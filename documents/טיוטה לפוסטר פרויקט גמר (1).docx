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FCB" w:rsidRPr="00BB3164" w:rsidRDefault="00FB7FCB" w:rsidP="006272AC">
      <w:pPr>
        <w:jc w:val="center"/>
        <w:rPr>
          <w:rFonts w:cs="David"/>
          <w:b/>
          <w:bCs/>
          <w:sz w:val="32"/>
          <w:szCs w:val="32"/>
          <w:u w:val="single"/>
          <w:rtl/>
        </w:rPr>
      </w:pPr>
      <w:r w:rsidRPr="00BB3164">
        <w:rPr>
          <w:rFonts w:cs="David" w:hint="cs"/>
          <w:b/>
          <w:bCs/>
          <w:sz w:val="32"/>
          <w:szCs w:val="32"/>
          <w:u w:val="single"/>
          <w:rtl/>
        </w:rPr>
        <w:t>פרויקט</w:t>
      </w:r>
      <w:r w:rsidRPr="00BB3164">
        <w:rPr>
          <w:rFonts w:cs="David"/>
          <w:b/>
          <w:bCs/>
          <w:sz w:val="32"/>
          <w:szCs w:val="32"/>
          <w:u w:val="single"/>
          <w:rtl/>
        </w:rPr>
        <w:t xml:space="preserve"> </w:t>
      </w:r>
      <w:r w:rsidRPr="00BB3164">
        <w:rPr>
          <w:rFonts w:cs="David" w:hint="cs"/>
          <w:b/>
          <w:bCs/>
          <w:sz w:val="32"/>
          <w:szCs w:val="32"/>
          <w:u w:val="single"/>
          <w:rtl/>
        </w:rPr>
        <w:t>גמר</w:t>
      </w:r>
      <w:r w:rsidRPr="00BB3164">
        <w:rPr>
          <w:rFonts w:cs="David"/>
          <w:b/>
          <w:bCs/>
          <w:sz w:val="32"/>
          <w:szCs w:val="32"/>
          <w:u w:val="single"/>
          <w:rtl/>
        </w:rPr>
        <w:t xml:space="preserve"> – </w:t>
      </w:r>
      <w:r w:rsidRPr="00BB3164">
        <w:rPr>
          <w:rFonts w:cs="David" w:hint="cs"/>
          <w:b/>
          <w:bCs/>
          <w:sz w:val="32"/>
          <w:szCs w:val="32"/>
          <w:u w:val="single"/>
          <w:rtl/>
        </w:rPr>
        <w:t>פיתוח</w:t>
      </w:r>
      <w:r w:rsidRPr="00BB3164">
        <w:rPr>
          <w:rFonts w:cs="David"/>
          <w:b/>
          <w:bCs/>
          <w:sz w:val="32"/>
          <w:szCs w:val="32"/>
          <w:u w:val="single"/>
          <w:rtl/>
        </w:rPr>
        <w:t xml:space="preserve"> </w:t>
      </w:r>
      <w:r w:rsidRPr="00BB3164">
        <w:rPr>
          <w:rFonts w:cs="David" w:hint="cs"/>
          <w:b/>
          <w:bCs/>
          <w:sz w:val="32"/>
          <w:szCs w:val="32"/>
          <w:u w:val="single"/>
          <w:rtl/>
        </w:rPr>
        <w:t>תכנה</w:t>
      </w:r>
      <w:r w:rsidRPr="00BB3164">
        <w:rPr>
          <w:rFonts w:cs="David"/>
          <w:b/>
          <w:bCs/>
          <w:sz w:val="32"/>
          <w:szCs w:val="32"/>
          <w:u w:val="single"/>
          <w:rtl/>
        </w:rPr>
        <w:t xml:space="preserve"> </w:t>
      </w:r>
      <w:r w:rsidRPr="00BB3164">
        <w:rPr>
          <w:rFonts w:cs="David" w:hint="cs"/>
          <w:b/>
          <w:bCs/>
          <w:sz w:val="32"/>
          <w:szCs w:val="32"/>
          <w:u w:val="single"/>
          <w:rtl/>
        </w:rPr>
        <w:t>למדרס</w:t>
      </w:r>
      <w:r w:rsidRPr="00BB3164">
        <w:rPr>
          <w:rFonts w:cs="David"/>
          <w:b/>
          <w:bCs/>
          <w:sz w:val="32"/>
          <w:szCs w:val="32"/>
          <w:u w:val="single"/>
          <w:rtl/>
        </w:rPr>
        <w:t xml:space="preserve"> </w:t>
      </w:r>
      <w:r w:rsidRPr="00BB3164">
        <w:rPr>
          <w:rFonts w:cs="David" w:hint="cs"/>
          <w:b/>
          <w:bCs/>
          <w:sz w:val="32"/>
          <w:szCs w:val="32"/>
          <w:u w:val="single"/>
          <w:rtl/>
        </w:rPr>
        <w:t>דינאמי</w:t>
      </w:r>
      <w:r w:rsidRPr="00BB3164">
        <w:rPr>
          <w:rFonts w:cs="David"/>
          <w:b/>
          <w:bCs/>
          <w:sz w:val="32"/>
          <w:szCs w:val="32"/>
          <w:u w:val="single"/>
          <w:rtl/>
        </w:rPr>
        <w:t xml:space="preserve"> </w:t>
      </w:r>
      <w:r w:rsidRPr="00BB3164">
        <w:rPr>
          <w:rFonts w:cs="David" w:hint="cs"/>
          <w:b/>
          <w:bCs/>
          <w:sz w:val="32"/>
          <w:szCs w:val="32"/>
          <w:u w:val="single"/>
          <w:rtl/>
        </w:rPr>
        <w:t>חכם</w:t>
      </w:r>
    </w:p>
    <w:p w:rsidR="00FB7FCB" w:rsidRPr="00BB3164" w:rsidRDefault="00FB7FCB" w:rsidP="005456DC">
      <w:pPr>
        <w:pStyle w:val="NormalWeb"/>
        <w:shd w:val="clear" w:color="auto" w:fill="FFFFFF"/>
        <w:bidi/>
        <w:ind w:left="1440"/>
        <w:rPr>
          <w:rFonts w:ascii="Arial" w:hAnsi="Arial" w:cs="David"/>
          <w:color w:val="222222"/>
          <w:sz w:val="28"/>
          <w:szCs w:val="28"/>
          <w:rtl/>
        </w:rPr>
      </w:pPr>
      <w:r w:rsidRPr="00BB3164">
        <w:rPr>
          <w:rFonts w:ascii="Arial" w:hAnsi="Arial" w:cs="David"/>
          <w:color w:val="222222"/>
          <w:sz w:val="28"/>
          <w:szCs w:val="28"/>
        </w:rPr>
        <w:t>a</w:t>
      </w:r>
      <w:r w:rsidRPr="00BB3164">
        <w:rPr>
          <w:rFonts w:ascii="Arial" w:hAnsi="Arial" w:cs="David"/>
          <w:b/>
          <w:bCs/>
          <w:color w:val="222222"/>
          <w:sz w:val="28"/>
          <w:szCs w:val="28"/>
          <w:rtl/>
        </w:rPr>
        <w:t>.</w:t>
      </w:r>
      <w:r w:rsidRPr="00BB3164">
        <w:rPr>
          <w:rFonts w:cs="David"/>
          <w:b/>
          <w:bCs/>
          <w:color w:val="222222"/>
          <w:sz w:val="28"/>
          <w:szCs w:val="28"/>
          <w:rtl/>
        </w:rPr>
        <w:t>     </w:t>
      </w:r>
      <w:r w:rsidRPr="00BB3164">
        <w:rPr>
          <w:rStyle w:val="apple-converted-space"/>
          <w:rFonts w:cs="David"/>
          <w:b/>
          <w:bCs/>
          <w:color w:val="222222"/>
          <w:sz w:val="28"/>
          <w:szCs w:val="28"/>
          <w:rtl/>
        </w:rPr>
        <w:t> </w:t>
      </w:r>
      <w:r w:rsidRPr="00BB3164">
        <w:rPr>
          <w:rFonts w:ascii="Arial" w:hAnsi="Arial" w:cs="David"/>
          <w:b/>
          <w:bCs/>
          <w:color w:val="222222"/>
          <w:sz w:val="28"/>
          <w:szCs w:val="28"/>
          <w:rtl/>
        </w:rPr>
        <w:t>נושא הפרויקט</w:t>
      </w:r>
      <w:r w:rsidRPr="00BB3164">
        <w:rPr>
          <w:rFonts w:ascii="Arial" w:hAnsi="Arial" w:cs="David"/>
          <w:color w:val="222222"/>
          <w:sz w:val="28"/>
          <w:szCs w:val="28"/>
          <w:rtl/>
        </w:rPr>
        <w:t>:</w:t>
      </w:r>
    </w:p>
    <w:p w:rsidR="00FB7FCB" w:rsidRPr="00BB3164" w:rsidRDefault="00FB7FCB" w:rsidP="005456DC">
      <w:pPr>
        <w:pStyle w:val="NormalWeb"/>
        <w:shd w:val="clear" w:color="auto" w:fill="FFFFFF"/>
        <w:bidi/>
        <w:ind w:left="1440" w:firstLine="720"/>
        <w:rPr>
          <w:rFonts w:ascii="Arial" w:hAnsi="Arial" w:cs="David"/>
          <w:color w:val="222222"/>
        </w:rPr>
      </w:pPr>
      <w:r w:rsidRPr="00BB3164">
        <w:rPr>
          <w:rFonts w:ascii="Arial" w:hAnsi="Arial" w:cs="David"/>
          <w:color w:val="222222"/>
          <w:rtl/>
        </w:rPr>
        <w:t xml:space="preserve"> </w:t>
      </w:r>
      <w:r w:rsidRPr="00BB3164">
        <w:rPr>
          <w:rFonts w:cs="David"/>
          <w:rtl/>
        </w:rPr>
        <w:t>פיתוח תכנה למדרס דינאמי חכם, בשיתוף הנדסת מכונות (אחראים על ייצור החומרה ותפקודה), והמחלקה לפיזיותרפיה.</w:t>
      </w:r>
    </w:p>
    <w:p w:rsidR="00FB7FCB" w:rsidRPr="00BB3164" w:rsidRDefault="00FB7FCB" w:rsidP="00BB3164">
      <w:pPr>
        <w:pStyle w:val="NormalWeb"/>
        <w:shd w:val="clear" w:color="auto" w:fill="FFFFFF"/>
        <w:bidi/>
        <w:rPr>
          <w:rFonts w:ascii="Arial" w:hAnsi="Arial" w:cs="David"/>
          <w:b/>
          <w:bCs/>
          <w:color w:val="222222"/>
          <w:rtl/>
        </w:rPr>
      </w:pPr>
      <w:r w:rsidRPr="00BB3164">
        <w:rPr>
          <w:rFonts w:cs="David"/>
          <w:b/>
          <w:bCs/>
          <w:rtl/>
        </w:rPr>
        <w:t xml:space="preserve"> </w:t>
      </w:r>
      <w:r w:rsidRPr="00BB3164">
        <w:rPr>
          <w:rStyle w:val="il"/>
          <w:rFonts w:ascii="Arial" w:hAnsi="Arial" w:cs="David"/>
          <w:b/>
          <w:bCs/>
          <w:color w:val="222222"/>
          <w:rtl/>
        </w:rPr>
        <w:t>רקע לפרויקט</w:t>
      </w:r>
      <w:r w:rsidRPr="00BB3164">
        <w:rPr>
          <w:rFonts w:cs="David"/>
          <w:b/>
          <w:bCs/>
          <w:rtl/>
        </w:rPr>
        <w:t>:</w:t>
      </w:r>
    </w:p>
    <w:p w:rsidR="00FB7FCB" w:rsidRPr="00BB3164" w:rsidRDefault="00FB7FCB" w:rsidP="00BB3164">
      <w:pPr>
        <w:pStyle w:val="NormalWeb"/>
        <w:shd w:val="clear" w:color="auto" w:fill="FFFFFF"/>
        <w:bidi/>
        <w:ind w:left="1440"/>
        <w:rPr>
          <w:rFonts w:cs="David"/>
          <w:b/>
          <w:bCs/>
          <w:rtl/>
        </w:rPr>
      </w:pPr>
      <w:r w:rsidRPr="00BB3164">
        <w:rPr>
          <w:rFonts w:ascii="Arial" w:hAnsi="Arial" w:cs="David"/>
          <w:color w:val="222222"/>
          <w:rtl/>
        </w:rPr>
        <w:t xml:space="preserve">עד היום ישנן מספר שיטות להתאמת מדרסים: </w:t>
      </w:r>
    </w:p>
    <w:p w:rsidR="00FB7FCB" w:rsidRPr="00BB3164" w:rsidRDefault="00FB7FCB" w:rsidP="00BB3164">
      <w:pPr>
        <w:pStyle w:val="NormalWeb"/>
        <w:shd w:val="clear" w:color="auto" w:fill="FFFFFF"/>
        <w:bidi/>
        <w:ind w:left="1440"/>
        <w:rPr>
          <w:rFonts w:cs="David"/>
          <w:b/>
          <w:bCs/>
          <w:rtl/>
        </w:rPr>
      </w:pPr>
      <w:r w:rsidRPr="00BB3164">
        <w:rPr>
          <w:rFonts w:cs="David"/>
          <w:b/>
          <w:bCs/>
          <w:rtl/>
        </w:rPr>
        <w:t>שיטת המדף</w:t>
      </w:r>
      <w:r w:rsidRPr="00BB3164">
        <w:rPr>
          <w:rFonts w:cs="David"/>
          <w:rtl/>
        </w:rPr>
        <w:t> </w:t>
      </w:r>
      <w:r w:rsidRPr="00BB3164">
        <w:rPr>
          <w:rFonts w:cs="David"/>
        </w:rPr>
        <w:t xml:space="preserve">- </w:t>
      </w:r>
      <w:r w:rsidRPr="00BB3164">
        <w:rPr>
          <w:rFonts w:cs="David"/>
          <w:rtl/>
        </w:rPr>
        <w:t xml:space="preserve">מוצר מדף מוכן מראש. </w:t>
      </w:r>
    </w:p>
    <w:p w:rsidR="00FB7FCB" w:rsidRPr="00BB3164" w:rsidRDefault="00FB7FCB" w:rsidP="00BB3164">
      <w:pPr>
        <w:pStyle w:val="NormalWeb"/>
        <w:shd w:val="clear" w:color="auto" w:fill="FFFFFF"/>
        <w:bidi/>
        <w:ind w:left="1440"/>
        <w:rPr>
          <w:rFonts w:cs="David"/>
          <w:b/>
          <w:bCs/>
          <w:rtl/>
        </w:rPr>
      </w:pPr>
      <w:r w:rsidRPr="00BB3164">
        <w:rPr>
          <w:rFonts w:cs="David"/>
          <w:b/>
          <w:bCs/>
          <w:rtl/>
        </w:rPr>
        <w:t>שיטת המחשב</w:t>
      </w:r>
      <w:r w:rsidRPr="00BB3164">
        <w:rPr>
          <w:rFonts w:cs="David"/>
          <w:rtl/>
        </w:rPr>
        <w:t> </w:t>
      </w:r>
      <w:r w:rsidRPr="00BB3164">
        <w:rPr>
          <w:rFonts w:cs="David"/>
        </w:rPr>
        <w:t xml:space="preserve">- </w:t>
      </w:r>
      <w:r w:rsidRPr="00BB3164">
        <w:rPr>
          <w:rFonts w:cs="David"/>
          <w:rtl/>
        </w:rPr>
        <w:t xml:space="preserve">דריכה בעמידה על משטח עם חיישנים, תמונה דו-ממדית במצב סטטי. </w:t>
      </w:r>
      <w:r w:rsidRPr="00BB3164">
        <w:rPr>
          <w:rFonts w:ascii="Arial" w:hAnsi="Arial" w:cs="David"/>
          <w:color w:val="222222"/>
          <w:rtl/>
        </w:rPr>
        <w:t xml:space="preserve"> </w:t>
      </w:r>
    </w:p>
    <w:p w:rsidR="00FB7FCB" w:rsidRPr="00BB3164" w:rsidRDefault="00FB7FCB" w:rsidP="00BB3164">
      <w:pPr>
        <w:pStyle w:val="NormalWeb"/>
        <w:shd w:val="clear" w:color="auto" w:fill="FFFFFF"/>
        <w:bidi/>
        <w:ind w:left="1440"/>
        <w:rPr>
          <w:rFonts w:ascii="Arial" w:hAnsi="Arial" w:cs="David"/>
          <w:color w:val="222222"/>
          <w:rtl/>
        </w:rPr>
      </w:pPr>
      <w:r w:rsidRPr="00BB3164">
        <w:rPr>
          <w:rFonts w:cs="David"/>
          <w:b/>
          <w:bCs/>
          <w:rtl/>
        </w:rPr>
        <w:t>שיטות ההטבעה בקופסת ספוג</w:t>
      </w:r>
      <w:r w:rsidRPr="00BB3164">
        <w:rPr>
          <w:rFonts w:cs="David"/>
          <w:rtl/>
        </w:rPr>
        <w:t> </w:t>
      </w:r>
      <w:r w:rsidRPr="00BB3164">
        <w:rPr>
          <w:rFonts w:cs="David"/>
        </w:rPr>
        <w:t>-</w:t>
      </w:r>
      <w:r w:rsidRPr="00BB3164">
        <w:rPr>
          <w:rFonts w:ascii="Arial" w:hAnsi="Arial" w:cs="David"/>
          <w:color w:val="222222"/>
          <w:rtl/>
        </w:rPr>
        <w:t xml:space="preserve"> </w:t>
      </w:r>
      <w:r w:rsidRPr="00BB3164">
        <w:rPr>
          <w:rFonts w:cs="David"/>
          <w:rtl/>
        </w:rPr>
        <w:t>קיימות מספר גישות לשימוש בקופסת ההטבעה (כולן שיטות סטטיות)</w:t>
      </w:r>
      <w:r w:rsidRPr="00BB3164">
        <w:rPr>
          <w:rFonts w:cs="David"/>
        </w:rPr>
        <w:t>.</w:t>
      </w:r>
    </w:p>
    <w:p w:rsidR="00FB7FCB" w:rsidRPr="00BB3164" w:rsidRDefault="00FB7FCB" w:rsidP="00BB3164">
      <w:pPr>
        <w:pStyle w:val="NormalWeb"/>
        <w:shd w:val="clear" w:color="auto" w:fill="FFFFFF"/>
        <w:bidi/>
        <w:ind w:left="1440"/>
        <w:rPr>
          <w:rFonts w:ascii="Arial" w:hAnsi="Arial" w:cs="David"/>
          <w:color w:val="222222"/>
          <w:rtl/>
        </w:rPr>
      </w:pPr>
      <w:r w:rsidRPr="00BB3164">
        <w:rPr>
          <w:rFonts w:cs="David"/>
          <w:b/>
          <w:bCs/>
          <w:rtl/>
        </w:rPr>
        <w:t>השיטה האמריקנית</w:t>
      </w:r>
      <w:r w:rsidRPr="00BB3164">
        <w:rPr>
          <w:rFonts w:cs="David"/>
          <w:rtl/>
        </w:rPr>
        <w:t> </w:t>
      </w:r>
      <w:r w:rsidRPr="00BB3164">
        <w:rPr>
          <w:rFonts w:cs="David"/>
        </w:rPr>
        <w:t xml:space="preserve">- </w:t>
      </w:r>
      <w:r w:rsidRPr="00BB3164">
        <w:rPr>
          <w:rFonts w:cs="David"/>
          <w:rtl/>
        </w:rPr>
        <w:t xml:space="preserve"> שיטת ה"מידור" – האדם שלוקח את המידות אינו האדם שמייצר את המדרסים</w:t>
      </w:r>
      <w:r w:rsidRPr="00BB3164">
        <w:rPr>
          <w:rFonts w:ascii="Arial" w:hAnsi="Arial" w:cs="David"/>
          <w:color w:val="222222"/>
          <w:rtl/>
        </w:rPr>
        <w:t>.</w:t>
      </w:r>
      <w:r w:rsidRPr="00BB3164">
        <w:rPr>
          <w:rFonts w:cs="David"/>
          <w:rtl/>
        </w:rPr>
        <w:t xml:space="preserve"> העתקת הרגל נעשית כשהרגליים ללא עומס ובמצב ניטרלי, באמצעות תחבושות </w:t>
      </w:r>
      <w:hyperlink r:id="rId5" w:tooltip="גבס" w:history="1">
        <w:r w:rsidRPr="00BB3164">
          <w:rPr>
            <w:rFonts w:cs="David"/>
            <w:rtl/>
          </w:rPr>
          <w:t>גבס</w:t>
        </w:r>
      </w:hyperlink>
      <w:r w:rsidRPr="00BB3164">
        <w:rPr>
          <w:rFonts w:cs="David"/>
        </w:rPr>
        <w:t>.</w:t>
      </w:r>
    </w:p>
    <w:p w:rsidR="00FB7FCB" w:rsidRPr="00BB3164" w:rsidRDefault="00FB7FCB" w:rsidP="00BB3164">
      <w:pPr>
        <w:pStyle w:val="NormalWeb"/>
        <w:shd w:val="clear" w:color="auto" w:fill="FFFFFF"/>
        <w:bidi/>
        <w:ind w:left="1440"/>
        <w:rPr>
          <w:rFonts w:cs="David"/>
          <w:rtl/>
        </w:rPr>
      </w:pPr>
      <w:r w:rsidRPr="00BB3164">
        <w:rPr>
          <w:rFonts w:cs="David"/>
          <w:b/>
          <w:bCs/>
          <w:rtl/>
        </w:rPr>
        <w:t>שיטת</w:t>
      </w:r>
      <w:r w:rsidRPr="00BB3164">
        <w:rPr>
          <w:rFonts w:cs="David"/>
          <w:b/>
          <w:bCs/>
        </w:rPr>
        <w:t xml:space="preserve"> E.F.S</w:t>
      </w:r>
      <w:r w:rsidRPr="00BB3164">
        <w:rPr>
          <w:rFonts w:cs="David"/>
        </w:rPr>
        <w:t xml:space="preserve"> - </w:t>
      </w:r>
      <w:r w:rsidRPr="00BB3164">
        <w:rPr>
          <w:rFonts w:cs="David"/>
          <w:rtl/>
        </w:rPr>
        <w:t>גם בשיטה זו משתמשים בתחבושות גבס והרגל מוחזקת ללא עומס לצורך המדידה, אולם לא מתבצעת העתקת הרגל כפי שהיא, אלא בדרכים אחרות.</w:t>
      </w:r>
    </w:p>
    <w:p w:rsidR="00FB7FCB" w:rsidRDefault="00FB7FCB" w:rsidP="00BB3164">
      <w:pPr>
        <w:pStyle w:val="NormalWeb"/>
        <w:shd w:val="clear" w:color="auto" w:fill="FFFFFF"/>
        <w:bidi/>
        <w:ind w:left="1440"/>
        <w:rPr>
          <w:rFonts w:ascii="Arial" w:hAnsi="Arial" w:cs="David"/>
          <w:b/>
          <w:bCs/>
          <w:color w:val="222222"/>
          <w:rtl/>
        </w:rPr>
      </w:pPr>
      <w:r w:rsidRPr="00BB3164">
        <w:rPr>
          <w:rFonts w:cs="David"/>
          <w:rtl/>
        </w:rPr>
        <w:t xml:space="preserve">כל המודלים הקיימים </w:t>
      </w:r>
      <w:r>
        <w:rPr>
          <w:rFonts w:cs="David"/>
          <w:rtl/>
        </w:rPr>
        <w:t>נ</w:t>
      </w:r>
      <w:r w:rsidRPr="00BB3164">
        <w:rPr>
          <w:rFonts w:cs="David"/>
          <w:rtl/>
        </w:rPr>
        <w:t xml:space="preserve">בנים רק מהמודל הפיזי של כף הרגל וחלקם גם מצורת חלוקת המשקל על פני כף הרגל </w:t>
      </w:r>
      <w:r w:rsidRPr="00BB3164">
        <w:rPr>
          <w:rFonts w:cs="David"/>
          <w:u w:val="single"/>
          <w:rtl/>
        </w:rPr>
        <w:t>בעמידה סטטית</w:t>
      </w:r>
      <w:r w:rsidRPr="00BB3164">
        <w:rPr>
          <w:rFonts w:cs="David"/>
          <w:rtl/>
        </w:rPr>
        <w:t xml:space="preserve">. אין מודל שניתן לתיקון. אין היום מודל של בניית מדרס שמתחשב בגורמים בגוף האדם שמושפעים ממדרס כזה או אחר ולכן צריך להתחשב בהם בעת יצור מדרס. לדוגמא: לקויים ביציבה, </w:t>
      </w:r>
      <w:r w:rsidRPr="00BB3164">
        <w:rPr>
          <w:rStyle w:val="mw-headline"/>
          <w:rFonts w:ascii="Calibri" w:hAnsi="Calibri" w:cs="David" w:hint="eastAsia"/>
          <w:rtl/>
        </w:rPr>
        <w:t>ליקויים</w:t>
      </w:r>
      <w:r w:rsidRPr="00BB3164">
        <w:rPr>
          <w:rStyle w:val="mw-headline"/>
          <w:rFonts w:ascii="Calibri" w:hAnsi="Calibri" w:cs="David"/>
          <w:rtl/>
        </w:rPr>
        <w:t xml:space="preserve"> </w:t>
      </w:r>
      <w:r w:rsidRPr="00BB3164">
        <w:rPr>
          <w:rStyle w:val="mw-headline"/>
          <w:rFonts w:ascii="Calibri" w:hAnsi="Calibri" w:cs="David" w:hint="eastAsia"/>
          <w:rtl/>
        </w:rPr>
        <w:t>בעמוד</w:t>
      </w:r>
      <w:r w:rsidRPr="00BB3164">
        <w:rPr>
          <w:rStyle w:val="mw-headline"/>
          <w:rFonts w:ascii="Calibri" w:hAnsi="Calibri" w:cs="David"/>
          <w:rtl/>
        </w:rPr>
        <w:t xml:space="preserve"> </w:t>
      </w:r>
      <w:r w:rsidRPr="00BB3164">
        <w:rPr>
          <w:rStyle w:val="mw-headline"/>
          <w:rFonts w:ascii="Calibri" w:hAnsi="Calibri" w:cs="David" w:hint="eastAsia"/>
          <w:rtl/>
        </w:rPr>
        <w:t>השדרה</w:t>
      </w:r>
      <w:r w:rsidRPr="00BB3164">
        <w:rPr>
          <w:rStyle w:val="mw-headline"/>
          <w:rFonts w:cs="David"/>
          <w:rtl/>
        </w:rPr>
        <w:t xml:space="preserve">, </w:t>
      </w:r>
      <w:r w:rsidRPr="00BB3164">
        <w:rPr>
          <w:rFonts w:ascii="Arial" w:hAnsi="Arial" w:cs="David"/>
          <w:kern w:val="36"/>
          <w:rtl/>
        </w:rPr>
        <w:t>כאבי ברכיים</w:t>
      </w:r>
      <w:r w:rsidRPr="00BB3164">
        <w:rPr>
          <w:rStyle w:val="mw-headline"/>
          <w:rFonts w:cs="David"/>
          <w:rtl/>
        </w:rPr>
        <w:t xml:space="preserve"> ועוד.</w:t>
      </w:r>
    </w:p>
    <w:p w:rsidR="00FB7FCB" w:rsidRPr="00BB3164" w:rsidRDefault="00FB7FCB" w:rsidP="00BB3164">
      <w:pPr>
        <w:pStyle w:val="NormalWeb"/>
        <w:shd w:val="clear" w:color="auto" w:fill="FFFFFF"/>
        <w:bidi/>
        <w:rPr>
          <w:rFonts w:ascii="Arial" w:hAnsi="Arial" w:cs="David"/>
          <w:b/>
          <w:bCs/>
          <w:color w:val="222222"/>
          <w:rtl/>
        </w:rPr>
      </w:pPr>
      <w:r>
        <w:rPr>
          <w:rFonts w:ascii="Arial" w:hAnsi="Arial" w:cs="David"/>
          <w:b/>
          <w:bCs/>
          <w:color w:val="222222"/>
          <w:rtl/>
        </w:rPr>
        <w:t>הפרויקט מנסה להציע פתרון ייחודי באמצעות:</w:t>
      </w:r>
    </w:p>
    <w:p w:rsidR="00FB7FCB" w:rsidRPr="00BB3164" w:rsidRDefault="00FB7FCB" w:rsidP="00BB3164">
      <w:pPr>
        <w:pStyle w:val="ListParagraph"/>
        <w:numPr>
          <w:ilvl w:val="0"/>
          <w:numId w:val="6"/>
        </w:numPr>
        <w:bidi/>
        <w:rPr>
          <w:rFonts w:cs="David"/>
          <w:sz w:val="24"/>
          <w:szCs w:val="24"/>
          <w:rtl/>
        </w:rPr>
      </w:pPr>
      <w:r w:rsidRPr="00BB3164">
        <w:rPr>
          <w:rFonts w:cs="David" w:hint="cs"/>
          <w:sz w:val="24"/>
          <w:szCs w:val="24"/>
          <w:rtl/>
        </w:rPr>
        <w:t>בניה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והתאמה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בזמן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אמת</w:t>
      </w:r>
      <w:r w:rsidRPr="00BB3164">
        <w:rPr>
          <w:rFonts w:cs="David"/>
          <w:sz w:val="24"/>
          <w:szCs w:val="24"/>
          <w:rtl/>
        </w:rPr>
        <w:t xml:space="preserve">: </w:t>
      </w:r>
      <w:r w:rsidRPr="00BB3164">
        <w:rPr>
          <w:rFonts w:cs="David" w:hint="cs"/>
          <w:sz w:val="24"/>
          <w:szCs w:val="24"/>
          <w:rtl/>
        </w:rPr>
        <w:t>המדרס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ניתן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להתאמה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דינמית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תוך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כדי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הליכה</w:t>
      </w:r>
      <w:r w:rsidRPr="00BB3164">
        <w:rPr>
          <w:rFonts w:cs="David"/>
          <w:sz w:val="24"/>
          <w:szCs w:val="24"/>
          <w:rtl/>
        </w:rPr>
        <w:t>.</w:t>
      </w:r>
    </w:p>
    <w:p w:rsidR="00FB7FCB" w:rsidRPr="00BB3164" w:rsidRDefault="00FB7FCB" w:rsidP="00BB3164">
      <w:pPr>
        <w:pStyle w:val="ListParagraph"/>
        <w:numPr>
          <w:ilvl w:val="0"/>
          <w:numId w:val="6"/>
        </w:numPr>
        <w:bidi/>
        <w:rPr>
          <w:rFonts w:cs="David"/>
          <w:sz w:val="24"/>
          <w:szCs w:val="24"/>
        </w:rPr>
      </w:pPr>
      <w:r w:rsidRPr="00BB3164">
        <w:rPr>
          <w:rFonts w:cs="David" w:hint="cs"/>
          <w:sz w:val="24"/>
          <w:szCs w:val="24"/>
          <w:rtl/>
        </w:rPr>
        <w:t>יכולת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של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תוכנה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לנתח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את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כל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המידע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המתקבל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מהחיישן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בכל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שלבי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הצעידה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ונתינת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מענה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מדויק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בכל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חלק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של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כף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הרגל</w:t>
      </w:r>
      <w:r w:rsidRPr="00BB3164">
        <w:rPr>
          <w:rFonts w:cs="David"/>
          <w:sz w:val="24"/>
          <w:szCs w:val="24"/>
          <w:rtl/>
        </w:rPr>
        <w:t xml:space="preserve">. </w:t>
      </w:r>
    </w:p>
    <w:p w:rsidR="00FB7FCB" w:rsidRPr="00BB3164" w:rsidRDefault="00FB7FCB" w:rsidP="00BB3164">
      <w:pPr>
        <w:pStyle w:val="ListParagraph"/>
        <w:numPr>
          <w:ilvl w:val="0"/>
          <w:numId w:val="6"/>
        </w:numPr>
        <w:bidi/>
        <w:rPr>
          <w:rFonts w:cs="David"/>
          <w:sz w:val="24"/>
          <w:szCs w:val="24"/>
        </w:rPr>
      </w:pPr>
      <w:r w:rsidRPr="00BB3164">
        <w:rPr>
          <w:rFonts w:cs="David" w:hint="cs"/>
          <w:sz w:val="24"/>
          <w:szCs w:val="24"/>
          <w:rtl/>
        </w:rPr>
        <w:t>יכולת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העברת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נתונים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מהאורתופד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ישירות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למדרס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דרך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האינטרנט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מבלי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שאדם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יצטרך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להגיע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פיזית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לאורתופד</w:t>
      </w:r>
      <w:r w:rsidRPr="00BB3164">
        <w:rPr>
          <w:rFonts w:cs="David"/>
          <w:sz w:val="24"/>
          <w:szCs w:val="24"/>
          <w:rtl/>
        </w:rPr>
        <w:t>.</w:t>
      </w:r>
    </w:p>
    <w:p w:rsidR="00FB7FCB" w:rsidRPr="00BB3164" w:rsidRDefault="00FB7FCB" w:rsidP="00BB3164">
      <w:pPr>
        <w:pStyle w:val="ListParagraph"/>
        <w:numPr>
          <w:ilvl w:val="0"/>
          <w:numId w:val="6"/>
        </w:numPr>
        <w:bidi/>
        <w:rPr>
          <w:rFonts w:cs="David"/>
          <w:sz w:val="24"/>
          <w:szCs w:val="24"/>
        </w:rPr>
      </w:pPr>
      <w:r w:rsidRPr="00BB3164">
        <w:rPr>
          <w:rFonts w:cs="David" w:hint="cs"/>
          <w:sz w:val="24"/>
          <w:szCs w:val="24"/>
          <w:rtl/>
        </w:rPr>
        <w:t>יכולת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הזנת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נתונים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שונים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לתוכנה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כגון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צורת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גב</w:t>
      </w:r>
      <w:r w:rsidRPr="00BB3164">
        <w:rPr>
          <w:rFonts w:cs="David"/>
          <w:sz w:val="24"/>
          <w:szCs w:val="24"/>
          <w:rtl/>
        </w:rPr>
        <w:t xml:space="preserve">, </w:t>
      </w:r>
      <w:r w:rsidRPr="00BB3164">
        <w:rPr>
          <w:rFonts w:cs="David" w:hint="cs"/>
          <w:sz w:val="24"/>
          <w:szCs w:val="24"/>
          <w:rtl/>
        </w:rPr>
        <w:t>עודף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משקל</w:t>
      </w:r>
      <w:r w:rsidRPr="00BB3164">
        <w:rPr>
          <w:rFonts w:cs="David"/>
          <w:sz w:val="24"/>
          <w:szCs w:val="24"/>
          <w:rtl/>
        </w:rPr>
        <w:t xml:space="preserve"> , </w:t>
      </w:r>
      <w:r w:rsidRPr="00BB3164">
        <w:rPr>
          <w:rFonts w:cs="David" w:hint="cs"/>
          <w:sz w:val="24"/>
          <w:szCs w:val="24"/>
          <w:rtl/>
        </w:rPr>
        <w:t>בעיות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ברכיים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וכו</w:t>
      </w:r>
      <w:r w:rsidRPr="00BB3164">
        <w:rPr>
          <w:rFonts w:cs="David"/>
          <w:sz w:val="24"/>
          <w:szCs w:val="24"/>
          <w:rtl/>
        </w:rPr>
        <w:t xml:space="preserve">' </w:t>
      </w:r>
      <w:r w:rsidRPr="00BB3164">
        <w:rPr>
          <w:rFonts w:cs="David" w:hint="cs"/>
          <w:sz w:val="24"/>
          <w:szCs w:val="24"/>
          <w:rtl/>
        </w:rPr>
        <w:t>כך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שהתוכנה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תיקח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אותם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בחשבון</w:t>
      </w:r>
      <w:r w:rsidRPr="00BB3164">
        <w:rPr>
          <w:rFonts w:cs="David"/>
          <w:sz w:val="24"/>
          <w:szCs w:val="24"/>
          <w:rtl/>
        </w:rPr>
        <w:t>.</w:t>
      </w:r>
    </w:p>
    <w:p w:rsidR="00FB7FCB" w:rsidRPr="00BB3164" w:rsidRDefault="00FB7FCB" w:rsidP="00BB3164">
      <w:pPr>
        <w:pStyle w:val="ListParagraph"/>
        <w:numPr>
          <w:ilvl w:val="0"/>
          <w:numId w:val="6"/>
        </w:numPr>
        <w:bidi/>
        <w:rPr>
          <w:rFonts w:cs="David"/>
          <w:sz w:val="24"/>
          <w:szCs w:val="24"/>
        </w:rPr>
      </w:pPr>
      <w:r w:rsidRPr="00BB3164">
        <w:rPr>
          <w:rFonts w:cs="David" w:hint="cs"/>
          <w:sz w:val="24"/>
          <w:szCs w:val="24"/>
          <w:rtl/>
        </w:rPr>
        <w:t>אין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רכיבים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אלקטרונים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בסוליה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בכלל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ואין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בעיה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של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הרטבות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המדרס</w:t>
      </w:r>
      <w:r w:rsidRPr="00BB3164">
        <w:rPr>
          <w:rFonts w:cs="David"/>
          <w:sz w:val="24"/>
          <w:szCs w:val="24"/>
          <w:rtl/>
        </w:rPr>
        <w:t>.</w:t>
      </w:r>
    </w:p>
    <w:p w:rsidR="00FB7FCB" w:rsidRPr="00BB3164" w:rsidRDefault="00FB7FCB" w:rsidP="00BB3164">
      <w:pPr>
        <w:pStyle w:val="ListParagraph"/>
        <w:numPr>
          <w:ilvl w:val="0"/>
          <w:numId w:val="6"/>
        </w:numPr>
        <w:bidi/>
        <w:rPr>
          <w:rFonts w:cs="David"/>
          <w:sz w:val="24"/>
          <w:szCs w:val="24"/>
        </w:rPr>
      </w:pPr>
      <w:r w:rsidRPr="00BB3164">
        <w:rPr>
          <w:rFonts w:cs="David" w:hint="cs"/>
          <w:sz w:val="24"/>
          <w:szCs w:val="24"/>
          <w:rtl/>
        </w:rPr>
        <w:t>כלי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טיפול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לפיזיותרפיסטים</w:t>
      </w:r>
      <w:r w:rsidRPr="00BB3164">
        <w:rPr>
          <w:rFonts w:cs="David"/>
          <w:sz w:val="24"/>
          <w:szCs w:val="24"/>
          <w:rtl/>
        </w:rPr>
        <w:t xml:space="preserve"> (</w:t>
      </w:r>
      <w:r w:rsidRPr="00BB3164">
        <w:rPr>
          <w:rFonts w:cs="David" w:hint="cs"/>
          <w:sz w:val="24"/>
          <w:szCs w:val="24"/>
          <w:rtl/>
        </w:rPr>
        <w:t>אדם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על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הליכון</w:t>
      </w:r>
      <w:r w:rsidRPr="00BB3164">
        <w:rPr>
          <w:rFonts w:cs="David"/>
          <w:sz w:val="24"/>
          <w:szCs w:val="24"/>
          <w:rtl/>
        </w:rPr>
        <w:t xml:space="preserve">, </w:t>
      </w:r>
      <w:r w:rsidRPr="00BB3164">
        <w:rPr>
          <w:rFonts w:cs="David" w:hint="cs"/>
          <w:sz w:val="24"/>
          <w:szCs w:val="24"/>
          <w:rtl/>
        </w:rPr>
        <w:t>סוליה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מחוברת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ונשלטת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ע</w:t>
      </w:r>
      <w:r w:rsidRPr="00BB3164">
        <w:rPr>
          <w:rFonts w:cs="David"/>
          <w:sz w:val="24"/>
          <w:szCs w:val="24"/>
          <w:rtl/>
        </w:rPr>
        <w:t>"</w:t>
      </w:r>
      <w:r w:rsidRPr="00BB3164">
        <w:rPr>
          <w:rFonts w:cs="David" w:hint="cs"/>
          <w:sz w:val="24"/>
          <w:szCs w:val="24"/>
          <w:rtl/>
        </w:rPr>
        <w:t>י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פיזיותרפיסט</w:t>
      </w:r>
      <w:r w:rsidRPr="00BB3164">
        <w:rPr>
          <w:rFonts w:cs="David"/>
          <w:sz w:val="24"/>
          <w:szCs w:val="24"/>
          <w:rtl/>
        </w:rPr>
        <w:t xml:space="preserve"> (</w:t>
      </w:r>
      <w:r w:rsidRPr="00BB3164">
        <w:rPr>
          <w:rFonts w:cs="David" w:hint="cs"/>
          <w:sz w:val="24"/>
          <w:szCs w:val="24"/>
          <w:rtl/>
        </w:rPr>
        <w:t>או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תוכנה</w:t>
      </w:r>
      <w:r w:rsidRPr="00BB3164">
        <w:rPr>
          <w:rFonts w:cs="David"/>
          <w:sz w:val="24"/>
          <w:szCs w:val="24"/>
          <w:rtl/>
        </w:rPr>
        <w:t xml:space="preserve">) </w:t>
      </w:r>
      <w:r w:rsidRPr="00BB3164">
        <w:rPr>
          <w:rFonts w:cs="David" w:hint="cs"/>
          <w:sz w:val="24"/>
          <w:szCs w:val="24"/>
          <w:rtl/>
        </w:rPr>
        <w:t>לתרגילי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שיקום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לכף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הרגל</w:t>
      </w:r>
      <w:r w:rsidRPr="00BB3164">
        <w:rPr>
          <w:rFonts w:cs="David"/>
          <w:sz w:val="24"/>
          <w:szCs w:val="24"/>
          <w:rtl/>
        </w:rPr>
        <w:t>)</w:t>
      </w:r>
    </w:p>
    <w:p w:rsidR="00FB7FCB" w:rsidRPr="00BB3164" w:rsidRDefault="00FB7FCB" w:rsidP="006E0704">
      <w:pPr>
        <w:pStyle w:val="NormalWeb"/>
        <w:shd w:val="clear" w:color="auto" w:fill="FFFFFF"/>
        <w:bidi/>
        <w:ind w:left="1440"/>
        <w:rPr>
          <w:rFonts w:ascii="Arial" w:hAnsi="Arial" w:cs="David"/>
          <w:color w:val="222222"/>
          <w:rtl/>
        </w:rPr>
      </w:pPr>
    </w:p>
    <w:p w:rsidR="00FB7FCB" w:rsidRDefault="00FB7FCB" w:rsidP="00BB3164">
      <w:pPr>
        <w:pStyle w:val="NormalWeb"/>
        <w:shd w:val="clear" w:color="auto" w:fill="FFFFFF"/>
        <w:bidi/>
        <w:ind w:left="360"/>
        <w:rPr>
          <w:rFonts w:ascii="Arial" w:hAnsi="Arial" w:cs="David"/>
          <w:b/>
          <w:bCs/>
          <w:color w:val="222222"/>
          <w:sz w:val="28"/>
          <w:szCs w:val="28"/>
          <w:rtl/>
        </w:rPr>
      </w:pPr>
      <w:r w:rsidRPr="00BB3164">
        <w:rPr>
          <w:rFonts w:ascii="Arial" w:hAnsi="Arial" w:cs="David"/>
          <w:b/>
          <w:bCs/>
          <w:color w:val="222222"/>
          <w:sz w:val="28"/>
          <w:szCs w:val="28"/>
          <w:rtl/>
        </w:rPr>
        <w:t xml:space="preserve">     </w:t>
      </w:r>
    </w:p>
    <w:p w:rsidR="00FB7FCB" w:rsidRPr="00BB3164" w:rsidRDefault="00FB7FCB" w:rsidP="00BB3164">
      <w:pPr>
        <w:pStyle w:val="NormalWeb"/>
        <w:shd w:val="clear" w:color="auto" w:fill="FFFFFF"/>
        <w:bidi/>
        <w:ind w:left="360"/>
        <w:rPr>
          <w:rFonts w:ascii="Arial" w:hAnsi="Arial" w:cs="David"/>
          <w:b/>
          <w:bCs/>
          <w:color w:val="222222"/>
          <w:sz w:val="28"/>
          <w:szCs w:val="28"/>
          <w:rtl/>
        </w:rPr>
      </w:pPr>
      <w:r w:rsidRPr="00BB3164">
        <w:rPr>
          <w:rFonts w:ascii="Arial" w:hAnsi="Arial" w:cs="David"/>
          <w:b/>
          <w:bCs/>
          <w:color w:val="222222"/>
          <w:sz w:val="28"/>
          <w:szCs w:val="28"/>
          <w:rtl/>
        </w:rPr>
        <w:t>מצב קיים:</w:t>
      </w:r>
    </w:p>
    <w:p w:rsidR="00FB7FCB" w:rsidRPr="00BB3164" w:rsidRDefault="00FB7FCB" w:rsidP="00BB3164">
      <w:pPr>
        <w:shd w:val="clear" w:color="auto" w:fill="FFFFFF"/>
        <w:spacing w:before="120" w:after="120" w:line="336" w:lineRule="atLeast"/>
        <w:ind w:left="1440"/>
        <w:rPr>
          <w:rFonts w:cs="David"/>
          <w:sz w:val="24"/>
          <w:szCs w:val="24"/>
          <w:rtl/>
        </w:rPr>
      </w:pPr>
      <w:r w:rsidRPr="00BB3164">
        <w:rPr>
          <w:rFonts w:ascii="Arial" w:hAnsi="Arial" w:cs="David"/>
          <w:color w:val="222222"/>
          <w:sz w:val="24"/>
          <w:szCs w:val="24"/>
          <w:rtl/>
        </w:rPr>
        <w:tab/>
      </w:r>
    </w:p>
    <w:p w:rsidR="00FB7FCB" w:rsidRPr="00BB3164" w:rsidRDefault="00FB7FCB" w:rsidP="00BB3164">
      <w:pPr>
        <w:pStyle w:val="NormalWeb"/>
        <w:shd w:val="clear" w:color="auto" w:fill="FFFFFF"/>
        <w:bidi/>
        <w:ind w:left="1440"/>
        <w:rPr>
          <w:rFonts w:ascii="Arial" w:hAnsi="Arial" w:cs="David"/>
          <w:color w:val="222222"/>
          <w:rtl/>
        </w:rPr>
      </w:pPr>
    </w:p>
    <w:p w:rsidR="00FB7FCB" w:rsidRPr="00BB3164" w:rsidRDefault="00FB7FCB" w:rsidP="005456DC">
      <w:pPr>
        <w:pStyle w:val="NormalWeb"/>
        <w:shd w:val="clear" w:color="auto" w:fill="FFFFFF"/>
        <w:bidi/>
        <w:ind w:left="1440"/>
        <w:rPr>
          <w:rFonts w:ascii="Arial" w:hAnsi="Arial" w:cs="David"/>
          <w:color w:val="222222"/>
          <w:rtl/>
        </w:rPr>
      </w:pPr>
    </w:p>
    <w:p w:rsidR="00FB7FCB" w:rsidRPr="00BB3164" w:rsidRDefault="00FB7FCB" w:rsidP="005456DC">
      <w:pPr>
        <w:pStyle w:val="NormalWeb"/>
        <w:shd w:val="clear" w:color="auto" w:fill="FFFFFF"/>
        <w:bidi/>
        <w:ind w:left="1440"/>
        <w:rPr>
          <w:rFonts w:ascii="Arial" w:hAnsi="Arial" w:cs="David"/>
          <w:color w:val="222222"/>
          <w:sz w:val="28"/>
          <w:szCs w:val="28"/>
          <w:rtl/>
        </w:rPr>
      </w:pPr>
      <w:r w:rsidRPr="00BB3164">
        <w:rPr>
          <w:rFonts w:ascii="Arial" w:hAnsi="Arial" w:cs="David"/>
          <w:color w:val="222222"/>
          <w:sz w:val="28"/>
          <w:szCs w:val="28"/>
        </w:rPr>
        <w:t>b</w:t>
      </w:r>
      <w:r w:rsidRPr="00BB3164">
        <w:rPr>
          <w:rFonts w:ascii="Arial" w:hAnsi="Arial" w:cs="David"/>
          <w:color w:val="222222"/>
          <w:sz w:val="28"/>
          <w:szCs w:val="28"/>
          <w:rtl/>
        </w:rPr>
        <w:t>.</w:t>
      </w:r>
      <w:r w:rsidRPr="00BB3164">
        <w:rPr>
          <w:rFonts w:cs="David"/>
          <w:color w:val="222222"/>
          <w:sz w:val="28"/>
          <w:szCs w:val="28"/>
          <w:rtl/>
        </w:rPr>
        <w:t>    </w:t>
      </w:r>
      <w:r w:rsidRPr="00BB3164">
        <w:rPr>
          <w:rStyle w:val="apple-converted-space"/>
          <w:rFonts w:cs="David"/>
          <w:color w:val="222222"/>
          <w:sz w:val="28"/>
          <w:szCs w:val="28"/>
          <w:rtl/>
        </w:rPr>
        <w:t> </w:t>
      </w:r>
      <w:r w:rsidRPr="00BB3164">
        <w:rPr>
          <w:rFonts w:ascii="Arial" w:hAnsi="Arial" w:cs="David"/>
          <w:color w:val="222222"/>
          <w:sz w:val="28"/>
          <w:szCs w:val="28"/>
          <w:rtl/>
        </w:rPr>
        <w:t>מטרת הפרויקט:</w:t>
      </w:r>
    </w:p>
    <w:p w:rsidR="00FB7FCB" w:rsidRPr="00BB3164" w:rsidRDefault="00FB7FCB" w:rsidP="005456DC">
      <w:pPr>
        <w:pStyle w:val="NormalWeb"/>
        <w:shd w:val="clear" w:color="auto" w:fill="FFFFFF"/>
        <w:bidi/>
        <w:ind w:left="1440" w:firstLine="720"/>
        <w:rPr>
          <w:rFonts w:ascii="Arial" w:hAnsi="Arial" w:cs="David"/>
          <w:color w:val="222222"/>
          <w:rtl/>
        </w:rPr>
      </w:pPr>
      <w:r w:rsidRPr="00BB3164">
        <w:rPr>
          <w:rFonts w:ascii="Arial" w:hAnsi="Arial" w:cs="David"/>
          <w:color w:val="222222"/>
          <w:rtl/>
        </w:rPr>
        <w:t xml:space="preserve"> לפתח תכנה שתבצע תקשורת עם המדרס באמצעות חיישני </w:t>
      </w:r>
      <w:r w:rsidRPr="00BB3164">
        <w:rPr>
          <w:rFonts w:ascii="Arial" w:hAnsi="Arial" w:cs="David"/>
          <w:color w:val="222222"/>
        </w:rPr>
        <w:t>arduino</w:t>
      </w:r>
      <w:r w:rsidRPr="00BB3164">
        <w:rPr>
          <w:rFonts w:ascii="Arial" w:hAnsi="Arial" w:cs="David"/>
          <w:color w:val="222222"/>
          <w:rtl/>
        </w:rPr>
        <w:t xml:space="preserve"> </w:t>
      </w:r>
      <w:r w:rsidRPr="00BB3164">
        <w:rPr>
          <w:rFonts w:ascii="Arial" w:hAnsi="Arial" w:cs="David"/>
          <w:color w:val="222222"/>
        </w:rPr>
        <w:t>bluetooth</w:t>
      </w:r>
      <w:r w:rsidRPr="00BB3164">
        <w:rPr>
          <w:rFonts w:ascii="Arial" w:hAnsi="Arial" w:cs="David"/>
          <w:color w:val="222222"/>
          <w:rtl/>
        </w:rPr>
        <w:t xml:space="preserve">, </w:t>
      </w:r>
    </w:p>
    <w:p w:rsidR="00FB7FCB" w:rsidRPr="00BB3164" w:rsidRDefault="00FB7FCB" w:rsidP="005456DC">
      <w:pPr>
        <w:pStyle w:val="NormalWeb"/>
        <w:shd w:val="clear" w:color="auto" w:fill="FFFFFF"/>
        <w:bidi/>
        <w:ind w:left="720" w:firstLine="720"/>
        <w:rPr>
          <w:rFonts w:ascii="Arial" w:hAnsi="Arial" w:cs="David"/>
          <w:color w:val="222222"/>
          <w:rtl/>
        </w:rPr>
      </w:pPr>
      <w:r w:rsidRPr="00BB3164">
        <w:rPr>
          <w:rFonts w:ascii="Arial" w:hAnsi="Arial" w:cs="David"/>
          <w:color w:val="222222"/>
          <w:rtl/>
        </w:rPr>
        <w:t xml:space="preserve">       הגדרת הבעיות שהפרויקט מתמקד בהן:</w:t>
      </w:r>
    </w:p>
    <w:p w:rsidR="00FB7FCB" w:rsidRPr="00BB3164" w:rsidRDefault="00FB7FCB" w:rsidP="005456DC">
      <w:pPr>
        <w:pStyle w:val="NormalWeb"/>
        <w:shd w:val="clear" w:color="auto" w:fill="FFFFFF"/>
        <w:bidi/>
        <w:ind w:left="720" w:firstLine="720"/>
        <w:rPr>
          <w:rFonts w:ascii="Arial" w:hAnsi="Arial" w:cs="David"/>
          <w:color w:val="222222"/>
          <w:rtl/>
        </w:rPr>
      </w:pPr>
    </w:p>
    <w:p w:rsidR="00FB7FCB" w:rsidRPr="00BB3164" w:rsidRDefault="00FB7FCB" w:rsidP="005456DC">
      <w:pPr>
        <w:pStyle w:val="NormalWeb"/>
        <w:shd w:val="clear" w:color="auto" w:fill="FFFFFF"/>
        <w:bidi/>
        <w:ind w:left="1440"/>
        <w:rPr>
          <w:rFonts w:ascii="Arial" w:hAnsi="Arial" w:cs="David"/>
          <w:color w:val="222222"/>
          <w:rtl/>
        </w:rPr>
      </w:pPr>
      <w:r w:rsidRPr="00BB3164">
        <w:rPr>
          <w:rFonts w:ascii="Arial" w:hAnsi="Arial" w:cs="David"/>
          <w:color w:val="222222"/>
        </w:rPr>
        <w:t>c</w:t>
      </w:r>
      <w:r w:rsidRPr="00BB3164">
        <w:rPr>
          <w:rFonts w:ascii="Arial" w:hAnsi="Arial" w:cs="David"/>
          <w:color w:val="222222"/>
          <w:rtl/>
        </w:rPr>
        <w:t>.</w:t>
      </w:r>
      <w:r w:rsidRPr="00BB3164">
        <w:rPr>
          <w:rFonts w:cs="David"/>
          <w:color w:val="222222"/>
          <w:rtl/>
        </w:rPr>
        <w:t>     </w:t>
      </w:r>
      <w:r w:rsidRPr="00BB3164">
        <w:rPr>
          <w:rStyle w:val="apple-converted-space"/>
          <w:rFonts w:cs="David"/>
          <w:color w:val="222222"/>
          <w:rtl/>
        </w:rPr>
        <w:t> </w:t>
      </w:r>
      <w:r w:rsidRPr="00BB3164">
        <w:rPr>
          <w:rFonts w:ascii="Arial" w:hAnsi="Arial" w:cs="David"/>
          <w:color w:val="222222"/>
          <w:rtl/>
        </w:rPr>
        <w:t>דרכים לפתרון:</w:t>
      </w:r>
    </w:p>
    <w:p w:rsidR="00FB7FCB" w:rsidRPr="00BB3164" w:rsidRDefault="00FB7FCB" w:rsidP="005456DC">
      <w:pPr>
        <w:pStyle w:val="NormalWeb"/>
        <w:shd w:val="clear" w:color="auto" w:fill="FFFFFF"/>
        <w:bidi/>
        <w:ind w:left="1440"/>
        <w:rPr>
          <w:rFonts w:ascii="Arial" w:hAnsi="Arial" w:cs="David"/>
          <w:color w:val="222222"/>
          <w:rtl/>
        </w:rPr>
      </w:pPr>
    </w:p>
    <w:p w:rsidR="00FB7FCB" w:rsidRPr="00BB3164" w:rsidRDefault="00FB7FCB" w:rsidP="005456DC">
      <w:pPr>
        <w:pStyle w:val="NormalWeb"/>
        <w:shd w:val="clear" w:color="auto" w:fill="FFFFFF"/>
        <w:bidi/>
        <w:ind w:left="1440"/>
        <w:rPr>
          <w:rFonts w:ascii="Arial" w:hAnsi="Arial" w:cs="David"/>
          <w:color w:val="222222"/>
          <w:rtl/>
        </w:rPr>
      </w:pPr>
      <w:r w:rsidRPr="00BB3164">
        <w:rPr>
          <w:rFonts w:ascii="Arial" w:hAnsi="Arial" w:cs="David"/>
          <w:color w:val="222222"/>
          <w:rtl/>
        </w:rPr>
        <w:t xml:space="preserve">       פלטפורמת מימוש:</w:t>
      </w:r>
    </w:p>
    <w:p w:rsidR="00FB7FCB" w:rsidRPr="00BB3164" w:rsidRDefault="00FB7FCB" w:rsidP="005456DC">
      <w:pPr>
        <w:pStyle w:val="NormalWeb"/>
        <w:shd w:val="clear" w:color="auto" w:fill="FFFFFF"/>
        <w:bidi/>
        <w:ind w:left="1440"/>
        <w:rPr>
          <w:rFonts w:ascii="Arial" w:hAnsi="Arial" w:cs="David"/>
          <w:color w:val="222222"/>
          <w:rtl/>
        </w:rPr>
      </w:pPr>
    </w:p>
    <w:p w:rsidR="00FB7FCB" w:rsidRPr="00BB3164" w:rsidRDefault="00FB7FCB" w:rsidP="005456DC">
      <w:pPr>
        <w:pStyle w:val="NormalWeb"/>
        <w:shd w:val="clear" w:color="auto" w:fill="FFFFFF"/>
        <w:bidi/>
        <w:ind w:left="1440"/>
        <w:rPr>
          <w:rFonts w:ascii="Arial" w:hAnsi="Arial" w:cs="David"/>
          <w:color w:val="222222"/>
          <w:rtl/>
        </w:rPr>
      </w:pPr>
      <w:r w:rsidRPr="00BB3164">
        <w:rPr>
          <w:rFonts w:ascii="Arial" w:hAnsi="Arial" w:cs="David"/>
          <w:color w:val="222222"/>
          <w:rtl/>
        </w:rPr>
        <w:t xml:space="preserve">      הרכיבים העיקריים בפרויקט:</w:t>
      </w:r>
    </w:p>
    <w:p w:rsidR="00FB7FCB" w:rsidRPr="00BB3164" w:rsidRDefault="00FB7FCB" w:rsidP="005456DC">
      <w:pPr>
        <w:pStyle w:val="NormalWeb"/>
        <w:shd w:val="clear" w:color="auto" w:fill="FFFFFF"/>
        <w:bidi/>
        <w:ind w:left="1440"/>
        <w:rPr>
          <w:rFonts w:ascii="Arial" w:hAnsi="Arial" w:cs="David"/>
          <w:color w:val="222222"/>
          <w:rtl/>
        </w:rPr>
      </w:pPr>
    </w:p>
    <w:p w:rsidR="00FB7FCB" w:rsidRPr="00BB3164" w:rsidRDefault="00FB7FCB" w:rsidP="005456DC">
      <w:pPr>
        <w:pStyle w:val="NormalWeb"/>
        <w:shd w:val="clear" w:color="auto" w:fill="FFFFFF"/>
        <w:bidi/>
        <w:ind w:left="1440"/>
        <w:rPr>
          <w:rFonts w:ascii="Arial" w:hAnsi="Arial" w:cs="David"/>
          <w:color w:val="222222"/>
          <w:rtl/>
        </w:rPr>
      </w:pPr>
      <w:r w:rsidRPr="00BB3164">
        <w:rPr>
          <w:rFonts w:ascii="Arial" w:hAnsi="Arial" w:cs="David"/>
          <w:color w:val="222222"/>
        </w:rPr>
        <w:t>d</w:t>
      </w:r>
      <w:r w:rsidRPr="00BB3164">
        <w:rPr>
          <w:rFonts w:ascii="Arial" w:hAnsi="Arial" w:cs="David"/>
          <w:color w:val="222222"/>
          <w:rtl/>
        </w:rPr>
        <w:t>.</w:t>
      </w:r>
      <w:r w:rsidRPr="00BB3164">
        <w:rPr>
          <w:rFonts w:cs="David"/>
          <w:color w:val="222222"/>
          <w:rtl/>
        </w:rPr>
        <w:t>    </w:t>
      </w:r>
      <w:r w:rsidRPr="00BB3164">
        <w:rPr>
          <w:rStyle w:val="apple-converted-space"/>
          <w:rFonts w:cs="David"/>
          <w:color w:val="222222"/>
          <w:rtl/>
        </w:rPr>
        <w:t> </w:t>
      </w:r>
      <w:r w:rsidRPr="00BB3164">
        <w:rPr>
          <w:rFonts w:ascii="Arial" w:hAnsi="Arial" w:cs="David"/>
          <w:color w:val="222222"/>
          <w:rtl/>
        </w:rPr>
        <w:t>אופן המימוש:</w:t>
      </w:r>
    </w:p>
    <w:p w:rsidR="00FB7FCB" w:rsidRPr="00BB3164" w:rsidRDefault="00FB7FCB" w:rsidP="005456DC">
      <w:pPr>
        <w:pStyle w:val="NormalWeb"/>
        <w:shd w:val="clear" w:color="auto" w:fill="FFFFFF"/>
        <w:bidi/>
        <w:ind w:left="1440"/>
        <w:rPr>
          <w:rFonts w:ascii="Arial" w:hAnsi="Arial" w:cs="David"/>
          <w:color w:val="222222"/>
          <w:rtl/>
        </w:rPr>
      </w:pPr>
    </w:p>
    <w:p w:rsidR="00FB7FCB" w:rsidRPr="00BB3164" w:rsidRDefault="00FB7FCB" w:rsidP="005456DC">
      <w:pPr>
        <w:pStyle w:val="NormalWeb"/>
        <w:shd w:val="clear" w:color="auto" w:fill="FFFFFF"/>
        <w:bidi/>
        <w:ind w:left="1440"/>
        <w:rPr>
          <w:rFonts w:ascii="Arial" w:hAnsi="Arial" w:cs="David"/>
          <w:color w:val="222222"/>
          <w:rtl/>
        </w:rPr>
      </w:pPr>
      <w:r w:rsidRPr="00BB3164">
        <w:rPr>
          <w:rFonts w:ascii="Arial" w:hAnsi="Arial" w:cs="David"/>
          <w:color w:val="222222"/>
          <w:rtl/>
        </w:rPr>
        <w:t xml:space="preserve">      מבנה התוכנה:</w:t>
      </w:r>
    </w:p>
    <w:p w:rsidR="00FB7FCB" w:rsidRPr="00BB3164" w:rsidRDefault="00FB7FCB" w:rsidP="005456DC">
      <w:pPr>
        <w:pStyle w:val="NormalWeb"/>
        <w:shd w:val="clear" w:color="auto" w:fill="FFFFFF"/>
        <w:bidi/>
        <w:ind w:left="1440"/>
        <w:rPr>
          <w:rFonts w:ascii="Arial" w:hAnsi="Arial" w:cs="David"/>
          <w:color w:val="222222"/>
          <w:rtl/>
        </w:rPr>
      </w:pPr>
    </w:p>
    <w:p w:rsidR="00FB7FCB" w:rsidRPr="00BB3164" w:rsidRDefault="00FB7FCB" w:rsidP="005456DC">
      <w:pPr>
        <w:pStyle w:val="NormalWeb"/>
        <w:shd w:val="clear" w:color="auto" w:fill="FFFFFF"/>
        <w:bidi/>
        <w:ind w:left="1440"/>
        <w:rPr>
          <w:rFonts w:ascii="Arial" w:hAnsi="Arial" w:cs="David"/>
          <w:color w:val="222222"/>
          <w:rtl/>
        </w:rPr>
      </w:pPr>
      <w:r w:rsidRPr="00BB3164">
        <w:rPr>
          <w:rFonts w:ascii="Arial" w:hAnsi="Arial" w:cs="David"/>
          <w:color w:val="222222"/>
          <w:rtl/>
        </w:rPr>
        <w:t xml:space="preserve">     תיאור האפליקציה במידה וקיימת:</w:t>
      </w:r>
    </w:p>
    <w:p w:rsidR="00FB7FCB" w:rsidRPr="00BB3164" w:rsidRDefault="00FB7FCB" w:rsidP="005456DC">
      <w:pPr>
        <w:pStyle w:val="NormalWeb"/>
        <w:shd w:val="clear" w:color="auto" w:fill="FFFFFF"/>
        <w:bidi/>
        <w:ind w:left="1440"/>
        <w:rPr>
          <w:rFonts w:ascii="Arial" w:hAnsi="Arial" w:cs="David"/>
          <w:color w:val="222222"/>
          <w:rtl/>
        </w:rPr>
      </w:pPr>
    </w:p>
    <w:p w:rsidR="00FB7FCB" w:rsidRPr="00BB3164" w:rsidRDefault="00FB7FCB" w:rsidP="005456DC">
      <w:pPr>
        <w:pStyle w:val="NormalWeb"/>
        <w:shd w:val="clear" w:color="auto" w:fill="FFFFFF"/>
        <w:bidi/>
        <w:ind w:left="1440"/>
        <w:rPr>
          <w:rFonts w:ascii="Arial" w:hAnsi="Arial" w:cs="David"/>
          <w:color w:val="222222"/>
          <w:rtl/>
        </w:rPr>
      </w:pPr>
      <w:r w:rsidRPr="00BB3164">
        <w:rPr>
          <w:rFonts w:ascii="Arial" w:hAnsi="Arial" w:cs="David"/>
          <w:color w:val="222222"/>
        </w:rPr>
        <w:t>e</w:t>
      </w:r>
      <w:r w:rsidRPr="00BB3164">
        <w:rPr>
          <w:rFonts w:ascii="Arial" w:hAnsi="Arial" w:cs="David"/>
          <w:color w:val="222222"/>
          <w:rtl/>
        </w:rPr>
        <w:t>.</w:t>
      </w:r>
      <w:r w:rsidRPr="00BB3164">
        <w:rPr>
          <w:rFonts w:cs="David"/>
          <w:color w:val="222222"/>
          <w:rtl/>
        </w:rPr>
        <w:t>     </w:t>
      </w:r>
      <w:r w:rsidRPr="00BB3164">
        <w:rPr>
          <w:rStyle w:val="apple-converted-space"/>
          <w:rFonts w:cs="David"/>
          <w:color w:val="222222"/>
          <w:rtl/>
        </w:rPr>
        <w:t> </w:t>
      </w:r>
      <w:r w:rsidRPr="00BB3164">
        <w:rPr>
          <w:rFonts w:ascii="Arial" w:hAnsi="Arial" w:cs="David"/>
          <w:color w:val="222222"/>
          <w:rtl/>
        </w:rPr>
        <w:t>תיאור הניסוי אם קיים(?)</w:t>
      </w:r>
    </w:p>
    <w:p w:rsidR="00FB7FCB" w:rsidRPr="00BB3164" w:rsidRDefault="00FB7FCB" w:rsidP="005456DC">
      <w:pPr>
        <w:pStyle w:val="NormalWeb"/>
        <w:shd w:val="clear" w:color="auto" w:fill="FFFFFF"/>
        <w:bidi/>
        <w:ind w:left="1440"/>
        <w:rPr>
          <w:rFonts w:ascii="Arial" w:hAnsi="Arial" w:cs="David"/>
          <w:color w:val="222222"/>
          <w:rtl/>
        </w:rPr>
      </w:pPr>
      <w:r w:rsidRPr="00BB3164">
        <w:rPr>
          <w:rFonts w:ascii="Arial" w:hAnsi="Arial" w:cs="David"/>
          <w:color w:val="222222"/>
        </w:rPr>
        <w:t>f</w:t>
      </w:r>
      <w:r w:rsidRPr="00BB3164">
        <w:rPr>
          <w:rFonts w:ascii="Arial" w:hAnsi="Arial" w:cs="David"/>
          <w:color w:val="222222"/>
          <w:rtl/>
        </w:rPr>
        <w:t>.</w:t>
      </w:r>
      <w:r w:rsidRPr="00BB3164">
        <w:rPr>
          <w:rFonts w:cs="David"/>
          <w:color w:val="222222"/>
          <w:rtl/>
        </w:rPr>
        <w:t>      </w:t>
      </w:r>
      <w:r w:rsidRPr="00BB3164">
        <w:rPr>
          <w:rStyle w:val="apple-converted-space"/>
          <w:rFonts w:cs="David"/>
          <w:color w:val="222222"/>
          <w:rtl/>
        </w:rPr>
        <w:t> </w:t>
      </w:r>
      <w:r w:rsidRPr="00BB3164">
        <w:rPr>
          <w:rFonts w:ascii="Arial" w:hAnsi="Arial" w:cs="David"/>
          <w:color w:val="222222"/>
          <w:rtl/>
        </w:rPr>
        <w:t>תוצאות מסקנות, המשך</w:t>
      </w:r>
      <w:r w:rsidRPr="00BB3164">
        <w:rPr>
          <w:rStyle w:val="apple-converted-space"/>
          <w:rFonts w:ascii="Arial" w:hAnsi="Arial" w:cs="David"/>
          <w:color w:val="222222"/>
          <w:rtl/>
        </w:rPr>
        <w:t> </w:t>
      </w:r>
      <w:r w:rsidRPr="00BB3164">
        <w:rPr>
          <w:rFonts w:ascii="Arial" w:hAnsi="Arial" w:cs="David"/>
          <w:color w:val="222222"/>
          <w:rtl/>
        </w:rPr>
        <w:t>מחקר:</w:t>
      </w:r>
    </w:p>
    <w:p w:rsidR="00FB7FCB" w:rsidRPr="00BB3164" w:rsidRDefault="00FB7FCB" w:rsidP="005456DC">
      <w:pPr>
        <w:pStyle w:val="NormalWeb"/>
        <w:shd w:val="clear" w:color="auto" w:fill="FFFFFF"/>
        <w:bidi/>
        <w:ind w:left="1440"/>
        <w:rPr>
          <w:rFonts w:ascii="Arial" w:hAnsi="Arial" w:cs="David"/>
          <w:color w:val="222222"/>
          <w:rtl/>
        </w:rPr>
      </w:pPr>
    </w:p>
    <w:p w:rsidR="00FB7FCB" w:rsidRPr="00BB3164" w:rsidRDefault="00FB7FCB" w:rsidP="005456DC">
      <w:pPr>
        <w:pStyle w:val="NormalWeb"/>
        <w:shd w:val="clear" w:color="auto" w:fill="FFFFFF"/>
        <w:bidi/>
        <w:ind w:left="1440"/>
        <w:rPr>
          <w:rFonts w:ascii="Arial" w:hAnsi="Arial" w:cs="David"/>
          <w:color w:val="222222"/>
          <w:rtl/>
        </w:rPr>
      </w:pPr>
    </w:p>
    <w:p w:rsidR="00FB7FCB" w:rsidRPr="00BB3164" w:rsidRDefault="00FB7FCB" w:rsidP="005456DC">
      <w:pPr>
        <w:pStyle w:val="NormalWeb"/>
        <w:shd w:val="clear" w:color="auto" w:fill="FFFFFF"/>
        <w:bidi/>
        <w:rPr>
          <w:rFonts w:ascii="Arial" w:hAnsi="Arial" w:cs="David"/>
          <w:color w:val="222222"/>
          <w:rtl/>
        </w:rPr>
      </w:pPr>
      <w:r w:rsidRPr="00BB3164">
        <w:rPr>
          <w:rFonts w:ascii="Arial" w:hAnsi="Arial" w:cs="David"/>
          <w:color w:val="222222"/>
          <w:rtl/>
        </w:rPr>
        <w:t>*)</w:t>
      </w:r>
      <w:r w:rsidRPr="00BB3164">
        <w:rPr>
          <w:rFonts w:cs="David"/>
          <w:color w:val="222222"/>
          <w:rtl/>
        </w:rPr>
        <w:t>    </w:t>
      </w:r>
      <w:r w:rsidRPr="00BB3164">
        <w:rPr>
          <w:rStyle w:val="apple-converted-space"/>
          <w:rFonts w:cs="David"/>
          <w:color w:val="222222"/>
          <w:rtl/>
        </w:rPr>
        <w:t> </w:t>
      </w:r>
      <w:r w:rsidRPr="00BB3164">
        <w:rPr>
          <w:rFonts w:ascii="Arial" w:hAnsi="Arial" w:cs="David"/>
          <w:b/>
          <w:bCs/>
          <w:color w:val="222222"/>
          <w:rtl/>
        </w:rPr>
        <w:t>איכות התמונות</w:t>
      </w:r>
      <w:r w:rsidRPr="00BB3164">
        <w:rPr>
          <w:rFonts w:ascii="Arial" w:hAnsi="Arial" w:cs="David"/>
          <w:color w:val="222222"/>
          <w:rtl/>
        </w:rPr>
        <w:t xml:space="preserve"> צריכה להיות ברזולוציה של 300</w:t>
      </w:r>
      <w:r w:rsidRPr="00BB3164">
        <w:rPr>
          <w:rStyle w:val="apple-converted-space"/>
          <w:rFonts w:ascii="Arial" w:hAnsi="Arial" w:cs="David"/>
          <w:color w:val="222222"/>
          <w:rtl/>
        </w:rPr>
        <w:t> </w:t>
      </w:r>
      <w:r w:rsidRPr="00BB3164">
        <w:rPr>
          <w:rFonts w:ascii="Arial" w:hAnsi="Arial" w:cs="David"/>
          <w:color w:val="222222"/>
        </w:rPr>
        <w:t>DPI</w:t>
      </w:r>
      <w:r w:rsidRPr="00BB3164">
        <w:rPr>
          <w:rFonts w:ascii="Arial" w:hAnsi="Arial" w:cs="David"/>
          <w:color w:val="222222"/>
          <w:rtl/>
        </w:rPr>
        <w:t>.</w:t>
      </w:r>
    </w:p>
    <w:p w:rsidR="00FB7FCB" w:rsidRPr="00BB3164" w:rsidRDefault="00FB7FCB" w:rsidP="006272AC">
      <w:pPr>
        <w:rPr>
          <w:rFonts w:cs="David"/>
          <w:b/>
          <w:bCs/>
          <w:sz w:val="24"/>
          <w:szCs w:val="24"/>
          <w:u w:val="single"/>
          <w:rtl/>
        </w:rPr>
      </w:pPr>
    </w:p>
    <w:p w:rsidR="00FB7FCB" w:rsidRPr="00BB3164" w:rsidRDefault="00FB7FCB" w:rsidP="006272AC">
      <w:pPr>
        <w:rPr>
          <w:rFonts w:cs="David"/>
          <w:b/>
          <w:bCs/>
          <w:sz w:val="24"/>
          <w:szCs w:val="24"/>
          <w:u w:val="single"/>
          <w:rtl/>
        </w:rPr>
      </w:pPr>
    </w:p>
    <w:p w:rsidR="00FB7FCB" w:rsidRPr="00BB3164" w:rsidRDefault="00FB7FCB" w:rsidP="006272AC">
      <w:pPr>
        <w:rPr>
          <w:rFonts w:cs="David"/>
          <w:b/>
          <w:bCs/>
          <w:sz w:val="24"/>
          <w:szCs w:val="24"/>
          <w:u w:val="single"/>
          <w:rtl/>
        </w:rPr>
      </w:pPr>
      <w:r w:rsidRPr="00BB3164">
        <w:rPr>
          <w:rFonts w:cs="David" w:hint="cs"/>
          <w:b/>
          <w:bCs/>
          <w:sz w:val="24"/>
          <w:szCs w:val="24"/>
          <w:u w:val="single"/>
          <w:rtl/>
        </w:rPr>
        <w:t>חשיבות</w:t>
      </w:r>
      <w:r w:rsidRPr="00BB3164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BB3164">
        <w:rPr>
          <w:rFonts w:cs="David" w:hint="cs"/>
          <w:b/>
          <w:bCs/>
          <w:sz w:val="24"/>
          <w:szCs w:val="24"/>
          <w:u w:val="single"/>
          <w:rtl/>
        </w:rPr>
        <w:t>הפרויקט</w:t>
      </w:r>
      <w:r w:rsidRPr="00BB3164">
        <w:rPr>
          <w:rFonts w:cs="David"/>
          <w:b/>
          <w:bCs/>
          <w:sz w:val="24"/>
          <w:szCs w:val="24"/>
          <w:u w:val="single"/>
          <w:rtl/>
        </w:rPr>
        <w:t>:</w:t>
      </w:r>
    </w:p>
    <w:p w:rsidR="00FB7FCB" w:rsidRPr="00BB3164" w:rsidRDefault="00FB7FCB" w:rsidP="006272AC">
      <w:pPr>
        <w:rPr>
          <w:rFonts w:cs="David"/>
          <w:sz w:val="24"/>
          <w:szCs w:val="24"/>
          <w:rtl/>
        </w:rPr>
      </w:pPr>
      <w:r w:rsidRPr="00BB3164">
        <w:rPr>
          <w:rFonts w:cs="David" w:hint="cs"/>
          <w:sz w:val="24"/>
          <w:szCs w:val="24"/>
          <w:rtl/>
        </w:rPr>
        <w:t>פרויקט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מדרס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דינאמי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הינו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פרויקט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שבהשלמתו</w:t>
      </w:r>
      <w:r w:rsidRPr="00BB3164">
        <w:rPr>
          <w:rFonts w:cs="David"/>
          <w:sz w:val="24"/>
          <w:szCs w:val="24"/>
          <w:rtl/>
        </w:rPr>
        <w:t xml:space="preserve">, </w:t>
      </w:r>
      <w:r w:rsidRPr="00BB3164">
        <w:rPr>
          <w:rFonts w:cs="David" w:hint="cs"/>
          <w:sz w:val="24"/>
          <w:szCs w:val="24"/>
          <w:rtl/>
        </w:rPr>
        <w:t>יחולל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מהפכה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בחקר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תנועה</w:t>
      </w:r>
      <w:r w:rsidRPr="00BB3164">
        <w:rPr>
          <w:rFonts w:cs="David"/>
          <w:sz w:val="24"/>
          <w:szCs w:val="24"/>
          <w:rtl/>
        </w:rPr>
        <w:t xml:space="preserve">, </w:t>
      </w:r>
      <w:r w:rsidRPr="00BB3164">
        <w:rPr>
          <w:rFonts w:cs="David" w:hint="cs"/>
          <w:sz w:val="24"/>
          <w:szCs w:val="24"/>
          <w:rtl/>
        </w:rPr>
        <w:t>בחקר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הקשר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בין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היציבה</w:t>
      </w:r>
      <w:r w:rsidRPr="00BB3164">
        <w:rPr>
          <w:rFonts w:cs="David"/>
          <w:sz w:val="24"/>
          <w:szCs w:val="24"/>
          <w:rtl/>
        </w:rPr>
        <w:t xml:space="preserve">  </w:t>
      </w:r>
      <w:r w:rsidRPr="00BB3164">
        <w:rPr>
          <w:rFonts w:cs="David" w:hint="cs"/>
          <w:sz w:val="24"/>
          <w:szCs w:val="24"/>
          <w:rtl/>
        </w:rPr>
        <w:t>למנח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כף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הרגל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וכן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יצור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מדרסים</w:t>
      </w:r>
      <w:r w:rsidRPr="00BB3164">
        <w:rPr>
          <w:rFonts w:cs="David"/>
          <w:sz w:val="24"/>
          <w:szCs w:val="24"/>
          <w:rtl/>
        </w:rPr>
        <w:t xml:space="preserve">. </w:t>
      </w:r>
      <w:r w:rsidRPr="00BB3164">
        <w:rPr>
          <w:rFonts w:cs="David" w:hint="cs"/>
          <w:sz w:val="24"/>
          <w:szCs w:val="24"/>
          <w:rtl/>
        </w:rPr>
        <w:t>הפרויקט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יאפשר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ביצוע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מחקרים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בדיוק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וביעילות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שעד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היום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לא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היו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אפשריים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ויאפשר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יצור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מדרסים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שביצורם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יילקחו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בחשבון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קריטריונים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חשובים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שעד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היום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לא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היה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ניתן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להתחשב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בהם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בתהליך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היצור</w:t>
      </w:r>
      <w:r w:rsidRPr="00BB3164">
        <w:rPr>
          <w:rFonts w:cs="David"/>
          <w:sz w:val="24"/>
          <w:szCs w:val="24"/>
          <w:rtl/>
        </w:rPr>
        <w:t>.</w:t>
      </w:r>
    </w:p>
    <w:p w:rsidR="00FB7FCB" w:rsidRPr="00BB3164" w:rsidRDefault="00FB7FCB" w:rsidP="006272AC">
      <w:pPr>
        <w:rPr>
          <w:rFonts w:cs="David"/>
          <w:sz w:val="24"/>
          <w:szCs w:val="24"/>
          <w:rtl/>
        </w:rPr>
      </w:pPr>
      <w:r w:rsidRPr="00BB3164">
        <w:rPr>
          <w:rFonts w:cs="David" w:hint="cs"/>
          <w:sz w:val="24"/>
          <w:szCs w:val="24"/>
          <w:rtl/>
        </w:rPr>
        <w:t>מקומה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של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התכנה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בפרויקט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זה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הוא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חשוב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מפני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שללא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התכנה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לא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ניתן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לתקשר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עם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המדרס</w:t>
      </w:r>
      <w:r w:rsidRPr="00BB3164">
        <w:rPr>
          <w:rFonts w:cs="David"/>
          <w:sz w:val="24"/>
          <w:szCs w:val="24"/>
          <w:rtl/>
        </w:rPr>
        <w:t xml:space="preserve"> "</w:t>
      </w:r>
      <w:r w:rsidRPr="00BB3164">
        <w:rPr>
          <w:rFonts w:cs="David" w:hint="cs"/>
          <w:sz w:val="24"/>
          <w:szCs w:val="24"/>
          <w:rtl/>
        </w:rPr>
        <w:t>בזמן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אמת</w:t>
      </w:r>
      <w:r w:rsidRPr="00BB3164">
        <w:rPr>
          <w:rFonts w:cs="David"/>
          <w:sz w:val="24"/>
          <w:szCs w:val="24"/>
          <w:rtl/>
        </w:rPr>
        <w:t xml:space="preserve">" </w:t>
      </w:r>
      <w:r w:rsidRPr="00BB3164">
        <w:rPr>
          <w:rFonts w:cs="David" w:hint="cs"/>
          <w:sz w:val="24"/>
          <w:szCs w:val="24"/>
          <w:rtl/>
        </w:rPr>
        <w:t>ולקבל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ממנו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את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היעילות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והחדשנות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הרבה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שבו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מתוך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כך</w:t>
      </w:r>
      <w:r w:rsidRPr="00BB3164">
        <w:rPr>
          <w:rFonts w:cs="David"/>
          <w:sz w:val="24"/>
          <w:szCs w:val="24"/>
          <w:rtl/>
        </w:rPr>
        <w:t>.</w:t>
      </w:r>
    </w:p>
    <w:p w:rsidR="00FB7FCB" w:rsidRPr="00BB3164" w:rsidRDefault="00FB7FCB" w:rsidP="006272AC">
      <w:pPr>
        <w:rPr>
          <w:rFonts w:cs="David"/>
          <w:sz w:val="24"/>
          <w:szCs w:val="24"/>
          <w:rtl/>
        </w:rPr>
      </w:pPr>
      <w:r w:rsidRPr="00BB3164">
        <w:rPr>
          <w:rFonts w:cs="David" w:hint="cs"/>
          <w:sz w:val="24"/>
          <w:szCs w:val="24"/>
          <w:rtl/>
        </w:rPr>
        <w:t>היכולת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לקבל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את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המידע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בזמן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אמת</w:t>
      </w:r>
      <w:r w:rsidRPr="00BB3164">
        <w:rPr>
          <w:rFonts w:cs="David"/>
          <w:sz w:val="24"/>
          <w:szCs w:val="24"/>
          <w:rtl/>
        </w:rPr>
        <w:t xml:space="preserve">, </w:t>
      </w:r>
      <w:r w:rsidRPr="00BB3164">
        <w:rPr>
          <w:rFonts w:cs="David" w:hint="cs"/>
          <w:sz w:val="24"/>
          <w:szCs w:val="24"/>
          <w:rtl/>
        </w:rPr>
        <w:t>לבצע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שינויים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בהתאם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ומיד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לבדוק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את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השפעתם</w:t>
      </w:r>
      <w:r w:rsidRPr="00BB3164">
        <w:rPr>
          <w:rFonts w:cs="David"/>
          <w:sz w:val="24"/>
          <w:szCs w:val="24"/>
          <w:rtl/>
        </w:rPr>
        <w:t>.</w:t>
      </w:r>
    </w:p>
    <w:p w:rsidR="00FB7FCB" w:rsidRPr="00BB3164" w:rsidRDefault="00FB7FCB" w:rsidP="006272AC">
      <w:pPr>
        <w:rPr>
          <w:rFonts w:cs="David"/>
          <w:sz w:val="24"/>
          <w:szCs w:val="24"/>
          <w:rtl/>
        </w:rPr>
      </w:pPr>
    </w:p>
    <w:p w:rsidR="00FB7FCB" w:rsidRPr="00BB3164" w:rsidRDefault="00FB7FCB" w:rsidP="006C0975">
      <w:pPr>
        <w:rPr>
          <w:rFonts w:cs="David"/>
          <w:b/>
          <w:bCs/>
          <w:sz w:val="24"/>
          <w:szCs w:val="24"/>
          <w:u w:val="single"/>
        </w:rPr>
      </w:pPr>
      <w:r w:rsidRPr="00BB3164">
        <w:rPr>
          <w:rFonts w:cs="David" w:hint="cs"/>
          <w:b/>
          <w:bCs/>
          <w:sz w:val="24"/>
          <w:szCs w:val="24"/>
          <w:u w:val="single"/>
          <w:rtl/>
        </w:rPr>
        <w:t>תמצית</w:t>
      </w:r>
      <w:r w:rsidRPr="00BB3164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BB3164">
        <w:rPr>
          <w:rFonts w:cs="David" w:hint="cs"/>
          <w:b/>
          <w:bCs/>
          <w:sz w:val="24"/>
          <w:szCs w:val="24"/>
          <w:u w:val="single"/>
          <w:rtl/>
        </w:rPr>
        <w:t>תכנית</w:t>
      </w:r>
      <w:r w:rsidRPr="00BB3164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BB3164">
        <w:rPr>
          <w:rFonts w:cs="David" w:hint="cs"/>
          <w:b/>
          <w:bCs/>
          <w:sz w:val="24"/>
          <w:szCs w:val="24"/>
          <w:u w:val="single"/>
          <w:rtl/>
        </w:rPr>
        <w:t>המחקר</w:t>
      </w:r>
      <w:r w:rsidRPr="00BB3164">
        <w:rPr>
          <w:rFonts w:cs="David"/>
          <w:b/>
          <w:bCs/>
          <w:sz w:val="24"/>
          <w:szCs w:val="24"/>
          <w:u w:val="single"/>
          <w:rtl/>
        </w:rPr>
        <w:t>:</w:t>
      </w:r>
    </w:p>
    <w:p w:rsidR="00FB7FCB" w:rsidRPr="00BB3164" w:rsidRDefault="00FB7FCB" w:rsidP="006C0975">
      <w:pPr>
        <w:rPr>
          <w:rFonts w:cs="David"/>
          <w:sz w:val="24"/>
          <w:szCs w:val="24"/>
          <w:rtl/>
        </w:rPr>
      </w:pPr>
      <w:r w:rsidRPr="00BB3164">
        <w:rPr>
          <w:rFonts w:cs="David" w:hint="cs"/>
          <w:sz w:val="24"/>
          <w:szCs w:val="24"/>
          <w:rtl/>
        </w:rPr>
        <w:t>על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מנת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לתכנת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את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המערכת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המיועדת</w:t>
      </w:r>
      <w:r w:rsidRPr="00BB3164">
        <w:rPr>
          <w:rFonts w:cs="David"/>
          <w:sz w:val="24"/>
          <w:szCs w:val="24"/>
          <w:rtl/>
        </w:rPr>
        <w:t xml:space="preserve">, </w:t>
      </w:r>
      <w:r w:rsidRPr="00BB3164">
        <w:rPr>
          <w:rFonts w:cs="David" w:hint="cs"/>
          <w:sz w:val="24"/>
          <w:szCs w:val="24"/>
          <w:rtl/>
        </w:rPr>
        <w:t>עלינו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לחקור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את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הפתולוגיות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הגופניות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המושפעות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ממנח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כף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הרגל</w:t>
      </w:r>
      <w:r w:rsidRPr="00BB3164">
        <w:rPr>
          <w:rFonts w:cs="David"/>
          <w:sz w:val="24"/>
          <w:szCs w:val="24"/>
          <w:rtl/>
        </w:rPr>
        <w:t xml:space="preserve">, </w:t>
      </w:r>
      <w:r w:rsidRPr="00BB3164">
        <w:rPr>
          <w:rFonts w:cs="David" w:hint="cs"/>
          <w:sz w:val="24"/>
          <w:szCs w:val="24"/>
          <w:rtl/>
        </w:rPr>
        <w:t>לחקור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את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השפעות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מבני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מדרס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שונים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על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פתולוגיות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אלו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ולחקור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את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הקשרים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בין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המדדים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המתקבלים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מהמדרס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לשינוים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המבניים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הנדרשים</w:t>
      </w:r>
      <w:r w:rsidRPr="00BB3164">
        <w:rPr>
          <w:rFonts w:cs="David"/>
          <w:sz w:val="24"/>
          <w:szCs w:val="24"/>
          <w:rtl/>
        </w:rPr>
        <w:t>.</w:t>
      </w:r>
    </w:p>
    <w:p w:rsidR="00FB7FCB" w:rsidRPr="00BB3164" w:rsidRDefault="00FB7FCB" w:rsidP="006C0975">
      <w:pPr>
        <w:rPr>
          <w:rFonts w:cs="David"/>
          <w:sz w:val="24"/>
          <w:szCs w:val="24"/>
          <w:rtl/>
        </w:rPr>
      </w:pPr>
    </w:p>
    <w:p w:rsidR="00FB7FCB" w:rsidRPr="00BB3164" w:rsidRDefault="00FB7FCB" w:rsidP="006C0975">
      <w:pPr>
        <w:rPr>
          <w:rFonts w:cs="David"/>
          <w:sz w:val="24"/>
          <w:szCs w:val="24"/>
          <w:rtl/>
        </w:rPr>
      </w:pPr>
    </w:p>
    <w:p w:rsidR="00FB7FCB" w:rsidRPr="00BB3164" w:rsidRDefault="00FB7FCB" w:rsidP="006C0975">
      <w:pPr>
        <w:rPr>
          <w:rFonts w:cs="David"/>
          <w:sz w:val="24"/>
          <w:szCs w:val="24"/>
          <w:rtl/>
        </w:rPr>
      </w:pPr>
    </w:p>
    <w:p w:rsidR="00FB7FCB" w:rsidRPr="00BB3164" w:rsidRDefault="00FB7FCB" w:rsidP="006C0975">
      <w:pPr>
        <w:rPr>
          <w:rFonts w:cs="David"/>
          <w:b/>
          <w:bCs/>
          <w:sz w:val="24"/>
          <w:szCs w:val="24"/>
          <w:u w:val="single"/>
          <w:rtl/>
        </w:rPr>
      </w:pPr>
      <w:r w:rsidRPr="00BB3164">
        <w:rPr>
          <w:rFonts w:cs="David" w:hint="cs"/>
          <w:b/>
          <w:bCs/>
          <w:sz w:val="24"/>
          <w:szCs w:val="24"/>
          <w:u w:val="single"/>
          <w:rtl/>
        </w:rPr>
        <w:t>מתוך</w:t>
      </w:r>
      <w:r w:rsidRPr="00BB3164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BB3164">
        <w:rPr>
          <w:rFonts w:cs="David" w:hint="cs"/>
          <w:b/>
          <w:bCs/>
          <w:sz w:val="24"/>
          <w:szCs w:val="24"/>
          <w:u w:val="single"/>
          <w:rtl/>
        </w:rPr>
        <w:t>סיכום</w:t>
      </w:r>
      <w:r w:rsidRPr="00BB3164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BB3164">
        <w:rPr>
          <w:rFonts w:cs="David" w:hint="cs"/>
          <w:b/>
          <w:bCs/>
          <w:sz w:val="24"/>
          <w:szCs w:val="24"/>
          <w:u w:val="single"/>
          <w:rtl/>
        </w:rPr>
        <w:t>הפגישה</w:t>
      </w:r>
      <w:r w:rsidRPr="00BB3164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BB3164">
        <w:rPr>
          <w:rFonts w:cs="David" w:hint="cs"/>
          <w:b/>
          <w:bCs/>
          <w:sz w:val="24"/>
          <w:szCs w:val="24"/>
          <w:u w:val="single"/>
          <w:rtl/>
        </w:rPr>
        <w:t>עם</w:t>
      </w:r>
      <w:r w:rsidRPr="00BB3164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BB3164">
        <w:rPr>
          <w:rFonts w:cs="David" w:hint="cs"/>
          <w:b/>
          <w:bCs/>
          <w:sz w:val="24"/>
          <w:szCs w:val="24"/>
          <w:u w:val="single"/>
          <w:rtl/>
        </w:rPr>
        <w:t>פיזיותרפיה</w:t>
      </w:r>
      <w:r w:rsidRPr="00BB3164">
        <w:rPr>
          <w:rFonts w:cs="David"/>
          <w:b/>
          <w:bCs/>
          <w:sz w:val="24"/>
          <w:szCs w:val="24"/>
          <w:u w:val="single"/>
          <w:rtl/>
        </w:rPr>
        <w:t>: (</w:t>
      </w:r>
      <w:r w:rsidRPr="00BB3164">
        <w:rPr>
          <w:rFonts w:cs="David" w:hint="cs"/>
          <w:b/>
          <w:bCs/>
          <w:sz w:val="24"/>
          <w:szCs w:val="24"/>
          <w:u w:val="single"/>
          <w:rtl/>
        </w:rPr>
        <w:t>מידע</w:t>
      </w:r>
      <w:r w:rsidRPr="00BB3164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BB3164">
        <w:rPr>
          <w:rFonts w:cs="David" w:hint="cs"/>
          <w:b/>
          <w:bCs/>
          <w:sz w:val="24"/>
          <w:szCs w:val="24"/>
          <w:u w:val="single"/>
          <w:rtl/>
        </w:rPr>
        <w:t>רלוונטי</w:t>
      </w:r>
      <w:r w:rsidRPr="00BB3164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BB3164">
        <w:rPr>
          <w:rFonts w:cs="David" w:hint="cs"/>
          <w:b/>
          <w:bCs/>
          <w:sz w:val="24"/>
          <w:szCs w:val="24"/>
          <w:u w:val="single"/>
          <w:rtl/>
        </w:rPr>
        <w:t>לתכנה</w:t>
      </w:r>
      <w:r w:rsidRPr="00BB3164">
        <w:rPr>
          <w:rFonts w:cs="David"/>
          <w:b/>
          <w:bCs/>
          <w:sz w:val="24"/>
          <w:szCs w:val="24"/>
          <w:u w:val="single"/>
          <w:rtl/>
        </w:rPr>
        <w:t>)</w:t>
      </w:r>
    </w:p>
    <w:p w:rsidR="00FB7FCB" w:rsidRPr="00BB3164" w:rsidRDefault="00FB7FCB" w:rsidP="006C0975">
      <w:pPr>
        <w:spacing w:after="0"/>
        <w:rPr>
          <w:rFonts w:cs="David"/>
          <w:b/>
          <w:bCs/>
          <w:sz w:val="24"/>
          <w:szCs w:val="24"/>
          <w:u w:val="single"/>
        </w:rPr>
      </w:pPr>
      <w:r w:rsidRPr="00BB3164">
        <w:rPr>
          <w:rFonts w:cs="David" w:hint="cs"/>
          <w:b/>
          <w:bCs/>
          <w:sz w:val="24"/>
          <w:szCs w:val="24"/>
          <w:u w:val="single"/>
          <w:rtl/>
        </w:rPr>
        <w:t>בדיקות</w:t>
      </w:r>
      <w:r w:rsidRPr="00BB3164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BB3164">
        <w:rPr>
          <w:rFonts w:cs="David" w:hint="cs"/>
          <w:b/>
          <w:bCs/>
          <w:sz w:val="24"/>
          <w:szCs w:val="24"/>
          <w:u w:val="single"/>
          <w:rtl/>
        </w:rPr>
        <w:t>שהמשטח</w:t>
      </w:r>
      <w:r w:rsidRPr="00BB3164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BB3164">
        <w:rPr>
          <w:rFonts w:cs="David" w:hint="cs"/>
          <w:b/>
          <w:bCs/>
          <w:sz w:val="24"/>
          <w:szCs w:val="24"/>
          <w:u w:val="single"/>
          <w:rtl/>
        </w:rPr>
        <w:t>צריך</w:t>
      </w:r>
      <w:r w:rsidRPr="00BB3164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BB3164">
        <w:rPr>
          <w:rFonts w:cs="David" w:hint="cs"/>
          <w:b/>
          <w:bCs/>
          <w:sz w:val="24"/>
          <w:szCs w:val="24"/>
          <w:u w:val="single"/>
          <w:rtl/>
        </w:rPr>
        <w:t>להריץ</w:t>
      </w:r>
    </w:p>
    <w:p w:rsidR="00FB7FCB" w:rsidRPr="00BB3164" w:rsidRDefault="00FB7FCB" w:rsidP="006C0975">
      <w:pPr>
        <w:spacing w:after="0"/>
        <w:rPr>
          <w:rFonts w:cs="David"/>
          <w:sz w:val="24"/>
          <w:szCs w:val="24"/>
          <w:rtl/>
        </w:rPr>
      </w:pPr>
      <w:r w:rsidRPr="00BB3164">
        <w:rPr>
          <w:rFonts w:cs="David"/>
          <w:sz w:val="24"/>
          <w:szCs w:val="24"/>
          <w:rtl/>
        </w:rPr>
        <w:t>1.</w:t>
      </w:r>
      <w:r w:rsidRPr="00BB3164">
        <w:rPr>
          <w:rFonts w:cs="David" w:hint="cs"/>
          <w:sz w:val="24"/>
          <w:szCs w:val="24"/>
          <w:rtl/>
        </w:rPr>
        <w:t>מידת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הלחץ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בכל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אחד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מהאזורים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הרלוונטיים</w:t>
      </w:r>
      <w:r w:rsidRPr="00BB3164">
        <w:rPr>
          <w:rFonts w:cs="David"/>
          <w:sz w:val="24"/>
          <w:szCs w:val="24"/>
          <w:rtl/>
        </w:rPr>
        <w:t>.</w:t>
      </w:r>
    </w:p>
    <w:p w:rsidR="00FB7FCB" w:rsidRPr="00BB3164" w:rsidRDefault="00FB7FCB" w:rsidP="006C0975">
      <w:pPr>
        <w:spacing w:after="0"/>
        <w:rPr>
          <w:rFonts w:cs="David"/>
          <w:sz w:val="24"/>
          <w:szCs w:val="24"/>
          <w:rtl/>
        </w:rPr>
      </w:pPr>
      <w:r w:rsidRPr="00BB3164">
        <w:rPr>
          <w:rFonts w:cs="David"/>
          <w:sz w:val="24"/>
          <w:szCs w:val="24"/>
          <w:rtl/>
        </w:rPr>
        <w:t>2.</w:t>
      </w:r>
      <w:r w:rsidRPr="00BB3164">
        <w:rPr>
          <w:rFonts w:cs="David" w:hint="cs"/>
          <w:sz w:val="24"/>
          <w:szCs w:val="24"/>
          <w:rtl/>
        </w:rPr>
        <w:t>מנח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ניטרלי</w:t>
      </w:r>
      <w:r w:rsidRPr="00BB3164">
        <w:rPr>
          <w:rFonts w:cs="David"/>
          <w:sz w:val="24"/>
          <w:szCs w:val="24"/>
          <w:rtl/>
        </w:rPr>
        <w:t xml:space="preserve"> - </w:t>
      </w:r>
      <w:r w:rsidRPr="00BB3164">
        <w:rPr>
          <w:rFonts w:cs="David" w:hint="cs"/>
          <w:sz w:val="24"/>
          <w:szCs w:val="24"/>
          <w:rtl/>
        </w:rPr>
        <w:t>גובה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קשת</w:t>
      </w:r>
      <w:r w:rsidRPr="00BB3164">
        <w:rPr>
          <w:rFonts w:cs="David"/>
          <w:sz w:val="24"/>
          <w:szCs w:val="24"/>
          <w:rtl/>
        </w:rPr>
        <w:t xml:space="preserve">, </w:t>
      </w:r>
      <w:r w:rsidRPr="00BB3164">
        <w:rPr>
          <w:rFonts w:cs="David" w:hint="cs"/>
          <w:sz w:val="24"/>
          <w:szCs w:val="24"/>
          <w:rtl/>
        </w:rPr>
        <w:t>פרונציה</w:t>
      </w:r>
      <w:r w:rsidRPr="00BB3164">
        <w:rPr>
          <w:rFonts w:cs="David"/>
          <w:sz w:val="24"/>
          <w:szCs w:val="24"/>
          <w:rtl/>
        </w:rPr>
        <w:t xml:space="preserve"> / </w:t>
      </w:r>
      <w:r w:rsidRPr="00BB3164">
        <w:rPr>
          <w:rFonts w:cs="David" w:hint="cs"/>
          <w:sz w:val="24"/>
          <w:szCs w:val="24"/>
          <w:rtl/>
        </w:rPr>
        <w:t>סופינציה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של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העקב</w:t>
      </w:r>
      <w:r w:rsidRPr="00BB3164">
        <w:rPr>
          <w:rFonts w:cs="David"/>
          <w:sz w:val="24"/>
          <w:szCs w:val="24"/>
          <w:rtl/>
        </w:rPr>
        <w:t xml:space="preserve"> (</w:t>
      </w:r>
      <w:r w:rsidRPr="00BB3164">
        <w:rPr>
          <w:rFonts w:cs="David"/>
          <w:sz w:val="24"/>
          <w:szCs w:val="24"/>
        </w:rPr>
        <w:t>varus/valgus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או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/>
          <w:sz w:val="24"/>
          <w:szCs w:val="24"/>
        </w:rPr>
        <w:t>ER/IR</w:t>
      </w:r>
      <w:r w:rsidRPr="00BB3164">
        <w:rPr>
          <w:rFonts w:cs="David"/>
          <w:sz w:val="24"/>
          <w:szCs w:val="24"/>
          <w:rtl/>
        </w:rPr>
        <w:t xml:space="preserve">), </w:t>
      </w:r>
      <w:r w:rsidRPr="00BB3164">
        <w:rPr>
          <w:rFonts w:cs="David" w:hint="cs"/>
          <w:sz w:val="24"/>
          <w:szCs w:val="24"/>
          <w:rtl/>
        </w:rPr>
        <w:t>פרונציה</w:t>
      </w:r>
      <w:r w:rsidRPr="00BB3164">
        <w:rPr>
          <w:rFonts w:cs="David"/>
          <w:sz w:val="24"/>
          <w:szCs w:val="24"/>
          <w:rtl/>
        </w:rPr>
        <w:t xml:space="preserve"> / </w:t>
      </w:r>
      <w:r w:rsidRPr="00BB3164">
        <w:rPr>
          <w:rFonts w:cs="David" w:hint="cs"/>
          <w:sz w:val="24"/>
          <w:szCs w:val="24"/>
          <w:rtl/>
        </w:rPr>
        <w:t>סופינציה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של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</w:t>
      </w:r>
      <w:r w:rsidRPr="00BB3164">
        <w:rPr>
          <w:rFonts w:cs="David"/>
          <w:sz w:val="24"/>
          <w:szCs w:val="24"/>
        </w:rPr>
        <w:t>MT</w:t>
      </w:r>
      <w:r w:rsidRPr="00BB3164">
        <w:rPr>
          <w:rFonts w:cs="David"/>
          <w:sz w:val="24"/>
          <w:szCs w:val="24"/>
          <w:rtl/>
        </w:rPr>
        <w:t>.</w:t>
      </w:r>
    </w:p>
    <w:p w:rsidR="00FB7FCB" w:rsidRPr="00BB3164" w:rsidRDefault="00FB7FCB" w:rsidP="006C0975">
      <w:pPr>
        <w:spacing w:after="0"/>
        <w:rPr>
          <w:rFonts w:cs="David"/>
          <w:sz w:val="24"/>
          <w:szCs w:val="24"/>
          <w:rtl/>
        </w:rPr>
      </w:pPr>
      <w:r w:rsidRPr="00BB3164">
        <w:rPr>
          <w:rFonts w:cs="David"/>
          <w:sz w:val="24"/>
          <w:szCs w:val="24"/>
          <w:rtl/>
        </w:rPr>
        <w:t>3.</w:t>
      </w:r>
      <w:r w:rsidRPr="00BB3164">
        <w:rPr>
          <w:rFonts w:cs="David" w:hint="cs"/>
          <w:sz w:val="24"/>
          <w:szCs w:val="24"/>
          <w:rtl/>
        </w:rPr>
        <w:t>כאב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בנקודות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שונות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שמופעל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עליהן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לחץ</w:t>
      </w:r>
      <w:r w:rsidRPr="00BB3164">
        <w:rPr>
          <w:rFonts w:cs="David"/>
          <w:sz w:val="24"/>
          <w:szCs w:val="24"/>
          <w:rtl/>
        </w:rPr>
        <w:t>.</w:t>
      </w:r>
    </w:p>
    <w:p w:rsidR="00FB7FCB" w:rsidRPr="00BB3164" w:rsidRDefault="00FB7FCB" w:rsidP="006C0975">
      <w:pPr>
        <w:spacing w:after="0"/>
        <w:rPr>
          <w:rFonts w:cs="David"/>
          <w:sz w:val="24"/>
          <w:szCs w:val="24"/>
          <w:rtl/>
        </w:rPr>
      </w:pPr>
    </w:p>
    <w:p w:rsidR="00FB7FCB" w:rsidRPr="00BB3164" w:rsidRDefault="00FB7FCB" w:rsidP="006C0975">
      <w:pPr>
        <w:rPr>
          <w:rFonts w:cs="David"/>
          <w:sz w:val="24"/>
          <w:szCs w:val="24"/>
          <w:rtl/>
        </w:rPr>
      </w:pPr>
    </w:p>
    <w:p w:rsidR="00FB7FCB" w:rsidRPr="00BB3164" w:rsidRDefault="00FB7FCB" w:rsidP="006C0975">
      <w:pPr>
        <w:spacing w:after="0"/>
        <w:rPr>
          <w:rFonts w:cs="David"/>
          <w:sz w:val="24"/>
          <w:szCs w:val="24"/>
          <w:u w:val="single"/>
        </w:rPr>
      </w:pPr>
      <w:r w:rsidRPr="00BB3164">
        <w:rPr>
          <w:rFonts w:cs="David" w:hint="cs"/>
          <w:sz w:val="24"/>
          <w:szCs w:val="24"/>
          <w:u w:val="single"/>
          <w:rtl/>
        </w:rPr>
        <w:t>מנח</w:t>
      </w:r>
      <w:r w:rsidRPr="00BB3164">
        <w:rPr>
          <w:rFonts w:cs="David"/>
          <w:sz w:val="24"/>
          <w:szCs w:val="24"/>
          <w:u w:val="single"/>
          <w:rtl/>
        </w:rPr>
        <w:t xml:space="preserve"> </w:t>
      </w:r>
      <w:r w:rsidRPr="00BB3164">
        <w:rPr>
          <w:rFonts w:cs="David" w:hint="cs"/>
          <w:sz w:val="24"/>
          <w:szCs w:val="24"/>
          <w:u w:val="single"/>
          <w:rtl/>
        </w:rPr>
        <w:t>רצוי</w:t>
      </w:r>
    </w:p>
    <w:p w:rsidR="00FB7FCB" w:rsidRPr="00BB3164" w:rsidRDefault="00FB7FCB" w:rsidP="006C0975">
      <w:pPr>
        <w:spacing w:after="0"/>
        <w:rPr>
          <w:rFonts w:cs="David"/>
          <w:sz w:val="24"/>
          <w:szCs w:val="24"/>
          <w:rtl/>
        </w:rPr>
      </w:pPr>
      <w:r w:rsidRPr="00BB3164">
        <w:rPr>
          <w:rFonts w:cs="David" w:hint="cs"/>
          <w:sz w:val="24"/>
          <w:szCs w:val="24"/>
          <w:rtl/>
        </w:rPr>
        <w:t>מנח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ניטרלי</w:t>
      </w:r>
      <w:r w:rsidRPr="00BB3164">
        <w:rPr>
          <w:rFonts w:cs="David"/>
          <w:sz w:val="24"/>
          <w:szCs w:val="24"/>
          <w:rtl/>
        </w:rPr>
        <w:t xml:space="preserve"> - </w:t>
      </w:r>
      <w:r w:rsidRPr="00BB3164">
        <w:rPr>
          <w:rFonts w:cs="David" w:hint="cs"/>
          <w:sz w:val="24"/>
          <w:szCs w:val="24"/>
          <w:rtl/>
        </w:rPr>
        <w:t>רצוי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לבדוק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גם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בהתאם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למיקום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הברכיים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והאגן</w:t>
      </w:r>
      <w:r w:rsidRPr="00BB3164">
        <w:rPr>
          <w:rFonts w:cs="David"/>
          <w:sz w:val="24"/>
          <w:szCs w:val="24"/>
          <w:rtl/>
        </w:rPr>
        <w:t>. (</w:t>
      </w:r>
      <w:r w:rsidRPr="00BB3164">
        <w:rPr>
          <w:rFonts w:cs="David" w:hint="cs"/>
          <w:sz w:val="24"/>
          <w:szCs w:val="24"/>
          <w:rtl/>
        </w:rPr>
        <w:t>רלוונטי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לקלינאי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ולא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למשטח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עצמו</w:t>
      </w:r>
      <w:r w:rsidRPr="00BB3164">
        <w:rPr>
          <w:rFonts w:cs="David"/>
          <w:sz w:val="24"/>
          <w:szCs w:val="24"/>
          <w:rtl/>
        </w:rPr>
        <w:t>).</w:t>
      </w:r>
    </w:p>
    <w:p w:rsidR="00FB7FCB" w:rsidRPr="00BB3164" w:rsidRDefault="00FB7FCB" w:rsidP="006C0975">
      <w:pPr>
        <w:spacing w:after="0"/>
        <w:rPr>
          <w:rFonts w:cs="David"/>
          <w:sz w:val="24"/>
          <w:szCs w:val="24"/>
          <w:rtl/>
        </w:rPr>
      </w:pPr>
      <w:r w:rsidRPr="00BB3164">
        <w:rPr>
          <w:rFonts w:cs="David"/>
          <w:sz w:val="24"/>
          <w:szCs w:val="24"/>
          <w:rtl/>
        </w:rPr>
        <w:t xml:space="preserve">60% </w:t>
      </w:r>
      <w:r w:rsidRPr="00BB3164">
        <w:rPr>
          <w:rFonts w:cs="David" w:hint="cs"/>
          <w:sz w:val="24"/>
          <w:szCs w:val="24"/>
          <w:rtl/>
        </w:rPr>
        <w:t>משקל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בחלק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אחורי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של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כף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הרגל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ו</w:t>
      </w:r>
      <w:r w:rsidRPr="00BB3164">
        <w:rPr>
          <w:rFonts w:cs="David"/>
          <w:sz w:val="24"/>
          <w:szCs w:val="24"/>
          <w:rtl/>
        </w:rPr>
        <w:t xml:space="preserve">-40% </w:t>
      </w:r>
      <w:r w:rsidRPr="00BB3164">
        <w:rPr>
          <w:rFonts w:cs="David" w:hint="cs"/>
          <w:sz w:val="24"/>
          <w:szCs w:val="24"/>
          <w:rtl/>
        </w:rPr>
        <w:t>בחלק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קדמי</w:t>
      </w:r>
      <w:r w:rsidRPr="00BB3164">
        <w:rPr>
          <w:rFonts w:cs="David"/>
          <w:sz w:val="24"/>
          <w:szCs w:val="24"/>
          <w:rtl/>
        </w:rPr>
        <w:t>.</w:t>
      </w:r>
    </w:p>
    <w:p w:rsidR="00FB7FCB" w:rsidRPr="00BB3164" w:rsidRDefault="00FB7FCB" w:rsidP="006C0975">
      <w:pPr>
        <w:spacing w:after="0"/>
        <w:rPr>
          <w:rFonts w:cs="David"/>
          <w:sz w:val="24"/>
          <w:szCs w:val="24"/>
          <w:rtl/>
        </w:rPr>
      </w:pPr>
      <w:r w:rsidRPr="00BB3164">
        <w:rPr>
          <w:rFonts w:cs="David"/>
          <w:sz w:val="24"/>
          <w:szCs w:val="24"/>
          <w:rtl/>
        </w:rPr>
        <w:t>42</w:t>
      </w:r>
      <w:r w:rsidRPr="00BB3164">
        <w:rPr>
          <w:rFonts w:cs="David"/>
          <w:sz w:val="24"/>
          <w:szCs w:val="24"/>
          <w:vertAlign w:val="superscript"/>
          <w:rtl/>
        </w:rPr>
        <w:t>0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בין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</w:t>
      </w:r>
      <w:r w:rsidRPr="00BB3164">
        <w:rPr>
          <w:rFonts w:cs="David"/>
          <w:sz w:val="24"/>
          <w:szCs w:val="24"/>
        </w:rPr>
        <w:t>STJ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למישור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ההוריזונטלי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ו</w:t>
      </w:r>
      <w:r w:rsidRPr="00BB3164">
        <w:rPr>
          <w:rFonts w:cs="David"/>
          <w:sz w:val="24"/>
          <w:szCs w:val="24"/>
          <w:rtl/>
        </w:rPr>
        <w:t>-16</w:t>
      </w:r>
      <w:r w:rsidRPr="00BB3164">
        <w:rPr>
          <w:rFonts w:cs="David"/>
          <w:sz w:val="24"/>
          <w:szCs w:val="24"/>
          <w:vertAlign w:val="superscript"/>
          <w:rtl/>
        </w:rPr>
        <w:t>0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יחסית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למישור</w:t>
      </w:r>
      <w:r w:rsidRPr="00BB3164">
        <w:rPr>
          <w:rFonts w:cs="David"/>
          <w:sz w:val="24"/>
          <w:szCs w:val="24"/>
          <w:rtl/>
        </w:rPr>
        <w:t xml:space="preserve"> </w:t>
      </w:r>
      <w:r w:rsidRPr="00BB3164">
        <w:rPr>
          <w:rFonts w:cs="David" w:hint="cs"/>
          <w:sz w:val="24"/>
          <w:szCs w:val="24"/>
          <w:rtl/>
        </w:rPr>
        <w:t>הסגיטלי</w:t>
      </w:r>
      <w:r w:rsidRPr="00BB3164">
        <w:rPr>
          <w:rFonts w:cs="David"/>
          <w:sz w:val="24"/>
          <w:szCs w:val="24"/>
          <w:rtl/>
        </w:rPr>
        <w:t>.</w:t>
      </w:r>
    </w:p>
    <w:p w:rsidR="00FB7FCB" w:rsidRPr="00BB3164" w:rsidRDefault="00FB7FCB" w:rsidP="006C0975">
      <w:pPr>
        <w:spacing w:after="0"/>
        <w:rPr>
          <w:rFonts w:cs="David"/>
          <w:sz w:val="24"/>
          <w:szCs w:val="24"/>
          <w:rtl/>
        </w:rPr>
      </w:pPr>
    </w:p>
    <w:p w:rsidR="00FB7FCB" w:rsidRPr="00BB3164" w:rsidRDefault="00FB7FCB">
      <w:pPr>
        <w:rPr>
          <w:rFonts w:cs="David"/>
          <w:sz w:val="24"/>
          <w:szCs w:val="24"/>
          <w:rtl/>
        </w:rPr>
      </w:pPr>
    </w:p>
    <w:p w:rsidR="00FB7FCB" w:rsidRPr="00BB3164" w:rsidRDefault="00FB7FCB">
      <w:pPr>
        <w:rPr>
          <w:rFonts w:cs="David"/>
          <w:sz w:val="24"/>
          <w:szCs w:val="24"/>
          <w:rtl/>
        </w:rPr>
      </w:pPr>
    </w:p>
    <w:p w:rsidR="00FB7FCB" w:rsidRPr="00BB3164" w:rsidRDefault="00FB7FCB">
      <w:pPr>
        <w:rPr>
          <w:rFonts w:cs="David"/>
          <w:sz w:val="24"/>
          <w:szCs w:val="24"/>
          <w:rtl/>
        </w:rPr>
      </w:pPr>
    </w:p>
    <w:p w:rsidR="00FB7FCB" w:rsidRPr="00BB3164" w:rsidRDefault="00FB7FCB">
      <w:pPr>
        <w:rPr>
          <w:rFonts w:cs="David"/>
          <w:sz w:val="24"/>
          <w:szCs w:val="24"/>
          <w:rtl/>
        </w:rPr>
      </w:pPr>
    </w:p>
    <w:p w:rsidR="00FB7FCB" w:rsidRPr="00BB3164" w:rsidRDefault="00FB7FCB">
      <w:pPr>
        <w:rPr>
          <w:rFonts w:cs="David"/>
          <w:sz w:val="24"/>
          <w:szCs w:val="24"/>
          <w:rtl/>
        </w:rPr>
      </w:pPr>
    </w:p>
    <w:p w:rsidR="00FB7FCB" w:rsidRPr="00BB3164" w:rsidRDefault="00FB7FCB">
      <w:pPr>
        <w:rPr>
          <w:rFonts w:cs="David"/>
          <w:sz w:val="24"/>
          <w:szCs w:val="24"/>
          <w:rtl/>
        </w:rPr>
      </w:pPr>
    </w:p>
    <w:p w:rsidR="00FB7FCB" w:rsidRPr="00BB3164" w:rsidRDefault="00FB7FCB">
      <w:pPr>
        <w:rPr>
          <w:rFonts w:cs="David"/>
          <w:sz w:val="24"/>
          <w:szCs w:val="24"/>
          <w:rtl/>
        </w:rPr>
      </w:pPr>
    </w:p>
    <w:p w:rsidR="00FB7FCB" w:rsidRPr="00BB3164" w:rsidRDefault="00FB7FCB" w:rsidP="006C0975">
      <w:pPr>
        <w:rPr>
          <w:rFonts w:cs="David"/>
          <w:sz w:val="24"/>
          <w:szCs w:val="24"/>
        </w:rPr>
      </w:pP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rtl/>
        </w:rPr>
      </w:pPr>
      <w:r w:rsidRPr="00BB3164">
        <w:rPr>
          <w:rFonts w:cs="David" w:hint="cs"/>
          <w:color w:val="000000"/>
          <w:sz w:val="24"/>
          <w:szCs w:val="24"/>
          <w:u w:val="single"/>
          <w:rtl/>
        </w:rPr>
        <w:t>מפת</w:t>
      </w:r>
      <w:r w:rsidRPr="00BB3164">
        <w:rPr>
          <w:rFonts w:cs="David"/>
          <w:color w:val="000000"/>
          <w:sz w:val="24"/>
          <w:szCs w:val="24"/>
          <w:u w:val="single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u w:val="single"/>
          <w:rtl/>
        </w:rPr>
        <w:t>מנועים</w:t>
      </w:r>
      <w:r w:rsidRPr="00BB3164">
        <w:rPr>
          <w:rFonts w:cs="David"/>
          <w:color w:val="000000"/>
          <w:sz w:val="24"/>
          <w:szCs w:val="24"/>
          <w:u w:val="single"/>
          <w:rtl/>
        </w:rPr>
        <w:t xml:space="preserve">: </w:t>
      </w:r>
      <w:r w:rsidRPr="00BB3164">
        <w:rPr>
          <w:rFonts w:cs="David" w:hint="cs"/>
          <w:color w:val="000000"/>
          <w:sz w:val="24"/>
          <w:szCs w:val="24"/>
          <w:rtl/>
        </w:rPr>
        <w:t>כל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אזור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לבן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מייצג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משטח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שאפשר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להזיז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אנכית</w:t>
      </w:r>
      <w:r w:rsidRPr="00BB3164">
        <w:rPr>
          <w:rFonts w:cs="David"/>
          <w:color w:val="000000"/>
          <w:sz w:val="24"/>
          <w:szCs w:val="24"/>
          <w:rtl/>
        </w:rPr>
        <w:t>.</w:t>
      </w: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u w:val="single"/>
          <w:rtl/>
        </w:rPr>
      </w:pP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u w:val="single"/>
          <w:rtl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תמונה 8" o:spid="_x0000_s1026" type="#_x0000_t75" style="position:absolute;left:0;text-align:left;margin-left:14.8pt;margin-top:23.25pt;width:400.5pt;height:141pt;z-index:-251681792;visibility:visible">
            <v:imagedata r:id="rId6" o:title=""/>
            <w10:wrap type="topAndBottom"/>
          </v:shape>
        </w:pict>
      </w: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u w:val="single"/>
          <w:rtl/>
        </w:rPr>
      </w:pP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u w:val="single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7" type="#_x0000_t202" style="position:absolute;left:0;text-align:left;margin-left:148.55pt;margin-top:4.05pt;width:166.1pt;height:139.55pt;flip:x;z-index:251663360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pIuPQIAADEEAAAOAAAAZHJzL2Uyb0RvYy54bWysU82O0zAQviPxDpbvNGm27W6rpqulSwFp&#10;+ZEWHsB1nMbC8RjbbVLegtty5IS0L5TXYeyUtlpuCB8s2zP+Zuabb+bXba3ITlgnQed0OEgpEZpD&#10;IfUmp58/rV5cUeI80wVToEVO98LR68XzZ/PGzEQGFahCWIIg2s0ak9PKezNLEscrUTM3ACM0Gkuw&#10;NfN4tZuksKxB9FolWZpOkgZsYSxw4Ry+3vZGuoj4ZSm4/1CWTniicoq5+bjbuK/DnizmbLaxzFSS&#10;H9Jg/5BFzaTGoEeoW+YZ2Vr5F1QtuQUHpR9wqBMoS8lFrAGrGaZPqrmvmBGxFiTHmSNN7v/B8ve7&#10;j5bIIqfZ8JISzWpsUvfY/ei+d4+ke+h+dT+7B5IFohrjZuh/b/CHb19Ciw2PRTtzB/yLIxqWFdMb&#10;cWMtNJVgBSY6DD+Ts689jgsg6+YdFBiPbT1EoLa0NSmVNG/+QCNDBONg6/bHdonWE46P2cUknV6g&#10;iaNtOEpHkyw2NGGzABTaYazzrwXUJBxyalEPMRDb3TkfEju5BHcHShYrqVS82M16qSzZMdTOKq5Y&#10;yxM3pUmT0+k4G0dkDeF/lFUtPWpbyTqnV2lYvdoCMa90EV08k6o/YyZKH5gK5PQ0+XbdomOgbw3F&#10;Hjmz0GsYZw4PFdhvlDSo35y6r1tmBSXqrUbep8PRKAg+XkbjS6SG2HPL+tzCNEeonHpK+uPSxyGJ&#10;PJgb7M9KRr5OmRxyRV1GGg8zFIR/fo9ep0lf/AYAAP//AwBQSwMEFAAGAAgAAAAhAGWVMmHfAAAA&#10;CQEAAA8AAABkcnMvZG93bnJldi54bWxMj8FKw0AQhu+C77CM4EXsphHiJmZTiiB4EWn1oLdpds2m&#10;zc6G7LaNb+940tMwfD//fFOvZj+Ik51iH0jDcpGBsNQG01On4f3t6VaBiAnJ4BDIavi2EVbN5UWN&#10;lQln2tjTNnWCSyhWqMGlNFZSxtZZj3ERRkvMvsLkMfE6ddJMeOZyP8g8ywrpsSe+4HC0j862h+3R&#10;axjUy418jnt0+0//sVGH7tWktdbXV/P6AUSyc/oLw68+q0PDTrtwJBPFoCEv75cc1aB4MC8KVYLY&#10;McjLO5BNLf9/0PwAAAD//wMAUEsBAi0AFAAGAAgAAAAhALaDOJL+AAAA4QEAABMAAAAAAAAAAAAA&#10;AAAAAAAAAFtDb250ZW50X1R5cGVzXS54bWxQSwECLQAUAAYACAAAACEAOP0h/9YAAACUAQAACwAA&#10;AAAAAAAAAAAAAAAvAQAAX3JlbHMvLnJlbHNQSwECLQAUAAYACAAAACEAGqqSLj0CAAAxBAAADgAA&#10;AAAAAAAAAAAAAAAuAgAAZHJzL2Uyb0RvYy54bWxQSwECLQAUAAYACAAAACEAZZUyYd8AAAAJAQAA&#10;DwAAAAAAAAAAAAAAAACXBAAAZHJzL2Rvd25yZXYueG1sUEsFBgAAAAAEAAQA8wAAAKMFAAAAAA==&#10;" stroked="f">
            <v:textbox style="mso-fit-shape-to-text:t">
              <w:txbxContent>
                <w:p w:rsidR="00FB7FCB" w:rsidRDefault="00FB7FCB" w:rsidP="006C0975">
                  <w:pPr>
                    <w:rPr>
                      <w:cs/>
                    </w:rPr>
                  </w:pPr>
                  <w:r>
                    <w:rPr>
                      <w:rtl/>
                    </w:rPr>
                    <w:t>-</w:t>
                  </w:r>
                  <w:r>
                    <w:rPr>
                      <w:rFonts w:hint="cs"/>
                      <w:rtl/>
                    </w:rPr>
                    <w:t>חישה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של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עד</w:t>
                  </w:r>
                  <w:r>
                    <w:rPr>
                      <w:rtl/>
                    </w:rPr>
                    <w:t xml:space="preserve"> </w:t>
                  </w:r>
                  <w:smartTag w:uri="urn:schemas-microsoft-com:office:smarttags" w:element="metricconverter">
                    <w:smartTagPr>
                      <w:attr w:name="ProductID" w:val="90 ק&quot;ג"/>
                    </w:smartTagPr>
                    <w:r>
                      <w:rPr>
                        <w:rtl/>
                      </w:rPr>
                      <w:t xml:space="preserve">90 </w:t>
                    </w:r>
                    <w:r>
                      <w:rPr>
                        <w:rFonts w:hint="cs"/>
                        <w:rtl/>
                      </w:rPr>
                      <w:t>ק</w:t>
                    </w:r>
                    <w:r>
                      <w:rPr>
                        <w:rtl/>
                      </w:rPr>
                      <w:t>"</w:t>
                    </w:r>
                    <w:r>
                      <w:rPr>
                        <w:rFonts w:hint="cs"/>
                        <w:rtl/>
                      </w:rPr>
                      <w:t>ג</w:t>
                    </w:r>
                  </w:smartTag>
                </w:p>
              </w:txbxContent>
            </v:textbox>
            <w10:wrap type="square"/>
          </v:shape>
        </w:pict>
      </w:r>
      <w:r>
        <w:rPr>
          <w:noProof/>
        </w:rPr>
        <w:pict>
          <v:oval id="אליפסה 32" o:spid="_x0000_s1028" style="position:absolute;left:0;text-align:left;margin-left:319.15pt;margin-top:7.8pt;width:11.85pt;height:12.6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ZWjhQIAADQFAAAOAAAAZHJzL2Uyb0RvYy54bWysVMFuEzEQvSPxD5bvdHfTpoEomypqVYRU&#10;tRUt6tn12t0VtsfYTjbhKzhwQeKCxD/ldxh7N9tAywWRg2PPvHmemX3j2claK7ISzjdgSloc5JQI&#10;w6FqzENJP9yev3pNiQ/MVEyBESXdCE9P5i9fzFo7FSOoQVXCESQxftraktYh2GmWeV4LzfwBWGHQ&#10;KcFpFvDoHrLKsRbZtcpGeX6cteAq64AL79F61jnpPPFLKXi4ktKLQFRJMbeQVpfW+7hm8xmbPjhm&#10;64b3abB/yEKzxuClA9UZC4wsXfOESjfcgQcZDjjoDKRsuEg1YDVF/kc1NzWzItWCzfF2aJP/f7T8&#10;cnXtSFOV9HBEiWEav9H2y/b79tv25/bH9itBM/aotX6K0Bt77fqTx20seC2djv9YClmnvm6Gvop1&#10;IByNxTifjMaUcHQVx/lkchg5s8dg63x4K0CTuCmpUKqxPlbOpmx14UOH3qEwNObTZZB2YaNEBCvz&#10;XkisBu8cpeikI3GqHFkxVED1sejMNatEZxrn+OvTGdApuUQWWWWj1MDbE0R9/s7b5dhjY5hI8hsC&#10;878l1AUO6HQjmDAE6saAey5YhaJPXHb4XWO6dsTO3EO1we/roBO+t/y8wRZfMB+umUOl40zg9IYr&#10;XKSCtqTQ7yipwX1+zh7xKED0UtLi5JTUf1oyJyhR7wxK801xdBRHLR2OxpMRHty+537fY5b6FPDT&#10;FPhOWJ62ER/Uziod6Dsc8kW8FV3McLy7pDy43eE0dBONzwQXi0WC4XhZFi7MjeWRPHY16ud2fcec&#10;7XUWUKCXsJuyJ1rrsDHSwGIZQDZJiI997fuNo5kE0z8jcfb3zwn1+NjNfwEAAP//AwBQSwMEFAAG&#10;AAgAAAAhAI8yWYXeAAAACQEAAA8AAABkcnMvZG93bnJldi54bWxMj8FOwzAQRO9I/IO1SNyoQwuh&#10;DXEqQKpU0RMpvTvxNg6N11HspuHvWU5wXM3T7Jt8PblOjDiE1pOC+1kCAqn2pqVGwed+c7cEEaIm&#10;oztPqOAbA6yL66tcZ8Zf6APHMjaCSyhkWoGNsc+kDLVFp8PM90icHf3gdORzaKQZ9IXLXSfnSZJK&#10;p1viD1b3+GaxPpVnp8BvdpV5svvT9vC1pbYqX8f3o1Xq9mZ6eQYRcYp/MPzqszoU7FT5M5kgOgXp&#10;YrlglIPHFAQDaTrncZWCh2QFssjl/wXFDwAAAP//AwBQSwECLQAUAAYACAAAACEAtoM4kv4AAADh&#10;AQAAEwAAAAAAAAAAAAAAAAAAAAAAW0NvbnRlbnRfVHlwZXNdLnhtbFBLAQItABQABgAIAAAAIQA4&#10;/SH/1gAAAJQBAAALAAAAAAAAAAAAAAAAAC8BAABfcmVscy8ucmVsc1BLAQItABQABgAIAAAAIQDD&#10;6ZWjhQIAADQFAAAOAAAAAAAAAAAAAAAAAC4CAABkcnMvZTJvRG9jLnhtbFBLAQItABQABgAIAAAA&#10;IQCPMlmF3gAAAAkBAAAPAAAAAAAAAAAAAAAAAN8EAABkcnMvZG93bnJldi54bWxQSwUGAAAAAAQA&#10;BADzAAAA6gUAAAAA&#10;" fillcolor="black" strokeweight="2pt"/>
        </w:pict>
      </w:r>
      <w:r w:rsidRPr="00BB3164">
        <w:rPr>
          <w:rFonts w:cs="David" w:hint="cs"/>
          <w:color w:val="000000"/>
          <w:sz w:val="24"/>
          <w:szCs w:val="24"/>
          <w:u w:val="single"/>
          <w:rtl/>
        </w:rPr>
        <w:t>מפת</w:t>
      </w:r>
      <w:r w:rsidRPr="00BB3164">
        <w:rPr>
          <w:rFonts w:cs="David"/>
          <w:color w:val="000000"/>
          <w:sz w:val="24"/>
          <w:szCs w:val="24"/>
          <w:u w:val="single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u w:val="single"/>
          <w:rtl/>
        </w:rPr>
        <w:t>חיישני</w:t>
      </w:r>
      <w:r w:rsidRPr="00BB3164">
        <w:rPr>
          <w:rFonts w:cs="David"/>
          <w:color w:val="000000"/>
          <w:sz w:val="24"/>
          <w:szCs w:val="24"/>
          <w:u w:val="single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u w:val="single"/>
          <w:rtl/>
        </w:rPr>
        <w:t>לחץ</w:t>
      </w:r>
      <w:r w:rsidRPr="00BB3164">
        <w:rPr>
          <w:rFonts w:cs="David"/>
          <w:color w:val="000000"/>
          <w:sz w:val="24"/>
          <w:szCs w:val="24"/>
          <w:u w:val="single"/>
          <w:rtl/>
        </w:rPr>
        <w:t>:</w:t>
      </w: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u w:val="single"/>
          <w:rtl/>
        </w:rPr>
      </w:pPr>
      <w:r>
        <w:rPr>
          <w:noProof/>
        </w:rPr>
        <w:pict>
          <v:shape id="_x0000_s1029" type="#_x0000_t202" style="position:absolute;left:0;text-align:left;margin-left:149.65pt;margin-top:.8pt;width:166.1pt;height:139.55pt;flip:x;z-index:251664384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YxWPgIAADcEAAAOAAAAZHJzL2Uyb0RvYy54bWysU82O0zAQviPxDpbvNOkv26jpaulSQFp+&#10;pIUHcB2nsXA8xnab7L4Ft+XICWlfKK/D2ClttdwQPli2Z/zNzDffLC7bWpG9sE6CzulwkFIiNIdC&#10;6m1Ov3xev7igxHmmC6ZAi5zeCUcvl8+fLRqTiRFUoAphCYJolzUmp5X3JksSxytRMzcAIzQaS7A1&#10;83i126SwrEH0WiWjNJ0lDdjCWODCOXy97o10GfHLUnD/sSyd8ETlFHPzcbdx34Q9WS5YtrXMVJIf&#10;0mD/kEXNpMagR6hr5hnZWfkXVC25BQelH3CoEyhLyUWsAasZpk+qua2YEbEWJMeZI03u/8HyD/tP&#10;lsgip+MJJZrV2KPusfvRfe8eSffQ/ep+dg9kFHhqjMvQ/dbgB9++ghb7HWt25gb4V0c0rCqmt+LK&#10;WmgqwQrMcxh+JmdfexwXQDbNeygwHtt5iEBtaWtSKmne/oFGggjGwc7dHbslWk84Po7Gs3Q+RhNH&#10;23CSTmaj2M+EZQEodMNY598IqEk45NSiHGIgtr9xPiR2cgnuDpQs1lKpeLHbzUpZsmconXVcsZYn&#10;bkqTJqfz6WgakTWE/1FVtfQobSXrnF6kYfViC8S81kV08Uyq/oyZKH1gKpDT0+TbTRubE2kMLG6g&#10;uEPqLPRKxsnDQwX2npIGVZxT923HrKBEvdNI/3w4mQTZx8tk+hIZIvbcsjm3MM0RKqeekv648nFU&#10;Ih3mCtu0lpG2UyaHlFGdkc3DJAX5n9+j12nel78BAAD//wMAUEsDBBQABgAIAAAAIQC1MFg83gAA&#10;AAkBAAAPAAAAZHJzL2Rvd25yZXYueG1sTI9BS8NAEIXvgv9hGcGL2E0ixDRmU4ogeBFp9aC3bXbM&#10;pt2dDdltG/+940mPw/d475tmNXsnTjjFIZCCfJGBQOqCGahX8P72dFuBiEmT0S4QKvjGCKv28qLR&#10;tQln2uBpm3rBJRRrrcCmNNZSxs6i13ERRiRmX2HyOvE59dJM+szl3skiy0rp9UC8YPWIjxa7w/bo&#10;Fbjq5UY+x722+0//sakO/atJa6Wur+b1A4iEc/oLw68+q0PLTrtwJBOFU1Asl3ccZVCCYF7e5zmI&#10;HYOiqEC2jfz/QfsDAAD//wMAUEsBAi0AFAAGAAgAAAAhALaDOJL+AAAA4QEAABMAAAAAAAAAAAAA&#10;AAAAAAAAAFtDb250ZW50X1R5cGVzXS54bWxQSwECLQAUAAYACAAAACEAOP0h/9YAAACUAQAACwAA&#10;AAAAAAAAAAAAAAAvAQAAX3JlbHMvLnJlbHNQSwECLQAUAAYACAAAACEAo5mMVj4CAAA3BAAADgAA&#10;AAAAAAAAAAAAAAAuAgAAZHJzL2Uyb0RvYy54bWxQSwECLQAUAAYACAAAACEAtTBYPN4AAAAJAQAA&#10;DwAAAAAAAAAAAAAAAACYBAAAZHJzL2Rvd25yZXYueG1sUEsFBgAAAAAEAAQA8wAAAKMFAAAAAA==&#10;" stroked="f">
            <v:textbox style="mso-fit-shape-to-text:t">
              <w:txbxContent>
                <w:p w:rsidR="00FB7FCB" w:rsidRDefault="00FB7FCB" w:rsidP="006C0975">
                  <w:pPr>
                    <w:rPr>
                      <w:cs/>
                    </w:rPr>
                  </w:pPr>
                  <w:r>
                    <w:rPr>
                      <w:rtl/>
                    </w:rPr>
                    <w:t>-</w:t>
                  </w:r>
                  <w:r>
                    <w:rPr>
                      <w:rFonts w:hint="cs"/>
                      <w:rtl/>
                    </w:rPr>
                    <w:t>חישה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של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עד</w:t>
                  </w:r>
                  <w:r>
                    <w:rPr>
                      <w:rtl/>
                    </w:rPr>
                    <w:t xml:space="preserve"> </w:t>
                  </w:r>
                  <w:smartTag w:uri="urn:schemas-microsoft-com:office:smarttags" w:element="metricconverter">
                    <w:smartTagPr>
                      <w:attr w:name="ProductID" w:val="5 ק&quot;ג"/>
                    </w:smartTagPr>
                    <w:r>
                      <w:rPr>
                        <w:rtl/>
                      </w:rPr>
                      <w:t xml:space="preserve">5 </w:t>
                    </w:r>
                    <w:r>
                      <w:rPr>
                        <w:rFonts w:hint="cs"/>
                        <w:rtl/>
                      </w:rPr>
                      <w:t>ק</w:t>
                    </w:r>
                    <w:r>
                      <w:rPr>
                        <w:rtl/>
                      </w:rPr>
                      <w:t>"</w:t>
                    </w:r>
                    <w:r>
                      <w:rPr>
                        <w:rFonts w:hint="cs"/>
                        <w:rtl/>
                      </w:rPr>
                      <w:t>ג</w:t>
                    </w:r>
                  </w:smartTag>
                </w:p>
              </w:txbxContent>
            </v:textbox>
            <w10:wrap type="square"/>
          </v:shape>
        </w:pict>
      </w:r>
      <w:r>
        <w:rPr>
          <w:noProof/>
        </w:rPr>
        <w:pict>
          <v:oval id="אליפסה 33" o:spid="_x0000_s1030" style="position:absolute;left:0;text-align:left;margin-left:320.9pt;margin-top:9.6pt;width:8.5pt;height:8.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WzZgQIAAEAFAAAOAAAAZHJzL2Uyb0RvYy54bWysVM1u1DAQviPxDpbvNMl2C2XVbLVqVYRU&#10;tRUt6tl17MaS7TG2d7PLU3DggsQFiXfa12HsZNOKViAhLonn7/PMNzM+Ol4bTVbCBwW2ptVeSYmw&#10;HBpl72v68ebs1SElITLbMA1W1HQjAj2ev3xx1LmZmEALuhGeIIgNs87VtI3RzYoi8FYYFvbACYtG&#10;Cd6wiKK/LxrPOkQ3upiU5euiA984D1yEgNrT3kjnGV9KweOllEFEomuKucX89fl7l77F/IjN7j1z&#10;reJDGuwfsjBMWbx0hDplkZGlV0+gjOIeAsi4x8EUIKXiIteA1VTlb9Vct8yJXAuSE9xIU/h/sPxi&#10;deWJamq6v0+JZQZ7tP2y/b79tv25/bH9SlCNHHUuzND12l35QQp4TAWvpTfpj6WQdeZ1M/Iq1pFw&#10;VFblYVki+xxNwxlRiodg50N8J8CQdKip0Fq5kCpnM7Y6D7H33nlhaMqnzyCf4kaL5KztByGxGrxz&#10;kqPzHIkT7cmK4QQwzoWN097Uskb06gPMLo8CpjRG5AQzYEKWSusRu/oTdp/r4J9CRR7DMbj8e/AY&#10;kW8GG8dgoyz45wB0rFKfsADZ++9I6qlJLN1Bs8Fee+iXIDh+ppDucxbiFfM49dgh3OR4iR+poasp&#10;DCdKWvCfn9MnfxxGtFLS4RbVNHxaMi8o0e8tjunbajpNa5eF6cGbCQr+seXuscUuzQlgmyp8MxzP&#10;x+Qf9U4rPZhbXPhFuhVNzHK8u6Y8+p1wEvvtxieDi8Uiu+GqORbP7bXjCTyxmmbpZn3LvBtmLuKw&#10;XsBu457MXe+bIi0slhGkykP5wOvAN65p7sLwpKR34LGcvR4evvkvAAAA//8DAFBLAwQUAAYACAAA&#10;ACEAuZXGiuAAAAAJAQAADwAAAGRycy9kb3ducmV2LnhtbEyPwU7DMBBE70j8g7VI3KjTQKMS4lQF&#10;UVAFB2i59ObESxIRryPbTcPfs5zgODujmbfFarK9GNGHzpGC+SwBgVQ701Gj4GO/uVqCCFGT0b0j&#10;VPCNAVbl+Vmhc+NO9I7jLjaCSyjkWkEb45BLGeoWrQ4zNyCx9+m81ZGlb6Tx+sTltpdpkmTS6o54&#10;odUDPrRYf+2OVkG13uPBHV7H+xf/9LZ4rOvnzTYodXkxre9ARJziXxh+8RkdSmaq3JFMEL2C7GbO&#10;6JGN2xQEB7LFkg+VgussBVkW8v8H5Q8AAAD//wMAUEsBAi0AFAAGAAgAAAAhALaDOJL+AAAA4QEA&#10;ABMAAAAAAAAAAAAAAAAAAAAAAFtDb250ZW50X1R5cGVzXS54bWxQSwECLQAUAAYACAAAACEAOP0h&#10;/9YAAACUAQAACwAAAAAAAAAAAAAAAAAvAQAAX3JlbHMvLnJlbHNQSwECLQAUAAYACAAAACEA8aFs&#10;2YECAABABQAADgAAAAAAAAAAAAAAAAAuAgAAZHJzL2Uyb0RvYy54bWxQSwECLQAUAAYACAAAACEA&#10;uZXGiuAAAAAJAQAADwAAAAAAAAAAAAAAAADbBAAAZHJzL2Rvd25yZXYueG1sUEsFBgAAAAAEAAQA&#10;8wAAAOgFAAAAAA==&#10;" fillcolor="#8064a2" strokecolor="#3f3151" strokeweight="2pt"/>
        </w:pict>
      </w:r>
      <w:r>
        <w:rPr>
          <w:noProof/>
        </w:rPr>
        <w:pict>
          <v:oval id="אליפסה 2" o:spid="_x0000_s1031" style="position:absolute;left:0;text-align:left;margin-left:314.25pt;margin-top:46.2pt;width:11.85pt;height:12.65pt;z-index:2516367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tomhAIAADIFAAAOAAAAZHJzL2Uyb0RvYy54bWysVM1u1DAQviPxDpbvND90u7Bqtlq1KkKq&#10;2ooW9ew6dhNhe4zt3ezyFBx6QeKCxDvt6zB2smmh5YLIwbE933yeGX/jw6O1VmQlnG/BVLTYyykR&#10;hkPdmruKfrw+ffWGEh+YqZkCIyq6EZ4ezV++OOzsTJTQgKqFI0hi/KyzFW1CsLMs87wRmvk9sMKg&#10;UYLTLODS3WW1Yx2ya5WVeX6QdeBq64AL73H3pDfSeeKXUvBwIaUXgaiKYmwhjS6Nt3HM5odsdueY&#10;bVo+hMH+IQrNWoOHjlQnLDCydO0TKt1yBx5k2OOgM5Cy5SLlgNkU+R/ZXDXMipQLFsfbsUz+/9Hy&#10;89WlI21d0ZISwzRe0fbr9vv22/bn9sf2npSxQp31MwRe2Us3rDxOY7pr6XT8YyJknaq6Gasq1oFw&#10;3Cwm+bScUMLRVBzk0+nryJk9OFvnwzsBmsRJRYVSrfUxbzZjqzMfevQOha4xnj6CNAsbJSJYmQ9C&#10;Yi54Zpm8k4rEsXJkxfD+609Fv92wWvRbkxy/IZwRnYJLZJFVtkqNvANBVOfvvH2MAza6iSS+0TH/&#10;W0C944hOJ4IJo6NuDbjnnFUohsBlj98Vpi9HrMwt1Bu8XQe97L3lpy2W+Iz5cMkc6hw7Ans3XOAg&#10;FXQVhWFGSQPuy3P7EY/yQyslHfZNRf3nJXOCEvXeoDDfFvv7sdHSYn8yLXHhHltuH1vMUh8DXk2B&#10;r4TlaRrxQe12pQN9gy2+iKeiiRmOZ1eUB7dbHIe+n/GR4GKxSDBsLsvCmbmyPJLHqkb9XK9vmLOD&#10;zgIK9Bx2PfZEaz02ehpYLAPINgnxoa5DvbExk2CGRyR2/uN1Qj08dfNfAAAA//8DAFBLAwQUAAYA&#10;CAAAACEAxip/Zt8AAAAKAQAADwAAAGRycy9kb3ducmV2LnhtbEyPwU7DMBBE70j8g7VI3KhTiyZt&#10;GqcCpEoVnEjh7sTbODReR7Gbhr/HnOC4mqeZt8Vutj2bcPSdIwnLRQIMqXG6o1bCx3H/sAbmgyKt&#10;ekco4Rs97Mrbm0Ll2l3pHacqtCyWkM+VBBPCkHPuG4NW+YUbkGJ2cqNVIZ5jy/WorrHc9lwkScqt&#10;6iguGDXgi8HmXF2sBLd/q3VmjufD59eBurp6nl5PRsr7u/lpCyzgHP5g+NWP6lBGp9pdSHvWS0jF&#10;ehVRCRvxCCwC6UoIYHUkl1kGvCz4/xfKHwAAAP//AwBQSwECLQAUAAYACAAAACEAtoM4kv4AAADh&#10;AQAAEwAAAAAAAAAAAAAAAAAAAAAAW0NvbnRlbnRfVHlwZXNdLnhtbFBLAQItABQABgAIAAAAIQA4&#10;/SH/1gAAAJQBAAALAAAAAAAAAAAAAAAAAC8BAABfcmVscy8ucmVsc1BLAQItABQABgAIAAAAIQBk&#10;htomhAIAADIFAAAOAAAAAAAAAAAAAAAAAC4CAABkcnMvZTJvRG9jLnhtbFBLAQItABQABgAIAAAA&#10;IQDGKn9m3wAAAAoBAAAPAAAAAAAAAAAAAAAAAN4EAABkcnMvZG93bnJldi54bWxQSwUGAAAAAAQA&#10;BADzAAAA6gUAAAAA&#10;" fillcolor="black" strokeweight="2pt"/>
        </w:pict>
      </w:r>
      <w:r>
        <w:rPr>
          <w:noProof/>
        </w:rPr>
        <w:pict>
          <v:oval id="אליפסה 3" o:spid="_x0000_s1032" style="position:absolute;left:0;text-align:left;margin-left:331.05pt;margin-top:124.3pt;width:11.85pt;height:12.65pt;z-index:2516377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i10hQIAADIFAAAOAAAAZHJzL2Uyb0RvYy54bWysVM1uEzEQviPxDpbvZHfTpIGomypqVYRU&#10;tRUt6tn12l0Lr8fYTjbhKThwQeKCxDvldRh7N9tCywWxB6/HM/PNj7/x0fGm0WQtnFdgSlqMckqE&#10;4VApc1/SDzdnr15T4gMzFdNgREm3wtPjxcsXR62dizHUoCvhCIIYP29tSesQ7DzLPK9Fw/wIrDCo&#10;lOAaFlB091nlWIvojc7GeX6YteAq64AL7/H0tFPSRcKXUvBwKaUXgeiSYm4hrS6td3HNFkdsfu+Y&#10;rRXv02D/kEXDlMGgA9QpC4ysnHoC1SjuwIMMIw5NBlIqLlINWE2R/1HNdc2sSLVgc7wd2uT/Hyy/&#10;WF85oqqSHlBiWINXtPuy+777tvu5+7H7Sg5ih1rr52h4ba9cL3ncxnI30jXxj4WQTerqduiq2ATC&#10;8bCY5rPxlBKOquIwn80SZvbgbJ0PbwU0JG5KKrRW1se62Zytz33AmGi9t0Ih5tNlkHZhq0U01ua9&#10;kFgLxhwn78QicaIdWTO8/+pj0R3XrBLd0TTHL5aIAQbrJCWwiCqV1gNuDxDZ+TtuB9HbRjeRyDc4&#10;5n9LqHMcrFNEMGFwbJQB95yzDkWfuOzs943p2hE7cwfVFm/XQUd7b/mZwhafMx+umEOe40Tg7IZL&#10;XKSGtqTQ7yipwX1+7jzaI/1QS0mLc1NS/2nFnKBEvzNIzDfFZBIHLQmT6WyMgnusuXusMavmBPBq&#10;CnwlLE/baB/0/lQ6aG5xxJcxKqqY4Ri7pDy4vXASunnGR4KL5TKZ4XBZFs7NteURPHY18udmc8uc&#10;7XkWkKAXsJ+xJ1zrbKOngeUqgFSJiA997fuNg5kI0z8icfIfy8nq4alb/AIAAP//AwBQSwMEFAAG&#10;AAgAAAAhAOcOX3HfAAAACwEAAA8AAABkcnMvZG93bnJldi54bWxMj8FOwzAMhu9IvENkJG4sXYGs&#10;lKYTIE2axokO7mmTNWWNUzVZV94e7wRH259+f3+xnl3PJjOGzqOE5SIBZrDxusNWwud+c5cBC1Gh&#10;Vr1HI+HHBFiX11eFyrU/44eZqtgyCsGQKwk2xiHnPDTWOBUWfjBIt4MfnYo0ji3XozpTuOt5miSC&#10;O9UhfbBqMG/WNMfq5CT4zXutV3Z/3H59b7Grq9dpd7BS3t7ML8/AopnjHwwXfVKHkpxqf0IdWC9B&#10;iHRJqIT0IRPAiBDZI5WpabO6fwJeFvx/h/IXAAD//wMAUEsBAi0AFAAGAAgAAAAhALaDOJL+AAAA&#10;4QEAABMAAAAAAAAAAAAAAAAAAAAAAFtDb250ZW50X1R5cGVzXS54bWxQSwECLQAUAAYACAAAACEA&#10;OP0h/9YAAACUAQAACwAAAAAAAAAAAAAAAAAvAQAAX3JlbHMvLnJlbHNQSwECLQAUAAYACAAAACEA&#10;5f4tdIUCAAAyBQAADgAAAAAAAAAAAAAAAAAuAgAAZHJzL2Uyb0RvYy54bWxQSwECLQAUAAYACAAA&#10;ACEA5w5fcd8AAAALAQAADwAAAAAAAAAAAAAAAADfBAAAZHJzL2Rvd25yZXYueG1sUEsFBgAAAAAE&#10;AAQA8wAAAOsFAAAAAA==&#10;" fillcolor="black" strokeweight="2pt"/>
        </w:pict>
      </w:r>
      <w:r>
        <w:rPr>
          <w:noProof/>
        </w:rPr>
        <w:pict>
          <v:oval id="אליפסה 5" o:spid="_x0000_s1033" style="position:absolute;left:0;text-align:left;margin-left:338.1pt;margin-top:82.4pt;width:11.85pt;height:12.65pt;z-index:2516398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29BgwIAADIFAAAOAAAAZHJzL2Uyb0RvYy54bWysVMFuEzEQvSPxD5bvdHdD00DUTRW1KkKq&#10;2ooU9ex67a6F12NsJ5vwFRx6QeKCxD/ldxh7N9tAywWxB6/tefM8M37j45N1o8lKOK/AlLQ4yCkR&#10;hkOlzH1JP96cv3pDiQ/MVEyDESXdCE9PZi9fHLd2KkZQg66EI0hi/LS1Ja1DsNMs87wWDfMHYIVB&#10;owTXsIBLd59VjrXI3uhslOdHWQuusg648B53zzojnSV+KQUPV1J6EYguKcYW0ujSeBfHbHbMpveO&#10;2VrxPgz2D1E0TBk8dKA6Y4GRpVNPqBrFHXiQ4YBDk4GUiouUA2ZT5H9ks6iZFSkXLI63Q5n8/6Pl&#10;l6trR1RV0jElhjV4Rduv2+/bb9uf2x/bBzKOFWqtnyJwYa9dv/I4jemupWviHxMh61TVzVBVsQ6E&#10;42YxzicjZOdoKo7yyeR15Mwena3z4Z2AhsRJSYXWyvqYN5uy1YUPHXqHQtcYTxdBmoWNFhGszQch&#10;MRc8c5S8k4rEqXZkxfD+q09Ft12zSnRb4xy/PpwBnYJLZJFVKq0H3p4gqvN33i7GHhvdRBLf4Jj/&#10;LaDOcUCnE8GEwbFRBtxzzjoUfeCyw+8K05UjVuYOqg3eroNO9t7yc4UlvmA+XDOHOseOwN4NVzhI&#10;DW1JoZ9RUoP78tx+xKP80EpJi31TUv95yZygRL83KMy3xeFhbLS0OBxPRrhw+5a7fYtZNqeAV1Pg&#10;K2F5mkZ80Ltd6aC5xRafx1PRxAzHs0vKg9stTkPXz/hIcDGfJxg2l2Xhwiwsj+SxqlE/N+tb5myv&#10;s4ACvYRdjz3RWoeNngbmywBSJSE+1rWvNzZmEkz/iMTO318n1ONTN/sFAAD//wMAUEsDBBQABgAI&#10;AAAAIQA7XuIJ3gAAAAsBAAAPAAAAZHJzL2Rvd25yZXYueG1sTI/BTsMwEETvSPyDtUjcqNMKpSSN&#10;UwFSpQpOpHB34m2cNl5HsZuGv2c5wXFnnmZniu3sejHhGDpPCpaLBARS401HrYLPw+7hCUSImozu&#10;PaGCbwywLW9vCp0bf6UPnKrYCg6hkGsFNsYhlzI0Fp0OCz8gsXf0o9ORz7GVZtRXDne9XCVJKp3u&#10;iD9YPeCrxeZcXZwCv3uvzdoezvuv0566unqZ3o5Wqfu7+XkDIuIc/2D4rc/VoeROtb+QCaJXkK7T&#10;FaNspI+8gYk0yzIQNStZsgRZFvL/hvIHAAD//wMAUEsBAi0AFAAGAAgAAAAhALaDOJL+AAAA4QEA&#10;ABMAAAAAAAAAAAAAAAAAAAAAAFtDb250ZW50X1R5cGVzXS54bWxQSwECLQAUAAYACAAAACEAOP0h&#10;/9YAAACUAQAACwAAAAAAAAAAAAAAAAAvAQAAX3JlbHMvLnJlbHNQSwECLQAUAAYACAAAACEAoutv&#10;QYMCAAAyBQAADgAAAAAAAAAAAAAAAAAuAgAAZHJzL2Uyb0RvYy54bWxQSwECLQAUAAYACAAAACEA&#10;O17iCd4AAAALAQAADwAAAAAAAAAAAAAAAADdBAAAZHJzL2Rvd25yZXYueG1sUEsFBgAAAAAEAAQA&#10;8wAAAOgFAAAAAA==&#10;" fillcolor="black" strokeweight="2pt"/>
        </w:pict>
      </w:r>
      <w:r>
        <w:rPr>
          <w:noProof/>
        </w:rPr>
        <w:pict>
          <v:oval id="אליפסה 31" o:spid="_x0000_s1034" style="position:absolute;left:0;text-align:left;margin-left:168.65pt;margin-top:135.65pt;width:8.5pt;height:8.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CxMgAIAAEAFAAAOAAAAZHJzL2Uyb0RvYy54bWysVMFuEzEQvSPxD5bvdDchhRJ1U0WtipCq&#10;tqJFPTteu2vJ9hjbySZ8BQculbgg8U/5HcbezaaiFUiIy67HM/M88/zGxydro8lK+KDAVnR0UFIi&#10;LIda2fuKfro9f3VESYjM1kyDFRXdiEBPZi9fHLduKsbQgK6FJwhiw7R1FW1idNOiCLwRhoUDcMKi&#10;U4I3LKLp74vasxbRjS7GZfmmaMHXzgMXIeDuWeeks4wvpeDxSsogItEVxdpi/vr8XaRvMTtm03vP&#10;XKN4Xwb7hyoMUxYPHaDOWGRk6dUTKKO4hwAyHnAwBUipuMg9YDej8rdubhrmRO4FyQluoCn8P1h+&#10;ubr2RNUVfT2ixDKDd7T9uv2+fdj+3P7YfiO4jRy1Lkwx9MZd+94KuEwNr6U36Y+tkHXmdTPwKtaR&#10;cNwclUdliexzdPVrRCn2yc6H+F6AIWlRUaG1ciF1zqZsdRFiF72LwtRUT1dBXsWNFilY249CYjd4&#10;5jhnZx2JU+3JiqECGOfCxknnalgtuu1DrC5LAUsaMnKBGTAhS6X1gD36E3ZXax+fUkWW4ZBc/j15&#10;yMgng41DslEW/HMAOuZ7wgZkF78jqaMmsbSAeoN37aEbguD4uUK6L1iI18yj6vGGcJLjFX6khrai&#10;0K8oacB/eW4/xaMY0UtJi1NU0fB5ybygRH+wKNN3o8kkjV02Jodvx2j4x57FY49dmlPAa0IlYnV5&#10;meKj3u1KD+YOB36eTkUXsxzPriiPfmecxm668cngYj7PYThqjsULe+N4Ak+sJi3dru+Yd73mIor1&#10;EnYT90R3XWzKtDBfRpAqi3LPa883jmkWTv+kpHfgsZ2j9g/f7BcAAAD//wMAUEsDBBQABgAIAAAA&#10;IQCQZwAM4QAAAAsBAAAPAAAAZHJzL2Rvd25yZXYueG1sTI/BTsMwEETvSPyDtUjcqNOa0ijEqQqi&#10;IAQHaLn05thLEhHbke2m4e9ZTnCb3RnNvi3Xk+3ZiCF23kmYzzJg6LQ3nWskfOy3VzmwmJQzqvcO&#10;JXxjhHV1flaqwviTe8dxlxpGJS4WSkKb0lBwHnWLVsWZH9CR9+mDVYnG0HAT1InKbc8XWXbDreoc&#10;XWjVgPct6q/d0UqoN3s8+MPrePcSHt+WD1o/bZ+jlJcX0+YWWMIp/YXhF5/QoSKm2h+diayXIMRK&#10;UFTCYjUnQQmxvCZR0ybPBfCq5P9/qH4AAAD//wMAUEsBAi0AFAAGAAgAAAAhALaDOJL+AAAA4QEA&#10;ABMAAAAAAAAAAAAAAAAAAAAAAFtDb250ZW50X1R5cGVzXS54bWxQSwECLQAUAAYACAAAACEAOP0h&#10;/9YAAACUAQAACwAAAAAAAAAAAAAAAAAvAQAAX3JlbHMvLnJlbHNQSwECLQAUAAYACAAAACEA9pws&#10;TIACAABABQAADgAAAAAAAAAAAAAAAAAuAgAAZHJzL2Uyb0RvYy54bWxQSwECLQAUAAYACAAAACEA&#10;kGcADOEAAAALAQAADwAAAAAAAAAAAAAAAADaBAAAZHJzL2Rvd25yZXYueG1sUEsFBgAAAAAEAAQA&#10;8wAAAOgFAAAAAA==&#10;" fillcolor="#8064a2" strokecolor="#3f3151" strokeweight="2pt"/>
        </w:pict>
      </w:r>
      <w:r>
        <w:rPr>
          <w:noProof/>
        </w:rPr>
        <w:pict>
          <v:oval id="אליפסה 29" o:spid="_x0000_s1035" style="position:absolute;left:0;text-align:left;margin-left:210.85pt;margin-top:141.5pt;width:8.5pt;height:8.5pt;z-index:251658240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Mc7gAIAAEAFAAAOAAAAZHJzL2Uyb0RvYy54bWysVM1q3DAQvhf6DkL3xvayaZMl3rAkpBRC&#10;EpqUnBVZigWSRpW0690+RQ+9FHIp9J32dTqSvU5oQgulF1vz92nmmxkdHa+NJivhgwJb02qvpERY&#10;Do2y9zX9dHP25oCSEJltmAYraroRgR7PX7866txMTKAF3QhPEMSGWedq2sboZkUReCsMC3vghEWj&#10;BG9YRNHfF41nHaIbXUzK8m3RgW+cBy5CQO1pb6TzjC+l4PFSyiAi0TXF3GL++vy9S99ifsRm9565&#10;VvEhDfYPWRimLF46Qp2yyMjSq2dQRnEPAWTc42AKkFJxkWvAaqryt2quW+ZErgXJCW6kKfw/WH6x&#10;uvJENTWdHFJimcEebb9uH7bftz+3P7bfCKqRo86FGbpeuys/SAGPqeC19Cb9sRSyzrxuRl7FOhKO&#10;yqo8KEtkn6NpOCNK8RjsfIjvBRiSDjUVWisXUuVsxlbnIfbeOy8MTfn0GeRT3GiRnLX9KCRWg3dO&#10;cnSeI3GiPVkxnADGubBx2pta1ohevY/Z5VHAlMaInGAGTMhSaT1iV3/C7nMd/FOoyGM4Bpd/Dx4j&#10;8s1g4xhslAX/EoCOVeoTFiB7/x1JPTWJpTtoNthrD/0SBMfPFNJ9zkK8Yh6nHjuEmxwv8SM1dDWF&#10;4URJC/7LS/rkj8OIVko63KKahs9L5gUl+oPFMT2sptO0dlmY7r+boOCfWu6eWuzSnAC2qcI3w/F8&#10;TP5R77TSg7nFhV+kW9HELMe7a8qj3wknsd9ufDK4WCyyG66aY/HcXjuewBOraZZu1rfMu2HmIg7r&#10;Bew27tnc9b4p0sJiGUGqPJSPvA5845rmLgxPSnoHnsrZ6/Hhm/8CAAD//wMAUEsDBBQABgAIAAAA&#10;IQB4ADhA4QAAAAsBAAAPAAAAZHJzL2Rvd25yZXYueG1sTI/BTsMwDIbvSLxDZCRuLFk7WFWaTgMx&#10;0AQHtnHZLW1MW9EkVZJ15e0xJzja/vT7+4vVZHo2og+dsxLmMwEMbe10ZxsJH4fNTQYsRGW16p1F&#10;Cd8YYFVeXhQq1+5sdzjuY8MoxIZcSWhjHHLOQ92iUWHmBrR0+3TeqEijb7j26kzhpueJEHfcqM7S&#10;h1YN+Nhi/bU/GQnV+oBHd3wbH1798/vtU12/bLZByuuraX0PLOIU/2D41Sd1KMmpcierA+slLJL5&#10;klAJSZZSKSIWaUabSkIqhABeFvx/h/IHAAD//wMAUEsBAi0AFAAGAAgAAAAhALaDOJL+AAAA4QEA&#10;ABMAAAAAAAAAAAAAAAAAAAAAAFtDb250ZW50X1R5cGVzXS54bWxQSwECLQAUAAYACAAAACEAOP0h&#10;/9YAAACUAQAACwAAAAAAAAAAAAAAAAAvAQAAX3JlbHMvLnJlbHNQSwECLQAUAAYACAAAACEA5ojH&#10;O4ACAABABQAADgAAAAAAAAAAAAAAAAAuAgAAZHJzL2Uyb0RvYy54bWxQSwECLQAUAAYACAAAACEA&#10;eAA4QOEAAAALAQAADwAAAAAAAAAAAAAAAADaBAAAZHJzL2Rvd25yZXYueG1sUEsFBgAAAAAEAAQA&#10;8wAAAOgFAAAAAA==&#10;" fillcolor="#8064a2" strokecolor="#3f3151" strokeweight="2pt">
            <w10:wrap anchorx="margin"/>
          </v:oval>
        </w:pict>
      </w:r>
      <w:r>
        <w:rPr>
          <w:noProof/>
        </w:rPr>
        <w:pict>
          <v:oval id="אליפסה 30" o:spid="_x0000_s1036" style="position:absolute;left:0;text-align:left;margin-left:251.65pt;margin-top:140.15pt;width:8.5pt;height:8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TTrgAIAAEAFAAAOAAAAZHJzL2Uyb0RvYy54bWysVM1u1DAQviPxDpbvNMmyhbJqtlq1KkKq&#10;2ooW9ew6dmPJ9hjbu9nlKThwqcQFiXfa12HsZNOKViAhLonn7/PMNzM+PFobTVbCBwW2ptVeSYmw&#10;HBpl72r66fr01QElITLbMA1W1HQjAj2av3xx2LmZmEALuhGeIIgNs87VtI3RzYoi8FYYFvbACYtG&#10;Cd6wiKK/KxrPOkQ3upiU5ZuiA984D1yEgNqT3kjnGV9KweOFlEFEomuKucX89fl7m77F/JDN7jxz&#10;reJDGuwfsjBMWbx0hDphkZGlV0+gjOIeAsi4x8EUIKXiIteA1VTlb9VctcyJXAuSE9xIU/h/sPx8&#10;demJamr6GumxzGCPtl+337f325/bH9tvBNXIUefCDF2v3KUfpIDHVPBaepP+WApZZ143I69iHQlH&#10;ZVUelCXCczQNZ0QpHoKdD/G9AEPSoaZCa+VCqpzN2OosxN5754WhKZ8+g3yKGy2Ss7YfhcRq8M5J&#10;js5zJI61JyuGE8A4FzZOe1PLGtGr9zG7XCamNEbkBDNgQpZK6xG7+hN2n+vgn0JFHsMxuPx78BiR&#10;bwYbx2CjLPjnAHSsUp+wANn770jqqUks3UKzwV576JcgOH6qkO4zFuIl8zj12CHc5HiBH6mhqykM&#10;J0pa8F+e0yd/HEa0UtLhFtU0fF4yLyjRHyyO6btqOk1rl4Xp/tsJCv6x5faxxS7NMWCbKnwzHM/H&#10;5B/1Tis9mBtc+EW6FU3Mcry7pjz6nXAc++3GJ4OLxSK74ao5Fs/sleMJPLGaZul6fcO8G2Yu4rCe&#10;w27jnsxd75siLSyWEaTKQ/nA68A3rmnuwvCkpHfgsZy9Hh6++S8AAAD//wMAUEsDBBQABgAIAAAA&#10;IQAOQ7Eg4QAAAAsBAAAPAAAAZHJzL2Rvd25yZXYueG1sTI/NTsMwEITvSLyDtUjcqE2iQAlxqoIo&#10;qIJDf7j05sRLEhHbke2m4e3ZnuA2uzOa/bZYTKZnI/rQOSvhdiaAoa2d7mwj4XO/upkDC1FZrXpn&#10;UcIPBliUlxeFyrU72S2Ou9gwKrEhVxLaGIec81C3aFSYuQEteV/OGxVp9A3XXp2o3PQ8EeKOG9VZ&#10;utCqAZ9brL93RyOhWu7x4A4f49O7f91kL3X9tloHKa+vpuUjsIhT/AvDGZ/QoSSmyh2tDqyXkIk0&#10;paiEZC5IUCJLzqKizcN9Crws+P8fyl8AAAD//wMAUEsBAi0AFAAGAAgAAAAhALaDOJL+AAAA4QEA&#10;ABMAAAAAAAAAAAAAAAAAAAAAAFtDb250ZW50X1R5cGVzXS54bWxQSwECLQAUAAYACAAAACEAOP0h&#10;/9YAAACUAQAACwAAAAAAAAAAAAAAAAAvAQAAX3JlbHMvLnJlbHNQSwECLQAUAAYACAAAACEAVQE0&#10;64ACAABABQAADgAAAAAAAAAAAAAAAAAuAgAAZHJzL2Uyb0RvYy54bWxQSwECLQAUAAYACAAAACEA&#10;DkOxIOEAAAALAQAADwAAAAAAAAAAAAAAAADaBAAAZHJzL2Rvd25yZXYueG1sUEsFBgAAAAAEAAQA&#10;8wAAAOgFAAAAAA==&#10;" fillcolor="#8064a2" strokecolor="#3f3151" strokeweight="2pt"/>
        </w:pict>
      </w:r>
      <w:r>
        <w:rPr>
          <w:noProof/>
        </w:rPr>
        <w:pict>
          <v:oval id="אליפסה 27" o:spid="_x0000_s1037" style="position:absolute;left:0;text-align:left;margin-left:173.6pt;margin-top:99.05pt;width:8.5pt;height:8.5pt;z-index:251656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+VngAIAAEAFAAAOAAAAZHJzL2Uyb0RvYy54bWysVM1q3DAQvhf6DkL3xvayadIl3rAkpBRC&#10;EpqUnBVZigWSRpW0690+RQ+9FHIp9J32dTqSvU5oQgulF1vz92nmmxkdHa+NJivhgwJb02qvpERY&#10;Do2y9zX9dHP25pCSEJltmAYraroRgR7PX7866txMTKAF3QhPEMSGWedq2sboZkUReCsMC3vghEWj&#10;BG9YRNHfF41nHaIbXUzK8m3RgW+cBy5CQO1pb6TzjC+l4PFSyiAi0TXF3GL++vy9S99ifsRm9565&#10;VvEhDfYPWRimLF46Qp2yyMjSq2dQRnEPAWTc42AKkFJxkWvAaqryt2quW+ZErgXJCW6kKfw/WH6x&#10;uvJENTWdHFBimcEebb9uH7bftz+3P7bfCKqRo86FGbpeuys/SAGPqeC19Cb9sRSyzrxuRl7FOhKO&#10;yqo8LEtkn6NpOCNK8RjsfIjvBRiSDjUVWisXUuVsxlbnIfbeOy8MTfn0GeRT3GiRnLX9KCRWg3dO&#10;cnSeI3GiPVkxnADGubBx2pta1ohevY/Z5VHAlMaInGAGTMhSaT1iV3/C7nMd/FOoyGM4Bpd/Dx4j&#10;8s1g4xhslAX/EoCOVeoTFiB7/x1JPTWJpTtoNthrD/0SBMfPFNJ9zkK8Yh6nHjuEmxwv8SM1dDWF&#10;4URJC/7LS/rkj8OIVko63KKahs9L5gUl+oPFMX1XTadp7bIw3T+YoOCfWu6eWuzSnAC2qcI3w/F8&#10;TP5R77TSg7nFhV+kW9HELMe7a8qj3wknsd9ufDK4WCyyG66aY/HcXjuewBOraZZu1rfMu2HmIg7r&#10;Bew27tnc9b4p0sJiGUGqPJSPvA5845rmLgxPSnoHnsrZ6/Hhm/8CAAD//wMAUEsDBBQABgAIAAAA&#10;IQAZ311R4gAAAAsBAAAPAAAAZHJzL2Rvd25yZXYueG1sTI/LTsMwEEX3SPyDNUjsqJP0QQlxqoIo&#10;CMGiDzbdOfaQRMR2ZLtp+HuGFSxn7tGdM8VqNB0b0IfWWQHpJAGGVjnd2lrAx2FzswQWorRads6i&#10;gG8MsCovLwqZa3e2Oxz2sWZUYkMuBTQx9jnnQTVoZJi4Hi1ln84bGWn0NddenqncdDxLkgU3srV0&#10;oZE9PjaovvYnI6BaH/Doju/Dw5t/3s6flHrZvAYhrq/G9T2wiGP8g+FXn9ShJKfKnawOrBMwnd1m&#10;hFJwt0yBETFdzGhTCcjSeQq8LPj/H8ofAAAA//8DAFBLAQItABQABgAIAAAAIQC2gziS/gAAAOEB&#10;AAATAAAAAAAAAAAAAAAAAAAAAABbQ29udGVudF9UeXBlc10ueG1sUEsBAi0AFAAGAAgAAAAhADj9&#10;If/WAAAAlAEAAAsAAAAAAAAAAAAAAAAALwEAAF9yZWxzLy5yZWxzUEsBAi0AFAAGAAgAAAAhAHE3&#10;5WeAAgAAQAUAAA4AAAAAAAAAAAAAAAAALgIAAGRycy9lMm9Eb2MueG1sUEsBAi0AFAAGAAgAAAAh&#10;ABnfXVHiAAAACwEAAA8AAAAAAAAAAAAAAAAA2gQAAGRycy9kb3ducmV2LnhtbFBLBQYAAAAABAAE&#10;APMAAADpBQAAAAA=&#10;" fillcolor="#8064a2" strokecolor="#3f3151" strokeweight="2pt"/>
        </w:pict>
      </w:r>
      <w:r>
        <w:rPr>
          <w:noProof/>
        </w:rPr>
        <w:pict>
          <v:oval id="אליפסה 26" o:spid="_x0000_s1038" style="position:absolute;left:0;text-align:left;margin-left:0;margin-top:98.25pt;width:8.5pt;height:8.5pt;z-index:251655168;visibility:visible;mso-position-horizontal:center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3AgAIAAEAFAAAOAAAAZHJzL2Uyb0RvYy54bWysVM1q3DAQvhf6DkL3xvaySdMl3rAkpBRC&#10;EpqUnBVZigWSRpW0690+RQ+9FHIp9J32dTqSvU5oQgulF1vz92nmmxkdHa+NJivhgwJb02qvpERY&#10;Do2y9zX9dHP25pCSEJltmAYraroRgR7PX7866txMTKAF3QhPEMSGWedq2sboZkUReCsMC3vghEWj&#10;BG9YRNHfF41nHaIbXUzK8qDowDfOAxchoPa0N9J5xpdS8HgpZRCR6JpibjF/ff7epW8xP2Kze89c&#10;q/iQBvuHLAxTFi8doU5ZZGTp1TMoo7iHADLucTAFSKm4yDVgNVX5WzXXLXMi14LkBDfSFP4fLL9Y&#10;XXmimppODiixzGCPtl+3D9vv25/bH9tvBNXIUefCDF2v3ZUfpIDHVPBaepP+WApZZ143I69iHQlH&#10;ZVUeliWyz9E0nBGleAx2PsT3AgxJh5oKrZULqXI2Y6vzEHvvnReGpnz6DPIpbrRIztp+FBKrwTsn&#10;OTrPkTjRnqwYTgDjXNg47U0ta0Sv3sfs8ihgSmNETjADJmSptB6xqz9h97kO/ilU5DEcg8u/B48R&#10;+WawcQw2yoJ/CUDHKvUJC5C9/46knprE0h00G+y1h34JguNnCuk+ZyFeMY9Tjx3CTY6X+JEauprC&#10;cKKkBf/lJX3yx2FEKyUdblFNw+cl84IS/cHimL6rptO0dlmY7r+doOCfWu6eWuzSnAC2qcI3w/F8&#10;TP5R77TSg7nFhV+kW9HELMe7a8qj3wknsd9ufDK4WCyyG66aY/HcXjuewBOraZZu1rfMu2HmIg7r&#10;Bew27tnc9b4p0sJiGUGqPJSPvA5845rmLgxPSnoHnsrZ6/Hhm/8CAAD//wMAUEsDBBQABgAIAAAA&#10;IQBlCCVB3gAAAAcBAAAPAAAAZHJzL2Rvd25yZXYueG1sTI/BTsMwEETvSPyDtUjcqNOilBLiVAVR&#10;UAUH2nLpzXGWJCJeR7abhr9ne4LjzKxm3ubL0XZiQB9aRwqmkwQEknFVS7WCz/36ZgEiRE2V7hyh&#10;gh8MsCwuL3KdVe5EWxx2sRZcQiHTCpoY+0zKYBq0Okxcj8TZl/NWR5a+lpXXJy63nZwlyVxa3RIv&#10;NLrHpwbN9+5oFZSrPR7c4X14fPMvH+mzMa/rTVDq+mpcPYCIOMa/YzjjMzoUzFS6I1VBdAr4kcju&#10;/TwFcY7v2CgVzKa3Kcgil//5i18AAAD//wMAUEsBAi0AFAAGAAgAAAAhALaDOJL+AAAA4QEAABMA&#10;AAAAAAAAAAAAAAAAAAAAAFtDb250ZW50X1R5cGVzXS54bWxQSwECLQAUAAYACAAAACEAOP0h/9YA&#10;AACUAQAACwAAAAAAAAAAAAAAAAAvAQAAX3JlbHMvLnJlbHNQSwECLQAUAAYACAAAACEA0qr9wIAC&#10;AABABQAADgAAAAAAAAAAAAAAAAAuAgAAZHJzL2Uyb0RvYy54bWxQSwECLQAUAAYACAAAACEAZQgl&#10;Qd4AAAAHAQAADwAAAAAAAAAAAAAAAADaBAAAZHJzL2Rvd25yZXYueG1sUEsFBgAAAAAEAAQA8wAA&#10;AOUFAAAAAA==&#10;" fillcolor="#8064a2" strokecolor="#3f3151" strokeweight="2pt">
            <w10:wrap anchorx="margin"/>
          </v:oval>
        </w:pict>
      </w:r>
      <w:r>
        <w:rPr>
          <w:noProof/>
        </w:rPr>
        <w:pict>
          <v:oval id="אליפסה 28" o:spid="_x0000_s1039" style="position:absolute;left:0;text-align:left;margin-left:228.15pt;margin-top:92.7pt;width:8.5pt;height:8.5pt;z-index:251657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d+cgAIAAEAFAAAOAAAAZHJzL2Uyb0RvYy54bWysVM1q3DAQvhf6DkL3xvayadMl3rAkpBRC&#10;EropOSuyFAskjSpp17t9ih56KfRS6Dvt63Qke53QhBZKL7bm79PMNzM6PtkYTdbCBwW2ptVBSYmw&#10;HBpl72v68eb81RElITLbMA1W1HQrAj2Zv3xx3LmZmEALuhGeIIgNs87VtI3RzYoi8FYYFg7ACYtG&#10;Cd6wiKK/LxrPOkQ3upiU5euiA984D1yEgNqz3kjnGV9KweOVlEFEomuKucX89fl7l77F/JjN7j1z&#10;reJDGuwfsjBMWbx0hDpjkZGVV0+gjOIeAsh4wMEUIKXiIteA1VTlb9UsW+ZErgXJCW6kKfw/WH65&#10;vvZENTWdYKcsM9ij3Zfd99233c/dj91XgmrkqHNhhq5Ld+0HKeAxFbyR3qQ/lkI2mdftyKvYRMJR&#10;WZVHZYnsczQNZ0QpHoKdD/GdAEPSoaZCa+VCqpzN2PoixN5774WhKZ8+g3yKWy2Ss7YfhMRq8M5J&#10;js5zJE61J2uGE8A4FzZOe1PLGtGrDzG7PAqY0hiRE8yACVkqrUfs6k/Yfa6DfwoVeQzH4PLvwWNE&#10;vhlsHIONsuCfA9CxSn3CAmTvvyeppyaxdAfNFnvtoV+C4Pi5QrovWIjXzOPUY4dwk+MVfqSGrqYw&#10;nChpwX9+Tp/8cRjRSkmHW1TT8GnFvKBEv7c4pm+r6TStXRamh28mKPjHlrvHFrsyp4BtqvDNcDwf&#10;k3/Ue630YG5x4RfpVjQxy/HumvLo98Jp7LcbnwwuFovshqvmWLywS8cTeGI1zdLN5pZ5N8xcxGG9&#10;hP3GPZm73jdFWlisIkiVh/KB14FvXNPcheFJSe/AYzl7PTx8818AAAD//wMAUEsDBBQABgAIAAAA&#10;IQDW91UG4QAAAAsBAAAPAAAAZHJzL2Rvd25yZXYueG1sTI/LTsMwEEX3SPyDNUjsqEOalCrEqQqi&#10;IAQL+th059hDEhHbke2m4e8ZVrCcuUd3zpSryfRsRB86ZwXczhJgaJXTnW0EHPabmyWwEKXVsncW&#10;BXxjgFV1eVHKQruz3eK4iw2jEhsKKaCNcSg4D6pFI8PMDWgp+3TeyEijb7j28kzlpudpkiy4kZ2l&#10;C60c8LFF9bU7GQH1eo9Hd3wfH97880f+pNTL5jUIcX01re+BRZziHwy/+qQOFTnV7mR1YL2ALF/M&#10;CaVgmWfAiMju5rSpBaRJmgGvSv7/h+oHAAD//wMAUEsBAi0AFAAGAAgAAAAhALaDOJL+AAAA4QEA&#10;ABMAAAAAAAAAAAAAAAAAAAAAAFtDb250ZW50X1R5cGVzXS54bWxQSwECLQAUAAYACAAAACEAOP0h&#10;/9YAAACUAQAACwAAAAAAAAAAAAAAAAAvAQAAX3JlbHMvLnJlbHNQSwECLQAUAAYACAAAACEARRXf&#10;nIACAABABQAADgAAAAAAAAAAAAAAAAAuAgAAZHJzL2Uyb0RvYy54bWxQSwECLQAUAAYACAAAACEA&#10;1vdVBuEAAAALAQAADwAAAAAAAAAAAAAAAADaBAAAZHJzL2Rvd25yZXYueG1sUEsFBgAAAAAEAAQA&#10;8wAAAOgFAAAAAA==&#10;" fillcolor="#8064a2" strokecolor="#3f3151" strokeweight="2pt"/>
        </w:pict>
      </w:r>
      <w:r>
        <w:rPr>
          <w:noProof/>
        </w:rPr>
        <w:pict>
          <v:oval id="אליפסה 25" o:spid="_x0000_s1040" style="position:absolute;left:0;text-align:left;margin-left:137.95pt;margin-top:72.9pt;width:8.5pt;height:8.5pt;z-index:2516541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qXygAIAAEAFAAAOAAAAZHJzL2Uyb0RvYy54bWysVM1q3DAQvhf6DkL3xvayadMl3rAkpBRC&#10;EropOSuyFAskjSpp17t9ih56KfRS6Dvt63Qke53QhBZKL7bm79PMNzM6PtkYTdbCBwW2ptVBSYmw&#10;HBpl72v68eb81RElITLbMA1W1HQrAj2Zv3xx3LmZmEALuhGeIIgNs87VtI3RzYoi8FYYFg7ACYtG&#10;Cd6wiKK/LxrPOkQ3upiU5euiA984D1yEgNqz3kjnGV9KweOVlEFEomuKucX89fl7l77F/JjN7j1z&#10;reJDGuwfsjBMWbx0hDpjkZGVV0+gjOIeAsh4wMEUIKXiIteA1VTlb9UsW+ZErgXJCW6kKfw/WH65&#10;vvZENTWdHFJimcEe7b7svu++7X7ufuy+ElQjR50LM3Rdums/SAGPqeCN9Cb9sRSyybxuR17FJhKO&#10;yqo8Kktkn6NpOCNK8RDsfIjvBBiSDjUVWisXUuVsxtYXIfbeey8MTfn0GeRT3GqRnLX9ICRWg3dO&#10;cnSeI3GqPVkznADGubBx2pta1ohefYjZ5VHAlMaInGAGTMhSaT1iV3/C7nMd/FOoyGM4Bpd/Dx4j&#10;8s1g4xhslAX/HICOVeoTFiB7/z1JPTWJpTtotthrD/0SBMfPFdJ9wUK8Zh6nHjuEmxyv8CM1dDWF&#10;4URJC/7zc/rkj8OIVko63KKahk8r5gUl+r3FMX1bTadp7bIwPXwzQcE/ttw9ttiVOQVsU4VvhuP5&#10;mPyj3mulB3OLC79It6KJWY5315RHvxdOY7/d+GRwsVhkN1w1x+KFXTqewBOraZZuNrfMu2HmIg7r&#10;Jew37snc9b4p0sJiFUGqPJQPvA5845rmLgxPSnoHHsvZ6+Hhm/8CAAD//wMAUEsDBBQABgAIAAAA&#10;IQB66+J74AAAAAsBAAAPAAAAZHJzL2Rvd25yZXYueG1sTI/BTsMwEETvSPyDtUjcqINFShviVAVR&#10;UAUHaLn05thLEhHbke2m4e9ZTnDcmafZmXI12Z6NGGLnnYTrWQYMnfamc42Ej/3magEsJuWM6r1D&#10;Cd8YYVWdn5WqMP7k3nHcpYZRiIuFktCmNBScR92iVXHmB3TkffpgVaIzNNwEdaJw23ORZXNuVefo&#10;Q6sGfGhRf+2OVkK93uPBH17H+5fw9JY/av282UYpLy+m9R2whFP6g+G3PlWHijrV/uhMZL0EcZsv&#10;CSXjJqcNRIilIKUmZS4WwKuS/99Q/QAAAP//AwBQSwECLQAUAAYACAAAACEAtoM4kv4AAADhAQAA&#10;EwAAAAAAAAAAAAAAAAAAAAAAW0NvbnRlbnRfVHlwZXNdLnhtbFBLAQItABQABgAIAAAAIQA4/SH/&#10;1gAAAJQBAAALAAAAAAAAAAAAAAAAAC8BAABfcmVscy8ucmVsc1BLAQItABQABgAIAAAAIQB2CqXy&#10;gAIAAEAFAAAOAAAAAAAAAAAAAAAAAC4CAABkcnMvZTJvRG9jLnhtbFBLAQItABQABgAIAAAAIQB6&#10;6+J74AAAAAsBAAAPAAAAAAAAAAAAAAAAANoEAABkcnMvZG93bnJldi54bWxQSwUGAAAAAAQABADz&#10;AAAA5wUAAAAA&#10;" fillcolor="#8064a2" strokecolor="#3f3151" strokeweight="2pt"/>
        </w:pict>
      </w:r>
      <w:r>
        <w:rPr>
          <w:noProof/>
        </w:rPr>
        <w:pict>
          <v:oval id="אליפסה 23" o:spid="_x0000_s1041" style="position:absolute;left:0;text-align:left;margin-left:168.05pt;margin-top:75.35pt;width:8.5pt;height:8.5pt;z-index:2516520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xSWgQIAAEAFAAAOAAAAZHJzL2Uyb0RvYy54bWysVM1u1DAQviPxDpbvNMmyhbJqtlq1KkKq&#10;2ooW9ew6dmPJ9hjbu9nlKThwqcQFiXfa12HsZNOKViAhLonn7/PMNzM+PFobTVbCBwW2ptVeSYmw&#10;HBpl72r66fr01QElITLbMA1W1HQjAj2av3xx2LmZmEALuhGeIIgNs87VtI3RzYoi8FYYFvbACYtG&#10;Cd6wiKK/KxrPOkQ3upiU5ZuiA984D1yEgNqT3kjnGV9KweOFlEFEomuKucX89fl7m77F/JDN7jxz&#10;reJDGuwfsjBMWbx0hDphkZGlV0+gjOIeAsi4x8EUIKXiIteA1VTlb9VctcyJXAuSE9xIU/h/sPx8&#10;demJamo6eU2JZQZ7tP26/b693/7c/th+I6hGjjoXZuh65S79IAU8poLX0pv0x1LIOvO6GXkV60g4&#10;KqvyoCyRfY6m4YwoxUOw8yG+F2BIOtRUaK1cSJWzGVudhdh777wwNOXTZ5BPcaNFctb2o5BYDd45&#10;ydF5jsSx9mTFcAIY58LGaW9qWSN69T5ml0cBUxojcoIZMCFLpfWIXf0Ju8918E+hIo/hGFz+PXiM&#10;yDeDjWOwURb8cwA6VqlPWIDs/Xck9dQklm6h2WCvPfRLEBw/VUj3GQvxknmceuwQbnK8wI/U0NUU&#10;hhMlLfgvz+mTPw4jWinpcItqGj4vmReU6A8Wx/RdNZ2mtcvCdP/tBAX/2HL72GKX5hiwTRW+GY7n&#10;Y/KPeqeVHswNLvwi3YomZjneXVMe/U44jv1245PBxWKR3XDVHItn9srxBJ5YTbN0vb5h3g0zF3FY&#10;z2G3cU/mrvdNkRYWywhS5aF84HXgG9c0d2F4UtI78FjOXg8P3/wXAAAA//8DAFBLAwQUAAYACAAA&#10;ACEA4HjSQOAAAAALAQAADwAAAGRycy9kb3ducmV2LnhtbEyPwU7DMBBE70j8g7VI3KhToiQojVMV&#10;REEIDtD20ptjL0lEbEe2m4a/ZznBcWeeZmeq9WwGNqEPvbMClosEGFrldG9bAYf99uYOWIjSajk4&#10;iwK+McC6vryoZKnd2X7gtIstoxAbSimgi3EsOQ+qQyPDwo1oyft03shIp2+59vJM4Wbgt0mScyN7&#10;Sx86OeJDh+prdzICms0ej+74Nt2/+qf37FGp5+1LEOL6at6sgEWc4x8Mv/WpOtTUqXEnqwMbBKRp&#10;viSUjCwpgBGRZikpDSl5UQCvK/5/Q/0DAAD//wMAUEsBAi0AFAAGAAgAAAAhALaDOJL+AAAA4QEA&#10;ABMAAAAAAAAAAAAAAAAAAAAAAFtDb250ZW50X1R5cGVzXS54bWxQSwECLQAUAAYACAAAACEAOP0h&#10;/9YAAACUAQAACwAAAAAAAAAAAAAAAAAvAQAAX3JlbHMvLnJlbHNQSwECLQAUAAYACAAAACEAPksU&#10;loECAABABQAADgAAAAAAAAAAAAAAAAAuAgAAZHJzL2Uyb0RvYy54bWxQSwECLQAUAAYACAAAACEA&#10;4HjSQOAAAAALAQAADwAAAAAAAAAAAAAAAADbBAAAZHJzL2Rvd25yZXYueG1sUEsFBgAAAAAEAAQA&#10;8wAAAOgFAAAAAA==&#10;" fillcolor="#8064a2" strokecolor="#3f3151" strokeweight="2pt"/>
        </w:pict>
      </w:r>
      <w:r>
        <w:rPr>
          <w:noProof/>
        </w:rPr>
        <w:pict>
          <v:oval id="אליפסה 24" o:spid="_x0000_s1042" style="position:absolute;left:0;text-align:left;margin-left:225pt;margin-top:66.8pt;width:8.5pt;height:8.5pt;z-index:2516531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71VgAIAAEAFAAAOAAAAZHJzL2Uyb0RvYy54bWysVM1q3DAQvhf6DkL3xvayadMl3rAkpBRC&#10;EropOSuyFAskjSpp17t9ih56KfRS6Dvt63Qke53QhBZKL7bm79PMNzM6PtkYTdbCBwW2ptVBSYmw&#10;HBpl72v68eb81RElITLbMA1W1HQrAj2Zv3xx3LmZmEALuhGeIIgNs87VtI3RzYoi8FYYFg7ACYtG&#10;Cd6wiKK/LxrPOkQ3upiU5euiA984D1yEgNqz3kjnGV9KweOVlEFEomuKucX89fl7l77F/JjN7j1z&#10;reJDGuwfsjBMWbx0hDpjkZGVV0+gjOIeAsh4wMEUIKXiIteA1VTlb9UsW+ZErgXJCW6kKfw/WH65&#10;vvZENTWdTCmxzGCPdl9233ffdj93P3ZfCaqRo86FGbou3bUfpIDHVPBGepP+WArZZF63I69iEwlH&#10;ZVUelSWyz9E0nBGleAh2PsR3AgxJh5oKrZULqXI2Y+uLEHvvvReGpnz6DPIpbrVIztp+EBKrwTsn&#10;OTrPkTjVnqwZTgDjXNg47U0ta0SvPsTs8ihgSmNETjADJmSptB6xqz9h97kO/ilU5DEcg8u/B48R&#10;+WawcQw2yoJ/DkDHKvUJC5C9/56knprE0h00W+y1h34JguPnCum+YCFeM49Tjx3CTY5X+JEauprC&#10;cKKkBf/5OX3yx2FEKyUdblFNw6cV84IS/d7imL6tptO0dlmYHr6ZoOAfW+4eW+zKnAK2qcI3w/F8&#10;TP5R77XSg7nFhV+kW9HELMe7a8qj3wunsd9ufDK4WCyyG66aY/HCLh1P4InVNEs3m1vm3TBzEYf1&#10;EvYb92Tuet8UaWGxiiBVHsoHXge+cU1zF4YnJb0Dj+Xs9fDwzX8BAAD//wMAUEsDBBQABgAIAAAA&#10;IQBb2ZjC4AAAAAsBAAAPAAAAZHJzL2Rvd25yZXYueG1sTI/BTsMwEETvSPyDtUjcqA1tQhXiVAVR&#10;EIIDbbn05thLEhHbke2m4e9ZTnDcmdHsm3I12Z6NGGLnnYTrmQCGTnvTuUbCx35ztQQWk3JG9d6h&#10;hG+MsKrOz0pVGH9yWxx3qWFU4mKhJLQpDQXnUbdoVZz5AR15nz5YlegMDTdBnajc9vxGiJxb1Tn6&#10;0KoBH1rUX7ujlVCv93jwh7fx/jU8vWePWj9vXqKUlxfT+g5Ywin9heEXn9ChIqbaH52JrJewyARt&#10;SWTM5zkwSizyW1JqUjKRA69K/n9D9QMAAP//AwBQSwECLQAUAAYACAAAACEAtoM4kv4AAADhAQAA&#10;EwAAAAAAAAAAAAAAAAAAAAAAW0NvbnRlbnRfVHlwZXNdLnhtbFBLAQItABQABgAIAAAAIQA4/SH/&#10;1gAAAJQBAAALAAAAAAAAAAAAAAAAAC8BAABfcmVscy8ucmVsc1BLAQItABQABgAIAAAAIQDVl71V&#10;gAIAAEAFAAAOAAAAAAAAAAAAAAAAAC4CAABkcnMvZTJvRG9jLnhtbFBLAQItABQABgAIAAAAIQBb&#10;2ZjC4AAAAAsBAAAPAAAAAAAAAAAAAAAAANoEAABkcnMvZG93bnJldi54bWxQSwUGAAAAAAQABADz&#10;AAAA5wUAAAAA&#10;" fillcolor="#8064a2" strokecolor="#3f3151" strokeweight="2pt"/>
        </w:pict>
      </w:r>
      <w:r>
        <w:rPr>
          <w:noProof/>
        </w:rPr>
        <w:pict>
          <v:oval id="אליפסה 22" o:spid="_x0000_s1043" style="position:absolute;left:0;text-align:left;margin-left:0;margin-top:73.15pt;width:8.5pt;height:8.5pt;z-index:251651072;visibility:visible;mso-position-horizontal:center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gwxgAIAAEAFAAAOAAAAZHJzL2Uyb0RvYy54bWysVM1q3DAQvhf6DkL3xvayadMl3rAkpBRC&#10;EropOSuyFAskjSpp17t9ih56KfRS6Dvt63Qke53QhBZKL7bm79PMNzM6PtkYTdbCBwW2ptVBSYmw&#10;HBpl72v68eb81RElITLbMA1W1HQrAj2Zv3xx3LmZmEALuhGeIIgNs87VtI3RzYoi8FYYFg7ACYtG&#10;Cd6wiKK/LxrPOkQ3upiU5euiA984D1yEgNqz3kjnGV9KweOVlEFEomuKucX89fl7l77F/JjN7j1z&#10;reJDGuwfsjBMWbx0hDpjkZGVV0+gjOIeAsh4wMEUIKXiIteA1VTlb9UsW+ZErgXJCW6kKfw/WH65&#10;vvZENTWdTCixzGCPdl9233ffdj93P3ZfCaqRo86FGbou3bUfpIDHVPBGepP+WArZZF63I69iEwlH&#10;ZVUelSWyz9E0nBGleAh2PsR3AgxJh5oKrZULqXI2Y+uLEHvvvReGpnz6DPIpbrVIztp+EBKrwTsn&#10;OTrPkTjVnqwZTgDjXNg47U0ta0SvPsTs8ihgSmNETjADJmSptB6xqz9h97kO/ilU5DEcg8u/B48R&#10;+WawcQw2yoJ/DkDHKvUJC5C9/56knprE0h00W+y1h34JguPnCum+YCFeM49Tjx3CTY5X+JEauprC&#10;cKKkBf/5OX3yx2FEKyUdblFNw6cV84IS/d7imL6tptO0dlmYHr6ZoOAfW+4eW+zKnAK2qcI3w/F8&#10;TP5R77XSg7nFhV+kW9HELMe7a8qj3wunsd9ufDK4WCyyG66aY/HCLh1P4InVNEs3m1vm3TBzEYf1&#10;EvYb92Tuet8UaWGxiiBVHsoHXge+cU1zF4YnJb0Dj+Xs9fDwzX8BAAD//wMAUEsDBBQABgAIAAAA&#10;IQCtJf8k3QAAAAcBAAAPAAAAZHJzL2Rvd25yZXYueG1sTI9BT8MwDIXvSPyHyEjcWAqFDpWm00AM&#10;NMGBbVx2S1PTVjROlWRd+fd4JzhZfs96/l6xmGwvRvShc6TgepaAQDKu7qhR8LlbXd2DCFFTrXtH&#10;qOAHAyzK87NC57U70gbHbWwEh1DItYI2xiGXMpgWrQ4zNyCx9+W81ZFX38ja6yOH217eJEkmre6I&#10;P7R6wKcWzff2YBVUyx3u3f59fHzzLx93z8a8rtZBqcuLafkAIuIU/47hhM/oUDJT5Q5UB9Er4CKR&#10;1dssBXGy5yxUPLM0BVkW8j9/+QsAAP//AwBQSwECLQAUAAYACAAAACEAtoM4kv4AAADhAQAAEwAA&#10;AAAAAAAAAAAAAAAAAAAAW0NvbnRlbnRfVHlwZXNdLnhtbFBLAQItABQABgAIAAAAIQA4/SH/1gAA&#10;AJQBAAALAAAAAAAAAAAAAAAAAC8BAABfcmVscy8ucmVsc1BLAQItABQABgAIAAAAIQCd1gwxgAIA&#10;AEAFAAAOAAAAAAAAAAAAAAAAAC4CAABkcnMvZTJvRG9jLnhtbFBLAQItABQABgAIAAAAIQCtJf8k&#10;3QAAAAcBAAAPAAAAAAAAAAAAAAAAANoEAABkcnMvZG93bnJldi54bWxQSwUGAAAAAAQABADzAAAA&#10;5AUAAAAA&#10;" fillcolor="#8064a2" strokecolor="#3f3151" strokeweight="2pt">
            <w10:wrap anchorx="margin"/>
          </v:oval>
        </w:pict>
      </w:r>
      <w:r>
        <w:rPr>
          <w:noProof/>
        </w:rPr>
        <w:pict>
          <v:oval id="אליפסה 19" o:spid="_x0000_s1044" style="position:absolute;left:0;text-align:left;margin-left:252.65pt;margin-top:56.3pt;width:8.5pt;height:8.5pt;z-index:2516500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07qgAIAAEAFAAAOAAAAZHJzL2Uyb0RvYy54bWysVM1q3DAQvhf6DkL3xvayaZMl3rAkpBRC&#10;EpqUnBVZigWSRpW0690+RQ+9FHIp9J32dTqSvU5oQgulF1vz92nmmxkdHa+NJivhgwJb02qvpERY&#10;Do2y9zX9dHP25oCSEJltmAYraroRgR7PX7866txMTKAF3QhPEMSGWedq2sboZkUReCsMC3vghEWj&#10;BG9YRNHfF41nHaIbXUzK8m3RgW+cBy5CQO1pb6TzjC+l4PFSyiAi0TXF3GL++vy9S99ifsRm9565&#10;VvEhDfYPWRimLF46Qp2yyMjSq2dQRnEPAWTc42AKkFJxkWvAaqryt2quW+ZErgXJCW6kKfw/WH6x&#10;uvJENdi7Q0osM9ij7dftw/b79uf2x/YbQTVy1LkwQ9drd+UHKeAxFbyW3qQ/lkLWmdfNyKtYR8JR&#10;WZUHZYnsczQNZ0QpHoOdD/G9AEPSoaZCa+VCqpzN2Oo8xN5754WhKZ8+g3yKGy2Ss7YfhcRq8M5J&#10;js5zJE60JyuGE8A4FzZOe1PLGtGr9zG7PAqY0hiRE8yACVkqrUfs6k/Yfa6DfwoVeQzH4PLvwWNE&#10;vhlsHIONsuBfAtCxSn3CAmTvvyOppyaxdAfNBnvtoV+C4PiZQrrPWYhXzOPUY4dwk+MlfqSGrqYw&#10;nChpwX95SZ/8cRjRSkmHW1TT8HnJvKBEf7A4pofVdJrWLgvT/XcTFPxTy91Ti12aE8A2VfhmOJ6P&#10;yT/qnVZ6MLe48It0K5qY5Xh3TXn0O+Ek9tuNTwYXi0V2w1VzLJ7ba8cTeGI1zdLN+pZ5N8xcxGG9&#10;gN3GPZu73jdFWlgsI0iVh/KR14FvXNPcheFJSe/AUzl7PT58818AAAD//wMAUEsDBBQABgAIAAAA&#10;IQDefBJZ4AAAAAsBAAAPAAAAZHJzL2Rvd25yZXYueG1sTI/BTsMwEETvSPyDtUjcqFOjRBDiVAVR&#10;ECoHaLn05thLEhHbke2m4e9ZTnDcmafZmWo124FNGGLvnYTlIgOGTnvTu1bCx35zdQMsJuWMGrxD&#10;Cd8YYVWfn1WqNP7k3nHapZZRiIulktClNJacR92hVXHhR3TkffpgVaIztNwEdaJwO3CRZQW3qnf0&#10;oVMjPnSov3ZHK6FZ7/HgD6/T/TY8veWPWj9vXqKUlxfz+g5Ywjn9wfBbn6pDTZ0af3QmskFCnuXX&#10;hJKxFAUwInIhSGlIEbcF8Lri/zfUPwAAAP//AwBQSwECLQAUAAYACAAAACEAtoM4kv4AAADhAQAA&#10;EwAAAAAAAAAAAAAAAAAAAAAAW0NvbnRlbnRfVHlwZXNdLnhtbFBLAQItABQABgAIAAAAIQA4/SH/&#10;1gAAAJQBAAALAAAAAAAAAAAAAAAAAC8BAABfcmVscy8ucmVsc1BLAQItABQABgAIAAAAIQC3t07q&#10;gAIAAEAFAAAOAAAAAAAAAAAAAAAAAC4CAABkcnMvZTJvRG9jLnhtbFBLAQItABQABgAIAAAAIQDe&#10;fBJZ4AAAAAsBAAAPAAAAAAAAAAAAAAAAANoEAABkcnMvZG93bnJldi54bWxQSwUGAAAAAAQABADz&#10;AAAA5wUAAAAA&#10;" fillcolor="#8064a2" strokecolor="#3f3151" strokeweight="2pt"/>
        </w:pict>
      </w:r>
      <w:r>
        <w:rPr>
          <w:noProof/>
        </w:rPr>
        <w:pict>
          <v:oval id="אליפסה 16" o:spid="_x0000_s1045" style="position:absolute;left:0;text-align:left;margin-left:107.15pt;margin-top:131.45pt;width:11.85pt;height:12.65pt;z-index:2516490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dAvhQIAADQFAAAOAAAAZHJzL2Uyb0RvYy54bWysVMFuEzEQvSPxD5bvdHdD00CUTRW1KkKq&#10;2ooW9ex47e4K22NsJ5vwFRx6QeKCxD/ldxh7N9tCywWRg2PPvHmemX3j2fFGK7IWzjdgSloc5JQI&#10;w6FqzF1JP96cvXpDiQ/MVEyBESXdCk+P5y9fzFo7FSOoQVXCESQxftraktYh2GmWeV4LzfwBWGHQ&#10;KcFpFvDo7rLKsRbZtcpGeX6UteAq64AL79F62jnpPPFLKXi4lNKLQFRJMbeQVpfWZVyz+YxN7xyz&#10;dcP7NNg/ZKFZY/DSgeqUBUZWrnlCpRvuwIMMBxx0BlI2XKQasJoi/6Oa65pZkWrB5ng7tMn/P1p+&#10;sb5ypKnw2x1RYpjGb7T7uvu++7b7ufuxuydoxh611k8Rem2vXH/yuI0Fb6TT8R9LIZvU1+3QV7EJ&#10;hKOxGOeT0ZgSjq7iKJ9MXkfO7CHYOh/eCdAkbkoqlGqsj5WzKVuf+9Ch9ygMjfl0GaRd2CoRwcp8&#10;EBKrwTtHKTrpSJwoR9YMFVB9KjpzzSrRmcY5/vp0BnRKLpFFVtkoNfD2BFGfv/N2OfbYGCaS/IbA&#10;/G8JdYEDOt0IJgyBujHgngtWoegTlx1+35iuHbEzS6i2+H0ddML3lp812OJz5sMVc6h0nAmc3nCJ&#10;i1TQlhT6HSU1uC/P2SMeBYheSlqcnJL6zyvmBCXqvUFpvi0OD+OopcPheDLCg3vsWT72mJU+Afw0&#10;Bb4TlqdtxAe1t0oH+haHfBFvRRczHO8uKQ9ufzgJ3UTjM8HFYpFgOF6WhXNzbXkkj12N+rnZ3DJn&#10;e50FFOgF7KfsidY6bIw0sFgFkE0S4kNf+37jaCbB9M9InP3H54R6eOzmvwAAAP//AwBQSwMEFAAG&#10;AAgAAAAhAD1hCMTfAAAACwEAAA8AAABkcnMvZG93bnJldi54bWxMj8FOwzAQRO9I/IO1SNyo0xSV&#10;EOJUgFSpglNTuDvxNg6N11HspuHvWU5wm9E+zc4Um9n1YsIxdJ4ULBcJCKTGm45aBR+H7V0GIkRN&#10;RveeUME3BtiU11eFzo2/0B6nKraCQyjkWoGNccilDI1Fp8PCD0h8O/rR6ch2bKUZ9YXDXS/TJFlL&#10;pzviD1YP+GqxOVVnp8Bv32vzYA+n3efXjrq6epnejlap25v5+QlExDn+wfBbn6tDyZ1qfyYTRK8g&#10;Xd6vGGWxTh9BMJGuMl5Xs8iyFGRZyP8byh8AAAD//wMAUEsBAi0AFAAGAAgAAAAhALaDOJL+AAAA&#10;4QEAABMAAAAAAAAAAAAAAAAAAAAAAFtDb250ZW50X1R5cGVzXS54bWxQSwECLQAUAAYACAAAACEA&#10;OP0h/9YAAACUAQAACwAAAAAAAAAAAAAAAAAvAQAAX3JlbHMvLnJlbHNQSwECLQAUAAYACAAAACEA&#10;3jXQL4UCAAA0BQAADgAAAAAAAAAAAAAAAAAuAgAAZHJzL2Uyb0RvYy54bWxQSwECLQAUAAYACAAA&#10;ACEAPWEIxN8AAAALAQAADwAAAAAAAAAAAAAAAADfBAAAZHJzL2Rvd25yZXYueG1sUEsFBgAAAAAE&#10;AAQA8wAAAOsFAAAAAA==&#10;" fillcolor="black" strokeweight="2pt"/>
        </w:pict>
      </w:r>
      <w:r>
        <w:rPr>
          <w:noProof/>
        </w:rPr>
        <w:pict>
          <v:oval id="אליפסה 15" o:spid="_x0000_s1046" style="position:absolute;left:0;text-align:left;margin-left:115.8pt;margin-top:103pt;width:11.85pt;height:12.65pt;z-index:2516480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a0NhAIAADQFAAAOAAAAZHJzL2Uyb0RvYy54bWysVMFuEzEQvSPxD5bvdHdD00DUTRW1KkKq&#10;2ooU9ex67a6F12NsJ5vwFRx6QeKCxD/ldxh7N9tAywWRg2PPvHmemX3j45N1o8lKOK/AlLQ4yCkR&#10;hkOlzH1JP96cv3pDiQ/MVEyDESXdCE9PZi9fHLd2KkZQg66EI0hi/LS1Ja1DsNMs87wWDfMHYIVB&#10;pwTXsIBHd59VjrXI3uhslOdHWQuusg648B6tZ52TzhK/lIKHKym9CESXFHMLaXVpvYtrNjtm03vH&#10;bK14nwb7hywapgxeOlCdscDI0qknVI3iDjzIcMChyUBKxUWqAasp8j+qWdTMilQLNsfboU3+/9Hy&#10;y9W1I6rCbzemxLAGv9H26/b79tv25/bH9oGgGXvUWj9F6MJeu/7kcRsLXkvXxH8shaxTXzdDX8U6&#10;EI7GYpxPRkjP0VUc5ZPJ68iZPQZb58M7AQ2Jm5IKrZX1sXI2ZasLHzr0DoWhMZ8ug7QLGy0iWJsP&#10;QmI1eOcoRScdiVPtyIqhAqpPRWeuWSU60zjHX5/OgE7JJbLIKpXWA29PEPX5O2+XY4+NYSLJbwjM&#10;/5ZQFzig041gwhDYKAPuuWAdij5x2eF3jenaETtzB9UGv6+DTvje8nOFLb5gPlwzh0rHmcDpDVe4&#10;SA1tSaHfUVKD+/KcPeJRgOilpMXJKan/vGROUKLfG5Tm2+LwMI5aOhyOJyM8uH3P3b7HLJtTwE9T&#10;4DthedpGfNA7q3TQ3OKQz+Ot6GKG490l5cHtDqehm2h8JriYzxMMx8uycGEWlkfy2NWon5v1LXO2&#10;11lAgV7CbsqeaK3DxkgD82UAqZIQH/va9xtHMwmmf0bi7O+fE+rxsZv9AgAA//8DAFBLAwQUAAYA&#10;CAAAACEAT8Yj6N4AAAALAQAADwAAAGRycy9kb3ducmV2LnhtbEyPwU7DMBBE70j8g7VI3KjTRA0o&#10;xKkAqVIFJ1q4O/E2Do3XUeym4e9ZuNDbjuZpdqZcz64XE46h86RguUhAIDXedNQq+Nhv7h5AhKjJ&#10;6N4TKvjGAOvq+qrUhfFnesdpF1vBIRQKrcDGOBRShsai02HhByT2Dn50OrIcW2lGfeZw18s0SXLp&#10;dEf8weoBXyw2x93JKfCbt9rc2/1x+/m1pa7ePU+vB6vU7c389Agi4hz/Yfitz9Wh4k61P5EJoleQ&#10;ZsucUT6SnEcxka5WGYj6z8pAVqW83FD9AAAA//8DAFBLAQItABQABgAIAAAAIQC2gziS/gAAAOEB&#10;AAATAAAAAAAAAAAAAAAAAAAAAABbQ29udGVudF9UeXBlc10ueG1sUEsBAi0AFAAGAAgAAAAhADj9&#10;If/WAAAAlAEAAAsAAAAAAAAAAAAAAAAALwEAAF9yZWxzLy5yZWxzUEsBAi0AFAAGAAgAAAAhAMPl&#10;rQ2EAgAANAUAAA4AAAAAAAAAAAAAAAAALgIAAGRycy9lMm9Eb2MueG1sUEsBAi0AFAAGAAgAAAAh&#10;AE/GI+jeAAAACwEAAA8AAAAAAAAAAAAAAAAA3gQAAGRycy9kb3ducmV2LnhtbFBLBQYAAAAABAAE&#10;APMAAADpBQAAAAA=&#10;" fillcolor="black" strokeweight="2pt"/>
        </w:pict>
      </w:r>
      <w:r>
        <w:rPr>
          <w:noProof/>
        </w:rPr>
        <w:pict>
          <v:oval id="אליפסה 13" o:spid="_x0000_s1047" style="position:absolute;left:0;text-align:left;margin-left:105.5pt;margin-top:68.95pt;width:11.85pt;height:12.65pt;z-index:2516459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VZJhQIAADQFAAAOAAAAZHJzL2Uyb0RvYy54bWysVM1uEzEQviPxDpbvdHdD00DUTRW1KkKq&#10;2ooU9ex67a6F12NsJ5vwFBx6QeKCxDvldRh7N9tAywWRg+P5++Znv/HxybrRZCWcV2BKWhzklAjD&#10;oVLmvqQfb85fvaHEB2YqpsGIkm6Epyezly+OWzsVI6hBV8IRBDF+2tqS1iHYaZZ5XouG+QOwwqBR&#10;gmtYQNHdZ5VjLaI3Ohvl+VHWgqusAy68R+1ZZ6SzhC+l4OFKSi8C0SXF2kI6XTrv4pnNjtn03jFb&#10;K96Xwf6hioYpg0kHqDMWGFk69QSqUdyBBxkOODQZSKm4SD1gN0X+RzeLmlmResHheDuMyf8/WH65&#10;unZEVfjtXlNiWIPfaPt1+337bftz+2P7QFCNM2qtn6Lrwl67XvJ4jQ2vpWviP7ZC1mmum2GuYh0I&#10;R2UxziejMSUcTcVRPpkkzOwx2Dof3gloSLyUVGitrI+dsylbXfiAOdF754VCrKerIN3CRovorM0H&#10;IbEbzDlK0YlH4lQ7smLIgOpT0alrVolONc7xF1vEBIN3khJYRJVK6wG3B4j8/B23g+h9Y5hI9BsC&#10;878V1AUO3ikjmDAENsqAey5Yh6IvXHb+u8F044iTuYNqg9/XQUd8b/m5whFfMB+umUOm407g9oYr&#10;PKSGtqTQ3yipwX15Th/9kYBopaTFzSmp/7xkTlCi3xuk5tvi8DCuWhIOx5MRCm7fcrdvMcvmFPDT&#10;FPhOWJ6u0T/onVY6aG5xyecxK5qY4Zi7pDy4nXAauo3GZ4KL+Ty54XpZFi7MwvIIHqca+XOzvmXO&#10;9jwLSNBL2G3ZE651vjHSwHwZQKpExMe59vPG1UyE6Z+RuPv7cvJ6fOxmvwAAAP//AwBQSwMEFAAG&#10;AAgAAAAhAP0QmCXgAAAACwEAAA8AAABkcnMvZG93bnJldi54bWxMj81OwzAQhO9IvIO1SNyo84Ma&#10;CHEqQKpUlVPTcndiNw6N11HspuHt2Z7ocWdGs98Uq9n2bNKj7xwKiBcRMI2NUx22Ag779dMLMB8k&#10;Ktk71AJ+tYdVeX9XyFy5C+70VIWWUQn6XAowIQw5574x2kq/cING8o5utDLQObZcjfJC5bbnSRQt&#10;uZUd0gcjB/1pdHOqzlaAW3/VKjP70+b7Z4NdXX1M26MR4vFhfn8DFvQc/sNwxSd0KImpdmdUnvUC&#10;kjimLYGMNHsFRokkfc6A1aQs0wR4WfDbDeUfAAAA//8DAFBLAQItABQABgAIAAAAIQC2gziS/gAA&#10;AOEBAAATAAAAAAAAAAAAAAAAAAAAAABbQ29udGVudF9UeXBlc10ueG1sUEsBAi0AFAAGAAgAAAAh&#10;ADj9If/WAAAAlAEAAAsAAAAAAAAAAAAAAAAALwEAAF9yZWxzLy5yZWxzUEsBAi0AFAAGAAgAAAAh&#10;APlFVkmFAgAANAUAAA4AAAAAAAAAAAAAAAAALgIAAGRycy9lMm9Eb2MueG1sUEsBAi0AFAAGAAgA&#10;AAAhAP0QmCXgAAAACwEAAA8AAAAAAAAAAAAAAAAA3wQAAGRycy9kb3ducmV2LnhtbFBLBQYAAAAA&#10;BAAEAPMAAADsBQAAAAA=&#10;" fillcolor="black" strokeweight="2pt"/>
        </w:pict>
      </w:r>
      <w:r>
        <w:rPr>
          <w:noProof/>
        </w:rPr>
        <w:pict>
          <v:oval id="אליפסה 14" o:spid="_x0000_s1048" style="position:absolute;left:0;text-align:left;margin-left:61.25pt;margin-top:99.8pt;width:11.85pt;height:12.65pt;z-index:2516469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1alhQIAADQFAAAOAAAAZHJzL2Uyb0RvYy54bWysVMFuEzEQvSPxD5bvdHdD0kDUTRW1KkKq&#10;2ogW9ex67a6F12NsJ5vwFRx6QeKCxD/ldxh7N9tCywWRg2PPvHmemX3jo+NNo8laOK/AlLQ4yCkR&#10;hkOlzF1JP16fvXpDiQ/MVEyDESXdCk+P5y9fHLV2JkZQg66EI0hi/Ky1Ja1DsLMs87wWDfMHYIVB&#10;pwTXsIBHd5dVjrXI3uhslOeHWQuusg648B6tp52TzhO/lIKHSym9CESXFHMLaXVpvY1rNj9iszvH&#10;bK14nwb7hywapgxeOlCdssDIyqknVI3iDjzIcMChyUBKxUWqAasp8j+quaqZFakWbI63Q5v8/6Pl&#10;F+ulI6rCbzemxLAGv9Hu6+777tvu5+7H7p6gGXvUWj9D6JVduv7kcRsL3kjXxH8shWxSX7dDX8Um&#10;EI7GYpJPRxNKOLqKw3w6fR05s4dg63x4J6AhcVNSobWyPlbOZmx97kOH3qMwNObTZZB2YatFBGvz&#10;QUisBu8cpeikI3GiHVkzVED1qejMNatEZ5rk+OvTGdApuUQWWaXSeuDtCaI+f+ftcuyxMUwk+Q2B&#10;+d8S6gIHdLoRTBgCG2XAPResQ9EnLjv8vjFdO2JnbqHa4vd10AnfW36msMXnzIclc6h0nAmc3nCJ&#10;i9TQlhT6HSU1uC/P2SMeBYheSlqcnJL6zyvmBCX6vUFpvi3G4zhq6TCeTEd4cI89t489ZtWcAH6a&#10;At8Jy9M24oPeW6WD5gaHfBFvRRczHO8uKQ9ufzgJ3UTjM8HFYpFgOF6WhXNzZXkkj12N+rne3DBn&#10;e50FFOgF7KfsidY6bIw0sFgFkCoJ8aGvfb9xNJNg+mckzv7jc0I9PHbzXwAAAP//AwBQSwMEFAAG&#10;AAgAAAAhANJ9f47eAAAACwEAAA8AAABkcnMvZG93bnJldi54bWxMj8FOwzAMhu9IvENkJG4sJRqF&#10;dk0nQJo0wWkd3NMma7o1TtVkXXl7vBPc/Muffn8u1rPr2WTG0HmU8LhIgBlsvO6wlfC13zy8AAtR&#10;oVa9RyPhxwRYl7c3hcq1v+DOTFVsGZVgyJUEG+OQcx4aa5wKCz8YpN3Bj05FimPL9aguVO56LpIk&#10;5U51SBesGsy7Nc2pOjsJfvNZ62e7P22/j1vs6upt+jhYKe/v5tcVsGjm+AfDVZ/UoSSn2p9RB9ZT&#10;FuKJUBqyLAV2JZapAFZLEGKZAS8L/v+H8hcAAP//AwBQSwECLQAUAAYACAAAACEAtoM4kv4AAADh&#10;AQAAEwAAAAAAAAAAAAAAAAAAAAAAW0NvbnRlbnRfVHlwZXNdLnhtbFBLAQItABQABgAIAAAAIQA4&#10;/SH/1gAAAJQBAAALAAAAAAAAAAAAAAAAAC8BAABfcmVscy8ucmVsc1BLAQItABQABgAIAAAAIQD3&#10;V1alhQIAADQFAAAOAAAAAAAAAAAAAAAAAC4CAABkcnMvZTJvRG9jLnhtbFBLAQItABQABgAIAAAA&#10;IQDSfX+O3gAAAAsBAAAPAAAAAAAAAAAAAAAAAN8EAABkcnMvZG93bnJldi54bWxQSwUGAAAAAAQA&#10;BADzAAAA6gUAAAAA&#10;" fillcolor="black" strokeweight="2pt"/>
        </w:pict>
      </w:r>
      <w:r>
        <w:rPr>
          <w:noProof/>
        </w:rPr>
        <w:pict>
          <v:oval id="אליפסה 11" o:spid="_x0000_s1049" style="position:absolute;left:0;text-align:left;margin-left:81.8pt;margin-top:119.6pt;width:11.85pt;height:12.65pt;z-index:2516439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9DDhQIAADQFAAAOAAAAZHJzL2Uyb0RvYy54bWysVMFuEzEQvSPxD5bvdHdD00DUTRW1KkKq&#10;2ooU9ex67a6F12NsJ5vwFRx6QeKCxD/ldxh7N9tAywWRg2PPvBnPPL/Z45N1o8lKOK/AlLQ4yCkR&#10;hkOlzH1JP96cv3pDiQ/MVEyDESXdCE9PZi9fHLd2KkZQg66EI5jE+GlrS1qHYKdZ5nktGuYPwAqD&#10;TgmuYQGP7j6rHGsxe6OzUZ4fZS24yjrgwnu0nnVOOkv5pRQ8XEnpRSC6pFhbSKtL611cs9kxm947&#10;ZmvF+zLYP1TRMGXw0iHVGQuMLJ16kqpR3IEHGQ44NBlIqbhIPWA3Rf5HN4uaWZF6QXK8HWjy/y8t&#10;v1xdO6IqfLuCEsMafKPt1+337bftz+2P7QNBM3LUWj9F6MJeu/7kcRsbXkvXxH9shawTr5uBV7EO&#10;hKOxGOeT0ZgSjq7iKJ9MXsec2WOwdT68E9CQuCmp0FpZHztnU7a68KFD71AYGuvpKki7sNEigrX5&#10;ICR2g3eOUnTSkTjVjqwYKqD6VHTmmlWiM41z/PXlDOhUXEoWs0ql9ZC3TxD1+XversYeG8NEkt8Q&#10;mP+toC5wQKcbwYQhsFEG3HPBOqS3QR5lh98R09ERmbmDaoPv66ATvrf8XCHFF8yHa+ZQ6TgTOL3h&#10;ChepoS0p9DtKanBfnrNHPAoQvZS0ODkl9Z+XzAlK9HuD0nxbHB7GUUuHw/FkhAe377nb95hlcwr4&#10;NKg+rC5tIz7onVU6aG5xyOfxVnQxw/HukvLgdofT0E00fia4mM8TDMfLsnBhFpbH5JHVqJ+b9S1z&#10;ttdZQIFewm7Knmitw8ZIA/NlAKmSEB957fnG0UyC6T8jcfb3zwn1+LGb/QIAAP//AwBQSwMEFAAG&#10;AAgAAAAhAFhtygjfAAAACwEAAA8AAABkcnMvZG93bnJldi54bWxMj8FOwzAMhu9IvENkJG4spYVu&#10;lKbThjRpYqd1cE+brClrnKrJuvL2eCd2/O1Pvz/ny8l2bNSDbx0KeJ5FwDTWTrXYCPg6bJ4WwHyQ&#10;qGTnUAv41R6Wxf1dLjPlLrjXYxkaRiXoMynAhNBnnPvaaCv9zPUaaXd0g5WB4tBwNcgLlduOx1GU&#10;citbpAtG9vrD6PpUnq0At9lVam4Op+33zxbbqlyPn0cjxOPDtHoHFvQU/mG46pM6FORUuTMqzzrK&#10;aZISKiBO3mJgV2IxT4BVNElfXoEXOb/9ofgDAAD//wMAUEsBAi0AFAAGAAgAAAAhALaDOJL+AAAA&#10;4QEAABMAAAAAAAAAAAAAAAAAAAAAAFtDb250ZW50X1R5cGVzXS54bWxQSwECLQAUAAYACAAAACEA&#10;OP0h/9YAAACUAQAACwAAAAAAAAAAAAAAAAAvAQAAX3JlbHMvLnJlbHNQSwECLQAUAAYACAAAACEA&#10;0CfQw4UCAAA0BQAADgAAAAAAAAAAAAAAAAAuAgAAZHJzL2Uyb0RvYy54bWxQSwECLQAUAAYACAAA&#10;ACEAWG3KCN8AAAALAQAADwAAAAAAAAAAAAAAAADfBAAAZHJzL2Rvd25yZXYueG1sUEsFBgAAAAAE&#10;AAQA8wAAAOsFAAAAAA==&#10;" fillcolor="black" strokeweight="2pt"/>
        </w:pict>
      </w:r>
      <w:r>
        <w:rPr>
          <w:noProof/>
        </w:rPr>
        <w:pict>
          <v:oval id="אליפסה 12" o:spid="_x0000_s1050" style="position:absolute;left:0;text-align:left;margin-left:41.45pt;margin-top:121.2pt;width:11.85pt;height:12.65pt;z-index:2516449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63hhQIAADQFAAAOAAAAZHJzL2Uyb0RvYy54bWysVMFuEzEQvSPxD5bvZHdD0kDUTRW1KkKq&#10;2ooW9ex67a6F12NsJ5vwFRx6QeKCxD/ldxh7N9tCywWRg2PPvHmemX3jw6NNo8laOK/AlLQY5ZQI&#10;w6FS5q6kH69PX72hxAdmKqbBiJJuhadHi5cvDls7F2OoQVfCESQxft7aktYh2HmWeV6LhvkRWGHQ&#10;KcE1LODR3WWVYy2yNzob5/lB1oKrrAMuvEfrSeeki8QvpeDhQkovAtElxdxCWl1ab+OaLQ7Z/M4x&#10;Wyvep8H+IYuGKYOXDlQnLDCycuoJVaO4Aw8yjDg0GUipuEg1YDVF/kc1VzWzItWCzfF2aJP/f7T8&#10;fH3piKrw240pMazBb7T7uvu++7b7ufuxuydoxh611s8RemUvXX/yuI0Fb6Rr4j+WQjapr9uhr2IT&#10;CEdjMc1n4yklHF3FQT6bvY6c2UOwdT68E9CQuCmp0FpZHytnc7Y+86FD71EYGvPpMki7sNUigrX5&#10;ICRWg3eOU3TSkTjWjqwZKqD6VHTmmlWiM01z/PXpDOiUXCKLrFJpPfD2BFGfv/N2OfbYGCaS/IbA&#10;/G8JdYEDOt0IJgyBjTLgngvWoegTlx1+35iuHbEzt1Bt8fs66ITvLT9V2OIz5sMlc6h0nAmc3nCB&#10;i9TQlhT6HSU1uC/P2SMeBYheSlqcnJL6zyvmBCX6vUFpvi0mkzhq6TCZzsZ4cI89t489ZtUcA36a&#10;At8Jy9M24oPeW6WD5gaHfBlvRRczHO8uKQ9ufzgO3UTjM8HFcplgOF6WhTNzZXkkj12N+rne3DBn&#10;e50FFOg57KfsidY6bIw0sFwFkCoJ8aGvfb9xNJNg+mckzv7jc0I9PHaLXwAAAP//AwBQSwMEFAAG&#10;AAgAAAAhAJqPNHveAAAACgEAAA8AAABkcnMvZG93bnJldi54bWxMj8FuwjAMhu+TeIfISLuNlAq1&#10;rGuKtklIaDutwD1tTFNonKoJpXv7hdM42v70+/vzzWQ6NuLgWksClosIGFJtVUuNgMN++7IG5rwk&#10;JTtLKOAXHWyK2VMuM2Vv9INj6RsWQshlUoD2vs84d7VGI93C9kjhdrKDkT6MQ8PVIG8h3HQ8jqKE&#10;G9lS+KBlj58a60t5NQLs9rtSqd5fdsfzjtqq/Bi/TlqI5/n0/gbM4+T/YbjrB3UoglNlr6Qc6wSs&#10;49dACohX8QrYHYiSBFgVNkmaAi9y/lih+AMAAP//AwBQSwECLQAUAAYACAAAACEAtoM4kv4AAADh&#10;AQAAEwAAAAAAAAAAAAAAAAAAAAAAW0NvbnRlbnRfVHlwZXNdLnhtbFBLAQItABQABgAIAAAAIQA4&#10;/SH/1gAAAJQBAAALAAAAAAAAAAAAAAAAAC8BAABfcmVscy8ucmVsc1BLAQItABQABgAIAAAAIQDN&#10;963hhQIAADQFAAAOAAAAAAAAAAAAAAAAAC4CAABkcnMvZTJvRG9jLnhtbFBLAQItABQABgAIAAAA&#10;IQCajzR73gAAAAoBAAAPAAAAAAAAAAAAAAAAAN8EAABkcnMvZG93bnJldi54bWxQSwUGAAAAAAQA&#10;BADzAAAA6gUAAAAA&#10;" fillcolor="black" strokeweight="2pt"/>
        </w:pict>
      </w:r>
      <w:r>
        <w:rPr>
          <w:noProof/>
        </w:rPr>
        <w:pict>
          <v:oval id="אליפסה 10" o:spid="_x0000_s1051" style="position:absolute;left:0;text-align:left;margin-left:81.8pt;margin-top:82.45pt;width:11.85pt;height:12.65pt;z-index:2516428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StrhQIAADQFAAAOAAAAZHJzL2Uyb0RvYy54bWysVMFuEzEQvSPxD5bvdHdD00DUTRW1KkKq&#10;2ooU9ex67a6F12NsJ5vwFRx6QeKCxD/ldxh7N9tAywWRw8aeeTOeeX7j45N1o8lKOK/AlLQ4yCkR&#10;hkOlzH1JP96cv3pDiQ/MVEyDESXdCE9PZi9fHLd2KkZQg66EI5jE+GlrS1qHYKdZ5nktGuYPwAqD&#10;TgmuYQG37j6rHGsxe6OzUZ4fZS24yjrgwnu0nnVOOkv5pRQ8XEnpRSC6pFhbSF+Xvnfxm82O2fTe&#10;MVsr3pfB/qGKhimDhw6pzlhgZOnUk1SN4g48yHDAoclASsVF6gG7KfI/ulnUzIrUC5Lj7UCT/39p&#10;+eXq2hFV4d0hPYY1eEfbr9vv22/bn9sf2weCZuSotX6K0IW9dv3O4zI2vJauif/YClknXjcDr2Id&#10;CEdjMc4nozElHF3FUT6ZvI45s8dg63x4J6AhcVFSobWyPnbOpmx14UOH3qEwNNbTVZBWYaNFBGvz&#10;QUjsBs8cpeikI3GqHVkxVED1qejMNatEZxrn+OvLGdCpuJQsZpVK6yFvnyDq8/e8XY09NoaJJL8h&#10;MP9bQV3ggE4ngglDYKMMuOeCdSj6wmWH3xHT0RGZuYNqg/froBO+t/xcIcUXzIdr5lDpeOk4veEK&#10;P1JDW1LoV5TU4L48Z494FCB6KWlxckrqPy+ZE5To9wal+bY4PIyjljaH48kIN27fc7fvMcvmFPBq&#10;CnwnLE/LiA96Z5UOmlsc8nk8FV3McDy7pDy43eY0dBONzwQX83mC4XhZFi7MwvKYPLIa9XOzvmXO&#10;9joLKNBL2E3ZE6112BhpYL4MIFUS4iOvPd84mkkw/TMSZ39/n1CPj93sFwAAAP//AwBQSwMEFAAG&#10;AAgAAAAhAMHUihveAAAACwEAAA8AAABkcnMvZG93bnJldi54bWxMj81OwzAQhO9IvIO1SNyoQ4v6&#10;E+JUgFSpghMp3J14G4fG6yh20/D2bE70NqP9NDuTbUfXigH70HhS8DhLQCBV3jRUK/g67B7WIELU&#10;ZHTrCRX8YoBtfnuT6dT4C33iUMRacAiFVCuwMXaplKGy6HSY+Q6Jb0ffOx3Z9rU0vb5wuGvlPEmW&#10;0umG+IPVHb5ZrE7F2Snwu4/SrOzhtP/+2VNTFq/D+9EqdX83vjyDiDjGfxim+lwdcu5U+jOZIFr2&#10;y8WS0Uk8bUBMxHq1AFGy2CRzkHkmrzfkfwAAAP//AwBQSwECLQAUAAYACAAAACEAtoM4kv4AAADh&#10;AQAAEwAAAAAAAAAAAAAAAAAAAAAAW0NvbnRlbnRfVHlwZXNdLnhtbFBLAQItABQABgAIAAAAIQA4&#10;/SH/1gAAAJQBAAALAAAAAAAAAAAAAAAAAC8BAABfcmVscy8ucmVsc1BLAQItABQABgAIAAAAIQDk&#10;lStrhQIAADQFAAAOAAAAAAAAAAAAAAAAAC4CAABkcnMvZTJvRG9jLnhtbFBLAQItABQABgAIAAAA&#10;IQDB1Iob3gAAAAsBAAAPAAAAAAAAAAAAAAAAAN8EAABkcnMvZG93bnJldi54bWxQSwUGAAAAAAQA&#10;BADzAAAA6gUAAAAA&#10;" fillcolor="black" strokeweight="2pt"/>
        </w:pict>
      </w:r>
      <w:r>
        <w:rPr>
          <w:noProof/>
        </w:rPr>
        <w:pict>
          <v:oval id="אליפסה 9" o:spid="_x0000_s1052" style="position:absolute;left:0;text-align:left;margin-left:45.4pt;margin-top:82.45pt;width:11.85pt;height:12.65pt;z-index:2516418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srhAIAADIFAAAOAAAAZHJzL2Uyb0RvYy54bWysVMFuEzEQvSPxD5bvdHdD09AomypqVYRU&#10;tRUt6tnx2t0VtsfYTjbhKzhwQeKCxD/ldxh7N9tCywWxB6/tefM8M37j2clGK7IWzjdgSloc5JQI&#10;w6FqzH1JP9yev3pDiQ/MVEyBESXdCk9P5i9fzFo7FSOoQVXCESQxftraktYh2GmWeV4LzfwBWGHQ&#10;KMFpFnDp7rPKsRbZtcpGeX6UteAq64AL73H3rDPSeeKXUvBwJaUXgaiSYmwhjS6Nyzhm8xmb3jtm&#10;64b3YbB/iEKzxuChA9UZC4ysXPOESjfcgQcZDjjoDKRsuEg5YDZF/kc2NzWzIuWCxfF2KJP/f7T8&#10;cn3tSFOV9JgSwzRe0e7L7vvu2+7n7sfuKzmOFWqtnyLwxl67fuVxGtPdSKfjHxMhm1TV7VBVsQmE&#10;42YxziejMSUcTcVRPpm8jpzZg7N1PrwVoEmclFQo1Vgf82ZTtr7woUPvUega4+kiSLOwVSKClXkv&#10;JOaCZ46Sd1KROFWOrBnef/Wx6LZrVolua5zj14czoFNwiSyyykapgbcniOr8nbeLscdGN5HENzjm&#10;fwuocxzQ6UQwYXDUjQH3nLMKRR+47PD7wnTliJVZQrXF23XQyd5bft5giS+YD9fMoc6xI7B3wxUO&#10;UkFbUuhnlNTgPj+3H/EoP7RS0mLflNR/WjEnKFHvDArzuDg8jI2WFofjyQgX7rFl+dhiVvoU8GoK&#10;fCUsT9OID2q/Kx3oO2zxRTwVTcxwPLukPLj94jR0/YyPBBeLRYJhc1kWLsyN5ZE8VjXq53Zzx5zt&#10;dRZQoJew77EnWuuw0dPAYhVANkmID3Xt642NmQTTPyKx8x+vE+rhqZv/AgAA//8DAFBLAwQUAAYA&#10;CAAAACEA9frXp94AAAAKAQAADwAAAGRycy9kb3ducmV2LnhtbEyPQU/DMAyF70j8h8hI3Fi6aQza&#10;NZ0AadIEJzp2TxuvKWucqsm68u/xTnCzn5/e+5xvJteJEYfQelIwnyUgkGpvWmoUfO23D88gQtRk&#10;dOcJFfxggE1xe5PrzPgLfeJYxkZwCIVMK7Ax9pmUobbodJj5HolvRz84HXkdGmkGfeFw18lFkqyk&#10;0y1xg9U9vlmsT+XZKfDbj8o82f1pd/jeUVuVr+P70Sp1fze9rEFEnOKfGa74jA4FM1X+TCaITkGa&#10;MHlkfbVMQVwN8+UjiIqHNFmALHL5/4XiFwAA//8DAFBLAQItABQABgAIAAAAIQC2gziS/gAAAOEB&#10;AAATAAAAAAAAAAAAAAAAAAAAAABbQ29udGVudF9UeXBlc10ueG1sUEsBAi0AFAAGAAgAAAAhADj9&#10;If/WAAAAlAEAAAsAAAAAAAAAAAAAAAAALwEAAF9yZWxzLy5yZWxzUEsBAi0AFAAGAAgAAAAhACzB&#10;6yuEAgAAMgUAAA4AAAAAAAAAAAAAAAAALgIAAGRycy9lMm9Eb2MueG1sUEsBAi0AFAAGAAgAAAAh&#10;APX616feAAAACgEAAA8AAAAAAAAAAAAAAAAA3gQAAGRycy9kb3ducmV2LnhtbFBLBQYAAAAABAAE&#10;APMAAADpBQAAAAA=&#10;" fillcolor="black" strokeweight="2pt"/>
        </w:pict>
      </w:r>
      <w:r>
        <w:rPr>
          <w:noProof/>
        </w:rPr>
        <w:pict>
          <v:oval id="אליפסה 6" o:spid="_x0000_s1053" style="position:absolute;left:0;text-align:left;margin-left:367.35pt;margin-top:59.5pt;width:11.85pt;height:12.65pt;z-index:2516408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na2hAIAADIFAAAOAAAAZHJzL2Uyb0RvYy54bWysVMFuEzEQvSPxD5bvdHdDk0DUTRW1KkKq&#10;2ogW9ex67e4K22NsJ5vwFRx6QeKCxD/ldxh7N9tCywWxB6/tefM8M37jo+ONVmQtnG/AlLQ4yCkR&#10;hkPVmLuSfrw+e/WGEh+YqZgCI0q6FZ4ez1++OGrtTIygBlUJR5DE+FlrS1qHYGdZ5nktNPMHYIVB&#10;owSnWcClu8sqx1pk1yob5fkka8FV1gEX3uPuaWek88QvpeDhUkovAlElxdhCGl0ab+OYzY/Y7M4x&#10;Wze8D4P9QxSaNQYPHahOWWBk5ZonVLrhDjzIcMBBZyBlw0XKAbMp8j+yuaqZFSkXLI63Q5n8/6Pl&#10;F+ulI01V0gklhmm8ot3X3ffdt93P3Y/dPZnECrXWzxB4ZZeuX3mcxnQ30un4x0TIJlV1O1RVbALh&#10;uFmM8+loTAlHUzHJp9PXkTN7cLbOh3cCNImTkgqlGutj3mzG1uc+dOg9Cl1jPF0EaRa2SkSwMh+E&#10;xFzwzFHyTioSJ8qRNcP7rz4V3XbNKtFtjXP8+nAGdAoukUVW2Sg18PYEUZ2/83Yx9tjoJpL4Bsf8&#10;bwF1jgM6nQgmDI66MeCec1ah6AOXHX5fmK4csTK3UG3xdh10sveWnzVY4nPmw5I51Dl2BPZuuMRB&#10;KmhLCv2Mkhrcl+f2Ix7lh1ZKWuybkvrPK+YEJeq9QWG+LQ4PY6OlxeF4OsKFe2y5fWwxK30CeDUF&#10;vhKWp2nEB7XflQ70Dbb4Ip6KJmY4nl1SHtx+cRK6fsZHgovFIsGwuSwL5+bK8kgeqxr1c725Yc72&#10;Ogso0AvY99gTrXXY6GlgsQogmyTEh7r29cbGTILpH5HY+Y/XCfXw1M1/AQAA//8DAFBLAwQUAAYA&#10;CAAAACEA/WVwSt8AAAALAQAADwAAAGRycy9kb3ducmV2LnhtbEyPwU7DMBBE70j8g7VI3KhTGkgJ&#10;cSpAqlTBiRTuTryNQ+N1FLtp+HuWExx35ml2ptjMrhcTjqHzpGC5SEAgNd501Cr42G9v1iBC1GR0&#10;7wkVfGOATXl5Uejc+DO941TFVnAIhVwrsDEOuZShseh0WPgBib2DH52OfI6tNKM+c7jr5W2S3Eun&#10;O+IPVg/4YrE5VienwG/fapPZ/XH3+bWjrq6ep9eDVer6an56BBFxjn8w/Nbn6lByp9qfyATRK8hW&#10;acYoG8sHHsVEdrdOQdSspOkKZFnI/xvKHwAAAP//AwBQSwECLQAUAAYACAAAACEAtoM4kv4AAADh&#10;AQAAEwAAAAAAAAAAAAAAAAAAAAAAW0NvbnRlbnRfVHlwZXNdLnhtbFBLAQItABQABgAIAAAAIQA4&#10;/SH/1gAAAJQBAAALAAAAAAAAAAAAAAAAAC8BAABfcmVscy8ucmVsc1BLAQItABQABgAIAAAAIQAh&#10;Yna2hAIAADIFAAAOAAAAAAAAAAAAAAAAAC4CAABkcnMvZTJvRG9jLnhtbFBLAQItABQABgAIAAAA&#10;IQD9ZXBK3wAAAAsBAAAPAAAAAAAAAAAAAAAAAN4EAABkcnMvZG93bnJldi54bWxQSwUGAAAAAAQA&#10;BADzAAAA6gUAAAAA&#10;" fillcolor="black" strokeweight="2pt"/>
        </w:pict>
      </w:r>
      <w:r>
        <w:rPr>
          <w:noProof/>
        </w:rPr>
        <w:pict>
          <v:oval id="אליפסה 4" o:spid="_x0000_s1054" style="position:absolute;left:0;text-align:left;margin-left:301.75pt;margin-top:86.45pt;width:11.85pt;height:12.65pt;z-index:2516387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5gThAIAADIFAAAOAAAAZHJzL2Uyb0RvYy54bWysVMFuEzEQvSPxD5bvdHdD0kDUTRW1KkKq&#10;2ogW9ex67a6F12NsJ5vwFRx6QeKCxD/ldxh7N9tCywWxB6/tefM8M37jo+NNo8laOK/AlLQ4yCkR&#10;hkOlzF1JP16fvXpDiQ/MVEyDESXdCk+P5y9fHLV2JkZQg66EI0hi/Ky1Ja1DsLMs87wWDfMHYIVB&#10;owTXsIBLd5dVjrXI3uhslOeHWQuusg648B53TzsjnSd+KQUPl1J6EYguKcYW0ujSeBvHbH7EZneO&#10;2VrxPgz2D1E0TBk8dKA6ZYGRlVNPqBrFHXiQ4YBDk4GUiouUA2ZT5H9kc1UzK1IuWBxvhzL5/0fL&#10;L9ZLR1RV0jElhjV4Rbuvu++7b7ufux+7ezKOFWqtnyHwyi5dv/I4jelupGviHxMhm1TV7VBVsQmE&#10;42YxyaejCSUcTcVhPp2+jpzZg7N1PrwT0JA4KanQWlkf82Yztj73oUPvUega4+kiSLOw1SKCtfkg&#10;JOaCZ46Sd1KRONGOrBnef/Wp6LZrVolua5Lj14czoFNwiSyySqX1wNsTRHX+ztvF2GOjm0jiGxzz&#10;vwXUOQ7odCKYMDg2yoB7zlmHog9cdvh9YbpyxMrcQrXF23XQyd5bfqawxOfMhyVzqHPsCOzdcImD&#10;1NCWFPoZJTW4L8/tRzzKD62UtNg3JfWfV8wJSvR7g8J8W4zHsdHSYjyZjnDhHltuH1vMqjkBvJoC&#10;XwnL0zTig97vSgfNDbb4Ip6KJmY4nl1SHtx+cRK6fsZHgovFIsGwuSwL5+bK8kgeqxr1c725Yc72&#10;Ogso0AvY99gTrXXY6GlgsQogVRLiQ137emNjJsH0j0js/MfrhHp46ua/AAAA//8DAFBLAwQUAAYA&#10;CAAAACEAqbEpLd8AAAALAQAADwAAAGRycy9kb3ducmV2LnhtbEyPwU7DMAyG70i8Q2QkbixdEO1W&#10;mk6ANGmCEx3c0yZrujVO1WRdeXvMiR3t/9Pvz8Vmdj2bzBg6jxKWiwSYwcbrDlsJX/vtwwpYiAq1&#10;6j0aCT8mwKa8vSlUrv0FP81UxZZRCYZcSbAxDjnnobHGqbDwg0HKDn50KtI4tlyP6kLlruciSVLu&#10;VId0warBvFnTnKqzk+C3H7XO7P60+z7usKur1+n9YKW8v5tfnoFFM8d/GP70SR1Kcqr9GXVgvYQ0&#10;eXwilIJMrIERkYpMAKtps14J4GXBr38ofwEAAP//AwBQSwECLQAUAAYACAAAACEAtoM4kv4AAADh&#10;AQAAEwAAAAAAAAAAAAAAAAAAAAAAW0NvbnRlbnRfVHlwZXNdLnhtbFBLAQItABQABgAIAAAAIQA4&#10;/SH/1gAAAJQBAAALAAAAAAAAAAAAAAAAAC8BAABfcmVscy8ucmVsc1BLAQItABQABgAIAAAAIQAj&#10;k5gThAIAADIFAAAOAAAAAAAAAAAAAAAAAC4CAABkcnMvZTJvRG9jLnhtbFBLAQItABQABgAIAAAA&#10;IQCpsSkt3wAAAAsBAAAPAAAAAAAAAAAAAAAAAN4EAABkcnMvZG93bnJldi54bWxQSwUGAAAAAAQA&#10;BADzAAAA6gUAAAAA&#10;" fillcolor="black" strokeweight="2pt"/>
        </w:pict>
      </w:r>
      <w:r>
        <w:rPr>
          <w:noProof/>
        </w:rPr>
        <w:pict>
          <v:shape id="תמונה 1" o:spid="_x0000_s1055" type="#_x0000_t75" style="position:absolute;left:0;text-align:left;margin-left:14.8pt;margin-top:23.25pt;width:400.5pt;height:141pt;z-index:-251680768;visibility:visible">
            <v:imagedata r:id="rId6" o:title=""/>
            <w10:wrap type="topAndBottom"/>
          </v:shape>
        </w:pict>
      </w: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u w:val="single"/>
          <w:rtl/>
        </w:rPr>
      </w:pP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rtl/>
        </w:rPr>
      </w:pPr>
      <w:r w:rsidRPr="00BB3164">
        <w:rPr>
          <w:rFonts w:cs="David" w:hint="cs"/>
          <w:color w:val="000000"/>
          <w:sz w:val="24"/>
          <w:szCs w:val="24"/>
          <w:rtl/>
        </w:rPr>
        <w:t>לחיישנים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נתייחס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לפעמים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כקבוצות</w:t>
      </w:r>
      <w:r w:rsidRPr="00BB3164">
        <w:rPr>
          <w:rFonts w:cs="David"/>
          <w:color w:val="000000"/>
          <w:sz w:val="24"/>
          <w:szCs w:val="24"/>
          <w:rtl/>
        </w:rPr>
        <w:t xml:space="preserve"> (</w:t>
      </w:r>
      <w:r w:rsidRPr="00BB3164">
        <w:rPr>
          <w:rFonts w:cs="David" w:hint="cs"/>
          <w:color w:val="000000"/>
          <w:sz w:val="24"/>
          <w:szCs w:val="24"/>
          <w:rtl/>
        </w:rPr>
        <w:t>שחורים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קדמי</w:t>
      </w:r>
      <w:r w:rsidRPr="00BB3164">
        <w:rPr>
          <w:rFonts w:cs="David"/>
          <w:color w:val="000000"/>
          <w:sz w:val="24"/>
          <w:szCs w:val="24"/>
          <w:rtl/>
        </w:rPr>
        <w:t xml:space="preserve">, </w:t>
      </w:r>
      <w:r w:rsidRPr="00BB3164">
        <w:rPr>
          <w:rFonts w:cs="David" w:hint="cs"/>
          <w:color w:val="000000"/>
          <w:sz w:val="24"/>
          <w:szCs w:val="24"/>
          <w:rtl/>
        </w:rPr>
        <w:t>שחורים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אחורי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וכדו</w:t>
      </w:r>
      <w:r w:rsidRPr="00BB3164">
        <w:rPr>
          <w:rFonts w:cs="David"/>
          <w:color w:val="000000"/>
          <w:sz w:val="24"/>
          <w:szCs w:val="24"/>
          <w:rtl/>
        </w:rPr>
        <w:t xml:space="preserve">') </w:t>
      </w:r>
      <w:r w:rsidRPr="00BB3164">
        <w:rPr>
          <w:rFonts w:cs="David" w:hint="cs"/>
          <w:color w:val="000000"/>
          <w:sz w:val="24"/>
          <w:szCs w:val="24"/>
          <w:rtl/>
        </w:rPr>
        <w:t>ולפעמים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נייחס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חשיבות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להבדלים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בין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מדדי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חיישן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אחד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למדדי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החיישן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שצמוד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אליו</w:t>
      </w:r>
      <w:r w:rsidRPr="00BB3164">
        <w:rPr>
          <w:rFonts w:cs="David"/>
          <w:color w:val="000000"/>
          <w:sz w:val="24"/>
          <w:szCs w:val="24"/>
          <w:rtl/>
        </w:rPr>
        <w:t>.</w:t>
      </w: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rtl/>
        </w:rPr>
      </w:pPr>
      <w:r w:rsidRPr="00BB3164">
        <w:rPr>
          <w:rFonts w:cs="David" w:hint="cs"/>
          <w:color w:val="000000"/>
          <w:sz w:val="24"/>
          <w:szCs w:val="24"/>
          <w:rtl/>
        </w:rPr>
        <w:t>כל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התוצאות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המדדים</w:t>
      </w:r>
      <w:r w:rsidRPr="00BB3164">
        <w:rPr>
          <w:rFonts w:cs="David"/>
          <w:color w:val="000000"/>
          <w:sz w:val="24"/>
          <w:szCs w:val="24"/>
          <w:rtl/>
        </w:rPr>
        <w:t xml:space="preserve">  </w:t>
      </w:r>
      <w:r w:rsidRPr="00BB3164">
        <w:rPr>
          <w:rFonts w:cs="David" w:hint="cs"/>
          <w:color w:val="000000"/>
          <w:sz w:val="24"/>
          <w:szCs w:val="24"/>
          <w:rtl/>
        </w:rPr>
        <w:t>והתוצאות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הרצויות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הן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יחסיות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לאזורים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השונים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בכף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הרגל</w:t>
      </w:r>
      <w:r w:rsidRPr="00BB3164">
        <w:rPr>
          <w:rFonts w:cs="David"/>
          <w:color w:val="000000"/>
          <w:sz w:val="24"/>
          <w:szCs w:val="24"/>
          <w:rtl/>
        </w:rPr>
        <w:t>.</w:t>
      </w: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rtl/>
        </w:rPr>
      </w:pP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rtl/>
        </w:rPr>
      </w:pPr>
      <w:r w:rsidRPr="00BB3164">
        <w:rPr>
          <w:rFonts w:cs="David" w:hint="cs"/>
          <w:color w:val="000000"/>
          <w:sz w:val="24"/>
          <w:szCs w:val="24"/>
          <w:rtl/>
        </w:rPr>
        <w:t>נתונים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המתקבלים</w:t>
      </w:r>
      <w:r w:rsidRPr="00BB3164">
        <w:rPr>
          <w:rFonts w:cs="David"/>
          <w:color w:val="000000"/>
          <w:sz w:val="24"/>
          <w:szCs w:val="24"/>
          <w:rtl/>
        </w:rPr>
        <w:t>:</w:t>
      </w:r>
    </w:p>
    <w:p w:rsidR="00FB7FCB" w:rsidRPr="00BB3164" w:rsidRDefault="00FB7FCB" w:rsidP="006C0975">
      <w:pPr>
        <w:bidi w:val="0"/>
        <w:spacing w:after="200" w:line="240" w:lineRule="auto"/>
        <w:rPr>
          <w:rFonts w:cs="David"/>
          <w:color w:val="000000"/>
          <w:sz w:val="24"/>
          <w:szCs w:val="24"/>
          <w:rtl/>
        </w:rPr>
      </w:pPr>
      <w:r w:rsidRPr="00BB3164">
        <w:rPr>
          <w:rFonts w:cs="David" w:hint="cs"/>
          <w:color w:val="000000"/>
          <w:sz w:val="24"/>
          <w:szCs w:val="24"/>
          <w:rtl/>
        </w:rPr>
        <w:t>גובה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המשטחים</w:t>
      </w:r>
      <w:r w:rsidRPr="00BB3164">
        <w:rPr>
          <w:rFonts w:cs="David"/>
          <w:color w:val="000000"/>
          <w:sz w:val="24"/>
          <w:szCs w:val="24"/>
          <w:rtl/>
        </w:rPr>
        <w:t xml:space="preserve">: </w:t>
      </w:r>
      <w:r w:rsidRPr="00BB3164">
        <w:rPr>
          <w:rFonts w:cs="David" w:hint="cs"/>
          <w:color w:val="000000"/>
          <w:sz w:val="24"/>
          <w:szCs w:val="24"/>
          <w:rtl/>
        </w:rPr>
        <w:t>לכל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מנוע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יחובר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אנקודר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שייתן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משוב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למערכת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לגבי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גובה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המשטח</w:t>
      </w:r>
      <w:r w:rsidRPr="00BB3164">
        <w:rPr>
          <w:rFonts w:cs="David"/>
          <w:color w:val="000000"/>
          <w:sz w:val="24"/>
          <w:szCs w:val="24"/>
          <w:rtl/>
        </w:rPr>
        <w:t>. (</w:t>
      </w:r>
      <w:r w:rsidRPr="00BB3164">
        <w:rPr>
          <w:rFonts w:cs="David" w:hint="cs"/>
          <w:color w:val="000000"/>
          <w:sz w:val="24"/>
          <w:szCs w:val="24"/>
          <w:rtl/>
        </w:rPr>
        <w:t>יחידות</w:t>
      </w:r>
      <w:r w:rsidRPr="00BB3164">
        <w:rPr>
          <w:rFonts w:cs="David"/>
          <w:color w:val="000000"/>
          <w:sz w:val="24"/>
          <w:szCs w:val="24"/>
          <w:rtl/>
        </w:rPr>
        <w:t xml:space="preserve"> -</w:t>
      </w:r>
      <w:r w:rsidRPr="00BB3164">
        <w:rPr>
          <w:rFonts w:cs="David" w:hint="cs"/>
          <w:color w:val="000000"/>
          <w:sz w:val="24"/>
          <w:szCs w:val="24"/>
          <w:rtl/>
        </w:rPr>
        <w:t>מילימטר</w:t>
      </w:r>
      <w:r w:rsidRPr="00BB3164">
        <w:rPr>
          <w:rFonts w:cs="David"/>
          <w:color w:val="000000"/>
          <w:sz w:val="24"/>
          <w:szCs w:val="24"/>
          <w:rtl/>
        </w:rPr>
        <w:t xml:space="preserve"> )</w:t>
      </w: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rtl/>
        </w:rPr>
      </w:pPr>
      <w:r w:rsidRPr="00BB3164">
        <w:rPr>
          <w:rFonts w:cs="David"/>
          <w:color w:val="000000"/>
          <w:sz w:val="24"/>
          <w:szCs w:val="24"/>
          <w:rtl/>
        </w:rPr>
        <w:tab/>
        <w:t xml:space="preserve">  </w:t>
      </w:r>
      <w:r w:rsidRPr="00BB3164">
        <w:rPr>
          <w:rFonts w:cs="David" w:hint="cs"/>
          <w:color w:val="000000"/>
          <w:sz w:val="24"/>
          <w:szCs w:val="24"/>
          <w:rtl/>
        </w:rPr>
        <w:t>לחץ</w:t>
      </w:r>
      <w:r w:rsidRPr="00BB3164">
        <w:rPr>
          <w:rFonts w:cs="David"/>
          <w:color w:val="000000"/>
          <w:sz w:val="24"/>
          <w:szCs w:val="24"/>
          <w:rtl/>
        </w:rPr>
        <w:t xml:space="preserve">: </w:t>
      </w:r>
      <w:r w:rsidRPr="00BB3164">
        <w:rPr>
          <w:rFonts w:cs="David" w:hint="cs"/>
          <w:color w:val="000000"/>
          <w:sz w:val="24"/>
          <w:szCs w:val="24"/>
          <w:rtl/>
        </w:rPr>
        <w:t>כל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חיישן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לחץ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יספק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משוב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למערכת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ביחידות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של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ק</w:t>
      </w:r>
      <w:r w:rsidRPr="00BB3164">
        <w:rPr>
          <w:rFonts w:cs="David"/>
          <w:color w:val="000000"/>
          <w:sz w:val="24"/>
          <w:szCs w:val="24"/>
          <w:rtl/>
        </w:rPr>
        <w:t>"</w:t>
      </w:r>
      <w:r w:rsidRPr="00BB3164">
        <w:rPr>
          <w:rFonts w:cs="David" w:hint="cs"/>
          <w:color w:val="000000"/>
          <w:sz w:val="24"/>
          <w:szCs w:val="24"/>
          <w:rtl/>
        </w:rPr>
        <w:t>ג</w:t>
      </w: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rtl/>
        </w:rPr>
      </w:pP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rtl/>
        </w:rPr>
      </w:pP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rtl/>
        </w:rPr>
      </w:pP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u w:val="single"/>
          <w:rtl/>
        </w:rPr>
      </w:pPr>
      <w:r w:rsidRPr="00BB3164">
        <w:rPr>
          <w:rFonts w:cs="David" w:hint="cs"/>
          <w:color w:val="000000"/>
          <w:sz w:val="24"/>
          <w:szCs w:val="24"/>
          <w:u w:val="single"/>
          <w:rtl/>
        </w:rPr>
        <w:t>תפקיד</w:t>
      </w:r>
      <w:r w:rsidRPr="00BB3164">
        <w:rPr>
          <w:rFonts w:cs="David"/>
          <w:color w:val="000000"/>
          <w:sz w:val="24"/>
          <w:szCs w:val="24"/>
          <w:u w:val="single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u w:val="single"/>
          <w:rtl/>
        </w:rPr>
        <w:t>התוכנה</w:t>
      </w:r>
      <w:r w:rsidRPr="00BB3164">
        <w:rPr>
          <w:rFonts w:cs="David"/>
          <w:color w:val="000000"/>
          <w:sz w:val="24"/>
          <w:szCs w:val="24"/>
          <w:u w:val="single"/>
          <w:rtl/>
        </w:rPr>
        <w:t>:</w:t>
      </w: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rtl/>
        </w:rPr>
      </w:pP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u w:val="single"/>
          <w:rtl/>
        </w:rPr>
      </w:pPr>
      <w:r w:rsidRPr="00BB3164">
        <w:rPr>
          <w:rFonts w:cs="David" w:hint="cs"/>
          <w:color w:val="000000"/>
          <w:sz w:val="24"/>
          <w:szCs w:val="24"/>
          <w:u w:val="single"/>
          <w:rtl/>
        </w:rPr>
        <w:t>במצב</w:t>
      </w:r>
      <w:r w:rsidRPr="00BB3164">
        <w:rPr>
          <w:rFonts w:cs="David"/>
          <w:color w:val="000000"/>
          <w:sz w:val="24"/>
          <w:szCs w:val="24"/>
          <w:u w:val="single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u w:val="single"/>
          <w:rtl/>
        </w:rPr>
        <w:t>עמידה</w:t>
      </w:r>
      <w:r w:rsidRPr="00BB3164">
        <w:rPr>
          <w:rFonts w:cs="David"/>
          <w:color w:val="000000"/>
          <w:sz w:val="24"/>
          <w:szCs w:val="24"/>
          <w:u w:val="single"/>
          <w:rtl/>
        </w:rPr>
        <w:t>:</w:t>
      </w:r>
      <w:r w:rsidRPr="00BB3164">
        <w:rPr>
          <w:rFonts w:cs="David"/>
          <w:color w:val="000000"/>
          <w:sz w:val="24"/>
          <w:szCs w:val="24"/>
          <w:rtl/>
        </w:rPr>
        <w:t xml:space="preserve">                                                                                 </w:t>
      </w:r>
      <w:r w:rsidRPr="00BB3164">
        <w:rPr>
          <w:rFonts w:cs="David" w:hint="cs"/>
          <w:color w:val="000000"/>
          <w:sz w:val="24"/>
          <w:szCs w:val="24"/>
          <w:u w:val="single"/>
          <w:rtl/>
        </w:rPr>
        <w:t>במצב</w:t>
      </w:r>
      <w:r w:rsidRPr="00BB3164">
        <w:rPr>
          <w:rFonts w:cs="David"/>
          <w:color w:val="000000"/>
          <w:sz w:val="24"/>
          <w:szCs w:val="24"/>
          <w:u w:val="single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u w:val="single"/>
          <w:rtl/>
        </w:rPr>
        <w:t>הליכה</w:t>
      </w:r>
      <w:r w:rsidRPr="00BB3164">
        <w:rPr>
          <w:rFonts w:cs="David"/>
          <w:color w:val="000000"/>
          <w:sz w:val="24"/>
          <w:szCs w:val="24"/>
          <w:u w:val="single"/>
          <w:rtl/>
        </w:rPr>
        <w:t>:</w:t>
      </w: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rtl/>
        </w:rPr>
      </w:pPr>
      <w:r>
        <w:rPr>
          <w:noProof/>
        </w:rPr>
        <w:pict>
          <v:shape id="_x0000_s1056" type="#_x0000_t202" style="position:absolute;left:0;text-align:left;margin-left:31.2pt;margin-top:12.05pt;width:164.65pt;height:138.35pt;flip:x;z-index:251674624;visibility:visible;mso-wrap-distance-top:3.6pt;mso-wrap-distance-bottom:3.6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qQQQIAAF8EAAAOAAAAZHJzL2Uyb0RvYy54bWysVM2O0zAQviPxDpbvNGlou92o6WrpUkBa&#10;fqSFB3Acp7HwH7bbpPsW3JYjJ6R9obwOY6d0y98FkYPl8Yy/GX/fTBYXnRRox6zjWhV4PEoxYorq&#10;iqtNgT+8Xz+ZY+Q8URURWrEC75nDF8vHjxatyVmmGy0qZhGAKJe3psCN9yZPEkcbJokbacMUOGtt&#10;JfFg2k1SWdICuhRJlqazpNW2MlZT5hycXg1OvIz4dc2of1vXjnkkCgy1+bjauJZhTZYLkm8sMQ2n&#10;hzLIP1QhCVeQ9Ah1RTxBW8t/g5KcWu107UdUy0TXNacsvgFeM05/ec1NQwyLbwFynDnS5P4fLH2z&#10;e2cRrwo8mWCkiASN+vv+S/+5v0f9Xf+t/9rfoSzw1BqXQ/iNgQu+e6Y70Du+2ZlrTT86pPSqIWrD&#10;Lq3VbcNIBXWOw83k5OqA4wJI2b7WFeQjW68jUFdbiWrBzcsf0EAQgjyg3P6oFus8onCYpfPZbAwu&#10;Cr6nZ9NsPo3JSB5wghjGOv+CaYnCpsAWuiHmIbtr50NdDyEh3GnBqzUXIhp2U66ERTsCnbOO3wH9&#10;pzChUFvg82k2Haj4K0Qavz9BSO5hBASXBZ4fg0geCHyuqtignnAx7KFkoQ6MBhIHOn1XdlHEo1Cl&#10;rvZAsdVDx8OEwqbR9hajFrq9wO7TlliGkXilQKbz8WQSxiMak+lZBoY99ZSnHqIoQBXYYzRsVz6O&#10;VOTNXIKcax75DboPlRxKhi6OtB8mLozJqR2jHv4Ly+8AAAD//wMAUEsDBBQABgAIAAAAIQANFsR1&#10;3QAAAAgBAAAPAAAAZHJzL2Rvd25yZXYueG1sTI/NTsMwEITvSLyDtUjcqPOD2hDiVKgSEuICLeXu&#10;xktiiNdR7Kbp27OcynE0o5lvqvXsejHhGKwnBekiAYHUeGOpVbD/eL4rQISoyejeEyo4Y4B1fX1V&#10;6dL4E21x2sVWcAmFUivoYhxKKUPTodNh4Qck9r786HRkObbSjPrE5a6XWZIspdOWeKHTA246bH52&#10;R6fAmulzu/q2Jg1vq7F9fznT/nWj1O3N/PQIIuIcL2H4w2d0qJnp4I9kgugVLNOMkwqyPAfBfl48&#10;8JWDgiK7B1lX8v+B+hcAAP//AwBQSwECLQAUAAYACAAAACEAtoM4kv4AAADhAQAAEwAAAAAAAAAA&#10;AAAAAAAAAAAAW0NvbnRlbnRfVHlwZXNdLnhtbFBLAQItABQABgAIAAAAIQA4/SH/1gAAAJQBAAAL&#10;AAAAAAAAAAAAAAAAAC8BAABfcmVscy8ucmVsc1BLAQItABQABgAIAAAAIQDnnHqQQQIAAF8EAAAO&#10;AAAAAAAAAAAAAAAAAC4CAABkcnMvZTJvRG9jLnhtbFBLAQItABQABgAIAAAAIQANFsR13QAAAAgB&#10;AAAPAAAAAAAAAAAAAAAAAJsEAABkcnMvZG93bnJldi54bWxQSwUGAAAAAAQABADzAAAApQUAAAAA&#10;">
            <v:textbox style="mso-fit-shape-to-text:t">
              <w:txbxContent>
                <w:p w:rsidR="00FB7FCB" w:rsidRDefault="00FB7FCB" w:rsidP="006C0975">
                  <w:pPr>
                    <w:rPr>
                      <w:cs/>
                    </w:rPr>
                  </w:pPr>
                  <w:r>
                    <w:rPr>
                      <w:rFonts w:hint="cs"/>
                      <w:rtl/>
                    </w:rPr>
                    <w:t>קבלת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נתוני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גובה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ולחץ</w:t>
                  </w:r>
                  <w:r>
                    <w:rPr>
                      <w:rtl/>
                    </w:rPr>
                    <w:t xml:space="preserve"> </w:t>
                  </w:r>
                  <w:r w:rsidRPr="001956CE">
                    <w:rPr>
                      <w:rFonts w:hint="cs"/>
                      <w:rtl/>
                    </w:rPr>
                    <w:t>מהארדואינו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בכמה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מחזורי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צעד</w:t>
                  </w:r>
                  <w:r>
                    <w:rPr>
                      <w:rtl/>
                    </w:rPr>
                    <w:t xml:space="preserve"> 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>
          <v:shape id="_x0000_s1057" type="#_x0000_t202" style="position:absolute;left:0;text-align:left;margin-left:275pt;margin-top:16.15pt;width:164.65pt;height:137.6pt;flip:x;z-index:251666432;visibility:visible;mso-wrap-distance-top:3.6pt;mso-wrap-distance-bottom:3.6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T9yQQIAAF8EAAAOAAAAZHJzL2Uyb0RvYy54bWysVM2O0zAQviPxDpbvNGm27XajpqulSwFp&#10;+ZEWHsBxnMbCf9huk+UtuC1HTkj7Qnkdxk5py98FkYM14xl/M/PNTBaXnRRox6zjWhV4PEoxYorq&#10;iqtNgd+/Wz+ZY+Q8URURWrEC3zGHL5ePHy1ak7NMN1pUzCIAUS5vTYEb702eJI42TBI30oYpMNba&#10;SuJBtZuksqQFdCmSLE1nSattZaymzDm4vR6MeBnx65pR/6auHfNIFBhy8/G08SzDmSwXJN9YYhpO&#10;92mQf8hCEq4g6AHqmniCtpb/BiU5tdrp2o+olomua05ZrAGqGae/VHPbEMNiLUCOMwea3P+Dpa93&#10;by3iVYHPZhgpIqFH/UP/pf/cP6D+vv/Wf+3vURZ4ao3Lwf3WwAPfPdUd9DvW7MyNph8cUnrVELVh&#10;V9bqtmGkgjzH4WVy8nTAcQGkbF/pCuKRrdcRqKutRLXg5sUPaCAIQRzo3N2hW6zziMJlls5nszGY&#10;KNjOzqfZfBqDkTzghGYY6/xzpiUKQoEtTEOMQ3Y3zoe8ji7B3WnBqzUXIip2U66ERTsCk7OO3x79&#10;JzehUFvgi2k2Haj4K0Qavz9BSO5hBQSXBZ4fnEgeCHymqjignnAxyJCyUHtGA4kDnb4ru6GJIUBg&#10;u9TVHVBs9TDxsKEgNNp+wqiFaS+w+7gllmEkXipo08V4MgnrEZXJ9DwDxZ5aylMLURSgCuwxGsSV&#10;jysVeTNX0M41j/weM9mnDFMcad9vXFiTUz16Hf8Ly+8AAAD//wMAUEsDBBQABgAIAAAAIQA5YT5M&#10;3wAAAAkBAAAPAAAAZHJzL2Rvd25yZXYueG1sTI/BTsMwEETvSPyDtUjcqFNokxDiVKgSEuJSWsrd&#10;jZfEEK+j2E3Tv2c5ldusZjT7plxNrhMjDsF6UjCfJSCQam8sNQr2Hy93OYgQNRndeUIFZwywqq6v&#10;Sl0Yf6ItjrvYCC6hUGgFbYx9IWWoW3Q6zHyPxN6XH5yOfA6NNIM+cbnr5H2SpNJpS/yh1T2uW6x/&#10;dkenwJrxc5t9WzMPm2xo3l/PtH9bK3V7Mz0/gYg4xUsY/vAZHSpmOvgjmSA6BctFzluigodkAYID&#10;eZamIA4sHpcgq1L+X1D9AgAA//8DAFBLAQItABQABgAIAAAAIQC2gziS/gAAAOEBAAATAAAAAAAA&#10;AAAAAAAAAAAAAABbQ29udGVudF9UeXBlc10ueG1sUEsBAi0AFAAGAAgAAAAhADj9If/WAAAAlAEA&#10;AAsAAAAAAAAAAAAAAAAALwEAAF9yZWxzLy5yZWxzUEsBAi0AFAAGAAgAAAAhAOu1P3JBAgAAXwQA&#10;AA4AAAAAAAAAAAAAAAAALgIAAGRycy9lMm9Eb2MueG1sUEsBAi0AFAAGAAgAAAAhADlhPkzfAAAA&#10;CQEAAA8AAAAAAAAAAAAAAAAAmwQAAGRycy9kb3ducmV2LnhtbFBLBQYAAAAABAAEAPMAAACnBQAA&#10;AAA=&#10;">
            <v:textbox style="mso-fit-shape-to-text:t">
              <w:txbxContent>
                <w:p w:rsidR="00FB7FCB" w:rsidRDefault="00FB7FCB" w:rsidP="006C0975">
                  <w:pPr>
                    <w:rPr>
                      <w:cs/>
                    </w:rPr>
                  </w:pPr>
                  <w:r>
                    <w:rPr>
                      <w:rFonts w:hint="cs"/>
                      <w:rtl/>
                    </w:rPr>
                    <w:t>קבלת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נתוני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גובה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ולחץ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מהארדואינו</w:t>
                  </w:r>
                </w:p>
              </w:txbxContent>
            </v:textbox>
            <w10:wrap type="square" anchorx="margin"/>
          </v:shape>
        </w:pict>
      </w: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rtl/>
        </w:rPr>
      </w:pP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rtl/>
        </w:rPr>
      </w:pP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חץ למטה 49" o:spid="_x0000_s1058" type="#_x0000_t67" style="position:absolute;left:0;text-align:left;margin-left:100.85pt;margin-top:17.6pt;width:12.35pt;height:20.7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hDhgIAADcFAAAOAAAAZHJzL2Uyb0RvYy54bWysVM1uEzEQviPxDpbvdHdDktKomypqVYRU&#10;tREt6tn12t0VtsfYTjbhOZDggLjxTHkdxt7NtpRyQeTg2PPzeebbb3x8stGKrIXzDZiSFgc5JcJw&#10;qBpzX9IPN+ev3lDiAzMVU2BESbfC05P5yxfHrZ2JEdSgKuEIghg/a21J6xDsLMs8r4Vm/gCsMOiU&#10;4DQLeHT3WeVYi+haZaM8n2YtuMo64MJ7tJ51TjpP+FIKHq6k9CIQVVKsLaTVpfUurtn8mM3uHbN1&#10;w/sy2D9UoVlj8NIB6owFRlau+QNKN9yBBxkOOOgMpGy4SD1gN0X+pJvrmlmRekFyvB1o8v8Pll+u&#10;l440VUnHR5QYpvEb7b7ufpLd992P3bfdF4J2JKm1foax13bp+pPHbex4I52O/9gL2SRitwOxYhMI&#10;R2MxOcwPJ5RwdI2mr6fTImJmD8nW+fBWgCZxU9IKWrNwDtrEKVtf+NDF7+MwOVbU1ZB2YatELEOZ&#10;90JiQ3jrKGUnKYlT5ciaoQiqj0VnrlklOtMkx19f0BCdyktgEVU2Sg24PUCU6O+4XY19bEwTSYFD&#10;Yv63grrEITrdCCYMibox4J5LVmHPpOzi98R0dERm7qDa4id20GnfW37eIMkXzIclcyh2HAsc4HCF&#10;i1TQlhT6HSU1uM/P2WM8ahC9lLQ4PCX1n1bMCUrUO4PqPCrG4zht6TCeHI7w4B577h57zEqfAn6a&#10;Ap8Ky9M2xge1t0oH+hbnfBFvRRczHO8uKQ9ufzgN3VDjS8HFYpHCcMIsCxfm2vIIHlmN+rnZ3DJn&#10;e6UFlOgl7AeNzZ5orYuNmQYWqwCySUJ84LXnG6czCaZ/SeL4Pz6nqIf3bv4LAAD//wMAUEsDBBQA&#10;BgAIAAAAIQDPwVWp3wAAAAkBAAAPAAAAZHJzL2Rvd25yZXYueG1sTI/LTsMwEEX3SPyDNUjsqFND&#10;EwiZVDzEhg1QkGDpxtM4Ih6H2GnD32NWsBzdo3vPVOvZ9WJPY+g8IywXGQjixpuOW4S314ezSxAh&#10;aja690wI3xRgXR8fVbo0/sAvtN/EVqQSDqVGsDEOpZShseR0WPiBOGU7Pzod0zm20oz6kMpdL1WW&#10;5dLpjtOC1QPdWWo+N5ND+Hq3zz58mPundnfrH9U8Xq2mAvH0ZL65BhFpjn8w/OondaiT09ZPbILo&#10;EVS2LBKKcL5SIBKgVH4BYotQ5AXIupL/P6h/AAAA//8DAFBLAQItABQABgAIAAAAIQC2gziS/gAA&#10;AOEBAAATAAAAAAAAAAAAAAAAAAAAAABbQ29udGVudF9UeXBlc10ueG1sUEsBAi0AFAAGAAgAAAAh&#10;ADj9If/WAAAAlAEAAAsAAAAAAAAAAAAAAAAALwEAAF9yZWxzLy5yZWxzUEsBAi0AFAAGAAgAAAAh&#10;AA5uuEOGAgAANwUAAA4AAAAAAAAAAAAAAAAALgIAAGRycy9lMm9Eb2MueG1sUEsBAi0AFAAGAAgA&#10;AAAhAM/BVanfAAAACQEAAA8AAAAAAAAAAAAAAAAA4AQAAGRycy9kb3ducmV2LnhtbFBLBQYAAAAA&#10;BAAEAPMAAADsBQAAAAA=&#10;" adj="15166" fillcolor="black" strokeweight="2pt"/>
        </w:pict>
      </w:r>
      <w:r>
        <w:rPr>
          <w:noProof/>
        </w:rPr>
        <w:pict>
          <v:shape id="חץ למטה 43" o:spid="_x0000_s1059" type="#_x0000_t67" style="position:absolute;left:0;text-align:left;margin-left:390.2pt;margin-top:-163.1pt;width:12.35pt;height:20.7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CMUhgIAADcFAAAOAAAAZHJzL2Uyb0RvYy54bWysVM1uEzEQviPxDpbvdHfTJIWomypqVYRU&#10;tREt6tn12t0VtsfYTjbhOZDggLjxTHkdxt7NtpRyQeTg2PPzeebbb3x8stGKrIXzDZiSFgc5JcJw&#10;qBpzX9IPN+evXlPiAzMVU2BESbfC05P5yxfHrZ2JEdSgKuEIghg/a21J6xDsLMs8r4Vm/gCsMOiU&#10;4DQLeHT3WeVYi+haZaM8n2YtuMo64MJ7tJ51TjpP+FIKHq6k9CIQVVKsLaTVpfUurtn8mM3uHbN1&#10;w/sy2D9UoVlj8NIB6owFRlau+QNKN9yBBxkOOOgMpGy4SD1gN0X+pJvrmlmRekFyvB1o8v8Pll+u&#10;l440VUnHh5QYpvEb7b7ufpLd992P3bfdF4J2JKm1foax13bp+pPHbex4I52O/9gL2SRitwOxYhMI&#10;R2MxOcqPJpRwdI2mh9NpETGzh2TrfHgrQJO4KWkFrVk4B23ilK0vfOji93GYHCvqaki7sFUilqHM&#10;eyGxIbx1lLKTlMSpcmTNUATVx6Iz16wSnWmS468vaIhO5SWwiCobpQbcHiBK9HfcrsY+NqaJpMAh&#10;Mf9bQV3iEJ1uBBOGRN0YcM8lq7BnUnbxe2I6OiIzd1Bt8RM76LTvLT9vkOQL5sOSORQ7jgUOcLjC&#10;RSpoSwr9jpIa3Ofn7DEeNYheSlocnpL6TyvmBCXqnUF1vinG4zht6TCeHI3w4B577h57zEqfAn6a&#10;Ap8Ky9M2xge1t0oH+hbnfBFvRRczHO8uKQ9ufzgN3VDjS8HFYpHCcMIsCxfm2vIIHlmN+rnZ3DJn&#10;e6UFlOgl7AeNzZ5orYuNmQYWqwCySUJ84LXnG6czCaZ/SeL4Pz6nqIf3bv4LAAD//wMAUEsDBBQA&#10;BgAIAAAAIQD1Rdii4wAAAA0BAAAPAAAAZHJzL2Rvd25yZXYueG1sTI/LTsMwEEX3SPyDNUjsWruh&#10;bUKIU/EQGzaFggRLN57GEbEdbKcNf8+wguXMHN05t9pMtmdHDLHzTsJiLoCha7zuXCvh7fVxVgCL&#10;STmteu9QwjdG2NTnZ5UqtT+5FzzuUssoxMVSSTApDSXnsTFoVZz7AR3dDj5YlWgMLddBnSjc9jwT&#10;Ys2t6hx9MGrAe4PN5260Er7ezbOPH/ph2x7u/FM2hevVmEt5eTHd3gBLOKU/GH71SR1qctr70enI&#10;egl5IZaESphdZesMGCGFWC2A7WmVFcsceF3x/y3qHwAAAP//AwBQSwECLQAUAAYACAAAACEAtoM4&#10;kv4AAADhAQAAEwAAAAAAAAAAAAAAAAAAAAAAW0NvbnRlbnRfVHlwZXNdLnhtbFBLAQItABQABgAI&#10;AAAAIQA4/SH/1gAAAJQBAAALAAAAAAAAAAAAAAAAAC8BAABfcmVscy8ucmVsc1BLAQItABQABgAI&#10;AAAAIQAY3CMUhgIAADcFAAAOAAAAAAAAAAAAAAAAAC4CAABkcnMvZTJvRG9jLnhtbFBLAQItABQA&#10;BgAIAAAAIQD1Rdii4wAAAA0BAAAPAAAAAAAAAAAAAAAAAOAEAABkcnMvZG93bnJldi54bWxQSwUG&#10;AAAAAAQABADzAAAA8AUAAAAA&#10;" adj="15166" fillcolor="black" strokeweight="2pt"/>
        </w:pict>
      </w:r>
      <w:r>
        <w:rPr>
          <w:noProof/>
        </w:rPr>
        <w:pict>
          <v:shape id="חץ למטה 40" o:spid="_x0000_s1060" type="#_x0000_t67" style="position:absolute;left:0;text-align:left;margin-left:354.35pt;margin-top:6.4pt;width:12.35pt;height:20.75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re7hgIAADcFAAAOAAAAZHJzL2Uyb0RvYy54bWysVM1uEzEQviPxDpbvdHdDk0LUTRW1KkKq&#10;2ooW9ex67WaF12PGTjbhOZDKAXHjmfI6jL2bbSnlgsjBsefn88y33/jwaN0YtlLoa7AlL/ZyzpSV&#10;UNX2ruQfr09fveHMB2ErYcCqkm+U50ezly8OWzdVI1iAqRQyArF+2rqSL0Jw0yzzcqEa4ffAKUtO&#10;DdiIQEe8yyoULaE3Jhvl+SRrASuHIJX3ZD3pnHyW8LVWMlxo7VVgpuRUW0grpvU2rtnsUEzvULhF&#10;LfsyxD9U0Yja0qUD1IkIgi2x/gOqqSWCBx32JDQZaF1LlXqgbor8STdXC+FU6oXI8W6gyf8/WHm+&#10;ukRWVyXfJ3qsaOgbbe+3P9n2+/bH9tv2KyM7kdQ6P6XYK3eJ/cnTNna81tjEf+qFrROxm4FYtQ5M&#10;krEYH+QHY84kuUaT15NJETGzh2SHPrxT0LC4KXkFrZ0jQps4FaszH7r4XRwlx4q6GtIubIyKZRj7&#10;QWlqiG4dpewkJXVskK0EiaD6VHTmhahUZxrn9OsLGqJTeQksouramAG3B4gS/R23q7GPjWkqKXBI&#10;zP9WUJc4RKcbwYYhsakt4HPJJuyY1F38jpiOjsjMLVQb+sQInfa9k6c1kXwmfLgUSGKn704DHC5o&#10;0QbakkO/42wB+OU5e4wnDZKXs5aGp+T+81Kg4sy8t6TOt8V+lFNIh/3xwYgO+Nhz+9hjl80x0Kcp&#10;6KlwMm1jfDA7q0ZobmjO5/FWcgkr6e6Sy4C7w3HohppeCqnm8xRGE+ZEOLNXTkbwyGrUz/X6RqDr&#10;lRZIouewGzQxfaK1LjZmWpgvA+g6CfGB155vms4kmP4lieP/+JyiHt672S8AAAD//wMAUEsDBBQA&#10;BgAIAAAAIQD9108a3wAAAAkBAAAPAAAAZHJzL2Rvd25yZXYueG1sTI/LTsMwEEX3SPyDNUjsqEPS&#10;khLiVDzEhk2hrQRLN54mEfE42E4b/p5hBcvRPbpzbrmabC+O6EPnSMH1LAGBVDvTUaNgt32+WoII&#10;UZPRvSNU8I0BVtX5WakL4070hsdNbASXUCi0gjbGoZAy1C1aHWZuQOLs4LzVkU/fSOP1icttL9Mk&#10;uZFWd8QfWj3gY4v152a0Cr7e21cXPszTujk8uJd08reLMVfq8mK6vwMRcYp/MPzqszpU7LR3I5kg&#10;egV5sswZ5SDlCQzkWTYHsVewmGcgq1L+X1D9AAAA//8DAFBLAQItABQABgAIAAAAIQC2gziS/gAA&#10;AOEBAAATAAAAAAAAAAAAAAAAAAAAAABbQ29udGVudF9UeXBlc10ueG1sUEsBAi0AFAAGAAgAAAAh&#10;ADj9If/WAAAAlAEAAAsAAAAAAAAAAAAAAAAALwEAAF9yZWxzLy5yZWxzUEsBAi0AFAAGAAgAAAAh&#10;AN6Wt7uGAgAANwUAAA4AAAAAAAAAAAAAAAAALgIAAGRycy9lMm9Eb2MueG1sUEsBAi0AFAAGAAgA&#10;AAAhAP3XTxrfAAAACQEAAA8AAAAAAAAAAAAAAAAA4AQAAGRycy9kb3ducmV2LnhtbFBLBQYAAAAA&#10;BAAEAPMAAADsBQAAAAA=&#10;" adj="15166" fillcolor="black" strokeweight="2pt"/>
        </w:pict>
      </w: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rtl/>
        </w:rPr>
      </w:pPr>
      <w:r>
        <w:rPr>
          <w:noProof/>
        </w:rPr>
        <w:pict>
          <v:shape id="_x0000_s1061" type="#_x0000_t202" style="position:absolute;left:0;text-align:left;margin-left:27.7pt;margin-top:21.3pt;width:163.9pt;height:188.15pt;flip:x;z-index:251675648;visibility:visible;mso-wrap-distance-top:3.6pt;mso-wrap-distance-bottom:3.6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TTaQgIAAGAEAAAOAAAAZHJzL2Uyb0RvYy54bWysVM2O0zAQviPxDpbvbNLQljZqulq6LCAt&#10;P9LCA7iO01g4HmO7TZa34LYcOSHtC+V1GDulLX8XRA7WjGf8zcw3M1mcd40iO2GdBF3Q0VlKidAc&#10;Sqk3BX3/7urRjBLnmS6ZAi0KeiscPV8+fLBoTS4yqEGVwhIE0S5vTUFr702eJI7XomHuDIzQaKzA&#10;NsyjajdJaVmL6I1KsjSdJi3Y0ljgwjm8vRyMdBnxq0pw/6aqnPBEFRRz8/G08VyHM1kuWL6xzNSS&#10;79Ng/5BFw6TGoAeoS+YZ2Vr5G1QjuQUHlT/j0CRQVZKLWANWM0p/qeamZkbEWpAcZw40uf8Hy1/v&#10;3loiy4KOJ5Ro1mCP+vv+S/+5vyf9Xf+t/9rfkSzw1BqXo/uNwQe+ewod9jvW7Mw18A+OaFjVTG/E&#10;hbXQ1oKVmOcovExOng44LoCs21dQYjy29RCBuso2pFLSvPgBjQQRjIOduz10S3SecLzM0tl0OkIT&#10;R1v2eDafpJMYjeUBKHTDWOefC2hIEApqcRxiILa7dj4kdnQJ7g6ULK+kUlGxm/VKWbJjODpX8duj&#10;/+SmNGkLOp9kk4GLv0Kk8fsTRCM97oCSTUFnByeWBwaf6TJOqGdSDTKmrPSe0sDiwKfv1t3QxRAg&#10;0L2G8hY5tjCMPK4oCjXYT5S0OO4FdR+3zApK1EuNfZqPxuOwH1EZT55kqNhTy/rUwjRHqIJ6SgZx&#10;5eNOBd40XGA/Kxn5PWayTxnHONK+X7mwJ6d69Dr+GJbfAQAA//8DAFBLAwQUAAYACAAAACEADE7Y&#10;/d4AAAAJAQAADwAAAGRycy9kb3ducmV2LnhtbEyPQU/DMAyF70j8h8hI3FjalUFXmk5TEZrU2wYX&#10;blli2mqNUzXZVv495gQ32+/p+XvlZnaDuOAUek8K0kUCAsl421Or4OP97SEHEaImqwdPqOAbA2yq&#10;25tSF9ZfaY+XQ2wFh1AotIIuxrGQMpgOnQ4LPyKx9uUnpyOvUyvtpK8c7ga5TJIn6XRP/KHTI9Yd&#10;mtPh7BTUcRfq1as9NbvmMzO0NetmnSt1fzdvX0BEnOOfGX7xGR0qZjr6M9kgBgWrbMlOBY8JN2A9&#10;y1MejnxIn1OQVSn/N6h+AAAA//8DAFBLAQItABQABgAIAAAAIQC2gziS/gAAAOEBAAATAAAAAAAA&#10;AAAAAAAAAAAAAABbQ29udGVudF9UeXBlc10ueG1sUEsBAi0AFAAGAAgAAAAhADj9If/WAAAAlAEA&#10;AAsAAAAAAAAAAAAAAAAALwEAAF9yZWxzLy5yZWxzUEsBAi0AFAAGAAgAAAAhAE4hNNpCAgAAYAQA&#10;AA4AAAAAAAAAAAAAAAAALgIAAGRycy9lMm9Eb2MueG1sUEsBAi0AFAAGAAgAAAAhAAxO2P3eAAAA&#10;CQEAAA8AAAAAAAAAAAAAAAAAnAQAAGRycy9kb3ducmV2LnhtbFBLBQYAAAAABAAEAPMAAACnBQAA&#10;AAA=&#10;">
            <v:textbox>
              <w:txbxContent>
                <w:p w:rsidR="00FB7FCB" w:rsidRPr="00FA78F4" w:rsidRDefault="00FB7FCB" w:rsidP="006C0975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סידור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הנתונים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כך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שהתוכנה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תקבל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תמונת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מצב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של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פיזור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הלחצים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בשלבים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השונים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של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הצעד</w:t>
                  </w:r>
                  <w:r>
                    <w:rPr>
                      <w:rtl/>
                    </w:rPr>
                    <w:t xml:space="preserve">. </w:t>
                  </w:r>
                  <w:r w:rsidRPr="00FA78F4">
                    <w:rPr>
                      <w:rtl/>
                    </w:rPr>
                    <w:t>(</w:t>
                  </w:r>
                  <w:r w:rsidRPr="00FA78F4">
                    <w:rPr>
                      <w:rFonts w:hint="cs"/>
                      <w:rtl/>
                    </w:rPr>
                    <w:t>נחלק</w:t>
                  </w:r>
                  <w:r w:rsidRPr="00FA78F4">
                    <w:rPr>
                      <w:rtl/>
                    </w:rPr>
                    <w:t xml:space="preserve"> </w:t>
                  </w:r>
                  <w:r w:rsidRPr="00FA78F4">
                    <w:rPr>
                      <w:rFonts w:hint="cs"/>
                      <w:rtl/>
                    </w:rPr>
                    <w:t>את</w:t>
                  </w:r>
                  <w:r w:rsidRPr="00FA78F4">
                    <w:rPr>
                      <w:rtl/>
                    </w:rPr>
                    <w:t xml:space="preserve"> </w:t>
                  </w:r>
                  <w:r w:rsidRPr="00FA78F4">
                    <w:rPr>
                      <w:rFonts w:hint="cs"/>
                      <w:rtl/>
                    </w:rPr>
                    <w:t>מחזור</w:t>
                  </w:r>
                  <w:r w:rsidRPr="00FA78F4">
                    <w:rPr>
                      <w:rtl/>
                    </w:rPr>
                    <w:t xml:space="preserve"> </w:t>
                  </w:r>
                  <w:r w:rsidRPr="00FA78F4">
                    <w:rPr>
                      <w:rFonts w:hint="cs"/>
                      <w:rtl/>
                    </w:rPr>
                    <w:t>הצעד</w:t>
                  </w:r>
                  <w:r w:rsidRPr="00FA78F4">
                    <w:rPr>
                      <w:rtl/>
                    </w:rPr>
                    <w:t xml:space="preserve"> </w:t>
                  </w:r>
                  <w:r w:rsidRPr="00FA78F4">
                    <w:rPr>
                      <w:rFonts w:hint="cs"/>
                      <w:rtl/>
                    </w:rPr>
                    <w:t>ל</w:t>
                  </w:r>
                  <w:r w:rsidRPr="00FA78F4">
                    <w:rPr>
                      <w:rtl/>
                    </w:rPr>
                    <w:t xml:space="preserve"> 4 </w:t>
                  </w:r>
                  <w:r w:rsidRPr="00FA78F4">
                    <w:rPr>
                      <w:rFonts w:hint="cs"/>
                      <w:rtl/>
                    </w:rPr>
                    <w:t>חלקים</w:t>
                  </w:r>
                  <w:r w:rsidRPr="00FA78F4">
                    <w:rPr>
                      <w:rtl/>
                    </w:rPr>
                    <w:t xml:space="preserve">- </w:t>
                  </w:r>
                  <w:r w:rsidRPr="00FA78F4">
                    <w:rPr>
                      <w:rFonts w:hint="cs"/>
                      <w:rtl/>
                    </w:rPr>
                    <w:t>צריך</w:t>
                  </w:r>
                  <w:r w:rsidRPr="00FA78F4">
                    <w:rPr>
                      <w:rtl/>
                    </w:rPr>
                    <w:t xml:space="preserve"> </w:t>
                  </w:r>
                  <w:r w:rsidRPr="00FA78F4">
                    <w:rPr>
                      <w:rFonts w:hint="cs"/>
                      <w:rtl/>
                    </w:rPr>
                    <w:t>אישור</w:t>
                  </w:r>
                  <w:r w:rsidRPr="00FA78F4">
                    <w:rPr>
                      <w:rtl/>
                    </w:rPr>
                    <w:t xml:space="preserve"> </w:t>
                  </w:r>
                  <w:r w:rsidRPr="00FA78F4">
                    <w:rPr>
                      <w:rFonts w:hint="cs"/>
                      <w:rtl/>
                    </w:rPr>
                    <w:t>של</w:t>
                  </w:r>
                  <w:r w:rsidRPr="00FA78F4">
                    <w:rPr>
                      <w:rtl/>
                    </w:rPr>
                    <w:t xml:space="preserve"> </w:t>
                  </w:r>
                  <w:r w:rsidRPr="00FA78F4">
                    <w:rPr>
                      <w:rFonts w:hint="cs"/>
                      <w:rtl/>
                    </w:rPr>
                    <w:t>פיזיוטרפיה</w:t>
                  </w:r>
                  <w:r w:rsidRPr="00FA78F4">
                    <w:rPr>
                      <w:rtl/>
                    </w:rPr>
                    <w:t xml:space="preserve">) </w:t>
                  </w:r>
                </w:p>
                <w:p w:rsidR="00FB7FCB" w:rsidRDefault="00FB7FCB" w:rsidP="006C0975">
                  <w:pPr>
                    <w:rPr>
                      <w:rtl/>
                    </w:rPr>
                  </w:pPr>
                  <w:r w:rsidRPr="00891C9B">
                    <w:rPr>
                      <w:noProof/>
                    </w:rPr>
                    <w:pict>
                      <v:shape id="תמונה 47" o:spid="_x0000_i1026" type="#_x0000_t75" style="width:155.25pt;height:92.25pt;visibility:visible">
                        <v:imagedata r:id="rId7" o:title=""/>
                      </v:shape>
                    </w:pict>
                  </w:r>
                </w:p>
                <w:p w:rsidR="00FB7FCB" w:rsidRDefault="00FB7FCB" w:rsidP="006C0975">
                  <w:pPr>
                    <w:rPr>
                      <w:cs/>
                    </w:rPr>
                  </w:pPr>
                </w:p>
              </w:txbxContent>
            </v:textbox>
            <w10:wrap type="square" anchorx="margin"/>
          </v:shape>
        </w:pict>
      </w:r>
      <w:r>
        <w:rPr>
          <w:noProof/>
        </w:rPr>
        <w:pict>
          <v:shape id="_x0000_s1062" type="#_x0000_t202" style="position:absolute;left:0;text-align:left;margin-left:274.85pt;margin-top:16.15pt;width:164.65pt;height:137.6pt;flip:x;z-index:251665408;visibility:visible;mso-wrap-distance-top:3.6pt;mso-wrap-distance-bottom:3.6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1eBQQIAAF8EAAAOAAAAZHJzL2Uyb0RvYy54bWysVM2O0zAQviPxDpbvNGm27XajpqulSwFp&#10;+ZEWHsBxnMbCf9huk+UtuC1HTkj7Qnkdxk5py98FkYM14xl/M/PNTBaXnRRox6zjWhV4PEoxYorq&#10;iqtNgd+/Wz+ZY+Q8URURWrEC3zGHL5ePHy1ak7NMN1pUzCIAUS5vTYEb702eJI42TBI30oYpMNba&#10;SuJBtZuksqQFdCmSLE1nSattZaymzDm4vR6MeBnx65pR/6auHfNIFBhy8/G08SzDmSwXJN9YYhpO&#10;92mQf8hCEq4g6AHqmniCtpb/BiU5tdrp2o+olomua05ZrAGqGae/VHPbEMNiLUCOMwea3P+Dpa93&#10;by3iVYHPphgpIqFH/UP/pf/cP6D+vv/Wf+3vURZ4ao3Lwf3WwAPfPdUd9DvW7MyNph8cUnrVELVh&#10;V9bqtmGkgjzH4WVy8nTAcQGkbF/pCuKRrdcRqKutRLXg5sUPaCAIQRzo3N2hW6zziMJlls5nszGY&#10;KNjOzqfZfBqDkTzghGYY6/xzpiUKQoEtTEOMQ3Y3zoe8ji7B3WnBqzUXIip2U66ERTsCk7OO3x79&#10;JzehUFvgi2k2Haj4K0Qavz9BSO5hBQSXBZ4fnEgeCHymqjignnAxyJCyUHtGA4kDnb4ru9jEyEBg&#10;u9TVHVBs9TDxsKEgNNp+wqiFaS+w+7gllmEkXipo08V4MgnrEZXJ9DwDxZ5aylMLURSgCuwxGsSV&#10;jysVeTNX0M41j/weM9mnDFMcad9vXFiTUz16Hf8Ly+8AAAD//wMAUEsDBBQABgAIAAAAIQAtZjrQ&#10;3wAAAAkBAAAPAAAAZHJzL2Rvd25yZXYueG1sTI/BTsMwDIbvSLxDZCRuLN3Y1tI1ndAkJMSFbYx7&#10;1nhtoHGqJuu6t8ec4GbLn35/f7EeXSsG7IP1pGA6SUAgVd5YqhUcPl4eMhAhajK69YQKrhhgXd7e&#10;FDo3/kI7HPaxFhxCIdcKmhi7XMpQNeh0mPgOiW8n3zsdee1raXp94XDXylmSLKXTlvhDozvcNFh9&#10;789OgTXD5y79smYa3tO+3r5e6fC2Uer+bnxegYg4xj8YfvVZHUp2OvozmSBaBYt5tmRUwWMyB8FA&#10;lqYzEEcenhYgy0L+b1D+AAAA//8DAFBLAQItABQABgAIAAAAIQC2gziS/gAAAOEBAAATAAAAAAAA&#10;AAAAAAAAAAAAAABbQ29udGVudF9UeXBlc10ueG1sUEsBAi0AFAAGAAgAAAAhADj9If/WAAAAlAEA&#10;AAsAAAAAAAAAAAAAAAAALwEAAF9yZWxzLy5yZWxzUEsBAi0AFAAGAAgAAAAhAIyLV4FBAgAAXwQA&#10;AA4AAAAAAAAAAAAAAAAALgIAAGRycy9lMm9Eb2MueG1sUEsBAi0AFAAGAAgAAAAhAC1mOtDfAAAA&#10;CQEAAA8AAAAAAAAAAAAAAAAAmwQAAGRycy9kb3ducmV2LnhtbFBLBQYAAAAABAAEAPMAAACnBQAA&#10;AAA=&#10;">
            <v:textbox style="mso-fit-shape-to-text:t">
              <w:txbxContent>
                <w:p w:rsidR="00FB7FCB" w:rsidRDefault="00FB7FCB" w:rsidP="006C0975">
                  <w:pPr>
                    <w:rPr>
                      <w:cs/>
                    </w:rPr>
                  </w:pPr>
                  <w:r>
                    <w:rPr>
                      <w:rFonts w:hint="cs"/>
                      <w:rtl/>
                    </w:rPr>
                    <w:t>סידור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הנתונים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כך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שהתוכנה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תקבל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תמונת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מצב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לגבי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פיזור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הלחצים</w:t>
                  </w:r>
                </w:p>
              </w:txbxContent>
            </v:textbox>
            <w10:wrap type="square" anchorx="margin"/>
          </v:shape>
        </w:pic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</w:p>
    <w:p w:rsidR="00FB7FCB" w:rsidRPr="00BB3164" w:rsidRDefault="00FB7FCB" w:rsidP="006C0975">
      <w:pPr>
        <w:bidi w:val="0"/>
        <w:spacing w:after="200" w:line="240" w:lineRule="auto"/>
        <w:rPr>
          <w:rFonts w:cs="David"/>
          <w:color w:val="000000"/>
          <w:sz w:val="24"/>
          <w:szCs w:val="24"/>
          <w:rtl/>
        </w:rPr>
      </w:pP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rtl/>
        </w:rPr>
      </w:pP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u w:val="single"/>
          <w:rtl/>
        </w:rPr>
      </w:pPr>
      <w:r>
        <w:rPr>
          <w:noProof/>
        </w:rPr>
        <w:pict>
          <v:shape id="חץ למטה 42" o:spid="_x0000_s1063" type="#_x0000_t67" style="position:absolute;left:0;text-align:left;margin-left:357pt;margin-top:.25pt;width:12.35pt;height:20.7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sIohwIAADcFAAAOAAAAZHJzL2Uyb0RvYy54bWysVM1uEzEQviPxDpbvdLMhKSXqpopaFSFV&#10;bUWLena9dneF12PGTjbhOZDKAXHjmfI6jL2bbSnlgsjBsefn88y33/jwaN0YtlLoa7AFz/dGnCkr&#10;oaztXcE/Xp++OuDMB2FLYcCqgm+U50fzly8OWzdTY6jAlAoZgVg/a13BqxDcLMu8rFQj/B44Zcmp&#10;ARsR6Ih3WYmiJfTGZOPRaD9rAUuHIJX3ZD3pnHye8LVWMlxo7VVgpuBUW0grpvU2rtn8UMzuULiq&#10;ln0Z4h+qaERt6dIB6kQEwZZY/wHV1BLBgw57EpoMtK6lSj1QN/noSTdXlXAq9ULkeDfQ5P8frDxf&#10;XSKry4JPxpxZ0dA32t5vf7Lt9+2P7bftV0Z2Iql1fkaxV+4S+5Onbex4rbGJ/9QLWydiNwOxah2Y&#10;JGM+3T+YTDmT5Brvv56OpxEze0h26MM7BQ2Lm4KX0NoFIrSJU7E686GL38VRcqyoqyHtwsaoWIax&#10;H5SmhujWccpOUlLHBtlKkAjKT3lnrkSpOtN0RL++oCE6lZfAIqqujRlwe4Ao0d9xuxr72JimkgKH&#10;xNHfCuoSh+h0I9gwJDa1BXwu2YS8L1x38TtiOjoiM7dQbugTI3Ta906e1kTymfDhUiCJncaCBjhc&#10;0KINtAWHfsdZBfjlOXuMJw2Sl7OWhqfg/vNSoOLMvLekzrf5ZBKnLR0m0zdjOuBjz+1jj102x0Cf&#10;Jqenwsm0jfHB7KwaobmhOV/EW8klrKS7Cy4D7g7HoRtqeimkWixSGE2YE+HMXjkZwSOrUT/X6xuB&#10;rldaIImew27QxOyJ1rrYmGlhsQyg6yTEB157vmk6k2D6lySO/+Nzinp47+a/AAAA//8DAFBLAwQU&#10;AAYACAAAACEAWuwHpd4AAAAHAQAADwAAAGRycy9kb3ducmV2LnhtbEyPQU+DQBCF7yb+h82YeLML&#10;WKWhLA0xqQc9SU2Mty07BVJ2Ftktpf/e8WSPk/fyvW/yzWx7MeHoO0cK4kUEAql2pqNGwedu+7AC&#10;4YMmo3tHqOCCHjbF7U2uM+PO9IFTFRrBEPKZVtCGMGRS+rpFq/3CDUicHdxodeBzbKQZ9ZnhtpdJ&#10;FD1LqzvihVYP+NJifaxOVsFTNXzFu+3rWxnk5SeJ3w9l+T0pdX83l2sQAefwX4Y/fVaHgp327kTG&#10;i15BGi/5l8AwEBynj6sUxF7BMolAFrm89i9+AQAA//8DAFBLAQItABQABgAIAAAAIQC2gziS/gAA&#10;AOEBAAATAAAAAAAAAAAAAAAAAAAAAABbQ29udGVudF9UeXBlc10ueG1sUEsBAi0AFAAGAAgAAAAh&#10;ADj9If/WAAAAlAEAAAsAAAAAAAAAAAAAAAAALwEAAF9yZWxzLy5yZWxzUEsBAi0AFAAGAAgAAAAh&#10;AP2WwiiHAgAANwUAAA4AAAAAAAAAAAAAAAAALgIAAGRycy9lMm9Eb2MueG1sUEsBAi0AFAAGAAgA&#10;AAAhAFrsB6XeAAAABwEAAA8AAAAAAAAAAAAAAAAA4QQAAGRycy9kb3ducmV2LnhtbFBLBQYAAAAA&#10;BAAEAPMAAADsBQAAAAA=&#10;" adj="15172" fillcolor="black" strokeweight="2pt"/>
        </w:pict>
      </w: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u w:val="single"/>
          <w:rtl/>
        </w:rPr>
      </w:pPr>
      <w:r>
        <w:rPr>
          <w:noProof/>
        </w:rPr>
        <w:pict>
          <v:shape id="_x0000_s1064" type="#_x0000_t202" style="position:absolute;left:0;text-align:left;margin-left:277.2pt;margin-top:14.8pt;width:165.05pt;height:138.35pt;flip:x;z-index:251667456;visibility:visible;mso-wrap-distance-top:3.6pt;mso-wrap-distance-bottom:3.6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O6XQwIAAF8EAAAOAAAAZHJzL2Uyb0RvYy54bWysVM2O0zAQviPxDpbvNG3a9Cdqulq6FJCW&#10;H2nhARzHaSwc29huk/IW3JYjJ6R9obwOY6e05e+CyMGa8Yy/mflmJsurthZoz4zlSmZ4NBhixCRV&#10;BZfbDL9/t3kyx8g6IgsilGQZPjCLr1aPHy0bnbJYVUoUzCAAkTZtdIYr53QaRZZWrCZ2oDSTYCyV&#10;qYkD1WyjwpAG0GsRxcPhNGqUKbRRlFkLtze9Ea8Cflky6t6UpWUOiQxDbi6cJpy5P6PVkqRbQ3TF&#10;6TEN8g9Z1IRLCHqCuiGOoJ3hv0HVnBplVekGVNWRKktOWagBqhkNf6nmriKahVqAHKtPNNn/B0tf&#10;798axIsMj2cYSVJDj7qH7kv3uXtA3X33rfva3aPY89Rom4L7nYYHrn2qWuh3qNnqW0U/WCTVuiJy&#10;y66NUU3FSAF5jvzL6OJpj2M9SN68UgXEIzunAlBbmhqVgusXP6CBIARxoHOHU7dY6xCFy3i4mI7G&#10;CUYUbONZEs+TEIykHsc3QxvrnjNVIy9k2MA0hDhkf2udz+vs4t2tErzYcCGCYrb5Whi0JzA5m/Ad&#10;0X9yExI1GV4kcdJT8VeIYfj+BFFzBysgeJ3h+cmJpJ7AZ7IIA+oIF70MKQt5ZNST2NPp2rwNTZz6&#10;AJ7tXBUHoNiofuJhQ0GolPmEUQPTnmH7cUcMw0i8lNCmxWgy8esRlEkyi0Exl5b80kIkBagMO4x6&#10;ce3CSgXe9DW0c8MDv+dMjinDFAfajxvn1+RSD17n/8LqOwAAAP//AwBQSwMEFAAGAAgAAAAhAI0d&#10;JR3fAAAACQEAAA8AAABkcnMvZG93bnJldi54bWxMj8tOwzAQRfdI/IM1SGxQ6zTpI4Q4FaJiw47A&#10;B0xj10mJxyF228DXM6xgd0dzdOdMuZ1cL85mDJ0nBYt5AsJQ43VHVsH72/MsBxEiksbek1HwZQJs&#10;q+urEgvtL/RqznW0gksoFKigjXEopAxNaxyGuR8M8e7gR4eRx9FKPeKFy10v0yRZS4cd8YUWB/PU&#10;muajPjkFcWF3yV1T42dnN8vj4WV3bO6/lbq9mR4fQEQzxT8YfvVZHSp22vsT6SB6BatVljKqIM0z&#10;EAzkecZhz2GzBFmV8v8H1Q8AAAD//wMAUEsBAi0AFAAGAAgAAAAhALaDOJL+AAAA4QEAABMAAAAA&#10;AAAAAAAAAAAAAAAAAFtDb250ZW50X1R5cGVzXS54bWxQSwECLQAUAAYACAAAACEAOP0h/9YAAACU&#10;AQAACwAAAAAAAAAAAAAAAAAvAQAAX3JlbHMvLnJlbHNQSwECLQAUAAYACAAAACEAgGDul0MCAABf&#10;BAAADgAAAAAAAAAAAAAAAAAuAgAAZHJzL2Uyb0RvYy54bWxQSwECLQAUAAYACAAAACEAjR0lHd8A&#10;AAAJAQAADwAAAAAAAAAAAAAAAACdBAAAZHJzL2Rvd25yZXYueG1sUEsFBgAAAAAEAAQA8wAAAKkF&#10;AAAAAA==&#10;">
            <v:textbox style="mso-fit-shape-to-text:t">
              <w:txbxContent>
                <w:p w:rsidR="00FB7FCB" w:rsidRDefault="00FB7FCB" w:rsidP="006C0975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הצגת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נתונים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למטפל</w:t>
                  </w:r>
                  <w:r>
                    <w:rPr>
                      <w:rtl/>
                    </w:rPr>
                    <w:t xml:space="preserve">: </w:t>
                  </w:r>
                </w:p>
                <w:p w:rsidR="00FB7FCB" w:rsidRDefault="00FB7FCB" w:rsidP="006C0975">
                  <w:pPr>
                    <w:rPr>
                      <w:rtl/>
                    </w:rPr>
                  </w:pPr>
                  <w:r>
                    <w:rPr>
                      <w:rtl/>
                    </w:rPr>
                    <w:t>1.</w:t>
                  </w:r>
                  <w:r>
                    <w:rPr>
                      <w:rFonts w:hint="cs"/>
                      <w:rtl/>
                    </w:rPr>
                    <w:t>מפה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תלת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ממדית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של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המדרס</w:t>
                  </w:r>
                  <w:r>
                    <w:rPr>
                      <w:rtl/>
                    </w:rPr>
                    <w:t xml:space="preserve"> (</w:t>
                  </w:r>
                  <w:r>
                    <w:rPr>
                      <w:rFonts w:hint="cs"/>
                      <w:rtl/>
                    </w:rPr>
                    <w:t>מתקבל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מהאנקודרים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שבמנועים</w:t>
                  </w:r>
                  <w:r>
                    <w:rPr>
                      <w:rtl/>
                    </w:rPr>
                    <w:t>)</w:t>
                  </w:r>
                </w:p>
                <w:p w:rsidR="00FB7FCB" w:rsidRDefault="00FB7FCB" w:rsidP="006C0975">
                  <w:pPr>
                    <w:rPr>
                      <w:cs/>
                    </w:rPr>
                  </w:pPr>
                  <w:r>
                    <w:rPr>
                      <w:rtl/>
                    </w:rPr>
                    <w:t xml:space="preserve">2. </w:t>
                  </w:r>
                  <w:r>
                    <w:rPr>
                      <w:rFonts w:hint="cs"/>
                      <w:rtl/>
                    </w:rPr>
                    <w:t>מפה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של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יחס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פיזור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הלחצים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על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פני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כף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הרגל</w:t>
                  </w:r>
                  <w:r>
                    <w:rPr>
                      <w:rtl/>
                    </w:rPr>
                    <w:t xml:space="preserve"> (</w:t>
                  </w:r>
                  <w:r>
                    <w:rPr>
                      <w:rFonts w:hint="cs"/>
                      <w:rtl/>
                    </w:rPr>
                    <w:t>מתקבל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מחיישני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הלחץ</w:t>
                  </w:r>
                  <w:r>
                    <w:rPr>
                      <w:rtl/>
                    </w:rPr>
                    <w:t xml:space="preserve">)  </w:t>
                  </w:r>
                </w:p>
                <w:p w:rsidR="00FB7FCB" w:rsidRDefault="00FB7FCB" w:rsidP="006C0975">
                  <w:r>
                    <w:rPr>
                      <w:rtl/>
                    </w:rPr>
                    <w:t xml:space="preserve"> </w:t>
                  </w:r>
                </w:p>
              </w:txbxContent>
            </v:textbox>
            <w10:wrap type="square" anchorx="margin"/>
          </v:shape>
        </w:pict>
      </w: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u w:val="single"/>
          <w:rtl/>
        </w:rPr>
      </w:pP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u w:val="single"/>
          <w:rtl/>
        </w:rPr>
      </w:pP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u w:val="single"/>
          <w:rtl/>
        </w:rPr>
      </w:pP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u w:val="single"/>
          <w:rtl/>
        </w:rPr>
      </w:pP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u w:val="single"/>
          <w:rtl/>
        </w:rPr>
      </w:pPr>
      <w:r>
        <w:rPr>
          <w:noProof/>
        </w:rPr>
        <w:pict>
          <v:shape id="חץ למטה 50" o:spid="_x0000_s1065" type="#_x0000_t67" style="position:absolute;left:0;text-align:left;margin-left:101.6pt;margin-top:16.15pt;width:12.35pt;height:20.75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J6hwIAADcFAAAOAAAAZHJzL2Uyb0RvYy54bWysVM1uEzEQviPxDpbvdLMhKSXqpopaFSFV&#10;bUWLena9dneF12PGTjbhOZDKAXHjmfI6jL2bbSnlgsjBsefn88y33/jwaN0YtlLoa7AFz/dGnCkr&#10;oaztXcE/Xp++OuDMB2FLYcCqgm+U50fzly8OWzdTY6jAlAoZgVg/a13BqxDcLMu8rFQj/B44Zcmp&#10;ARsR6Ih3WYmiJfTGZOPRaD9rAUuHIJX3ZD3pnHye8LVWMlxo7VVgpuBUW0grpvU2rtn8UMzuULiq&#10;ln0Z4h+qaERt6dIB6kQEwZZY/wHV1BLBgw57EpoMtK6lSj1QN/noSTdXlXAq9ULkeDfQ5P8frDxf&#10;XSKry4JPiR4rGvpG2/vtT7b9vv2x/bb9yshOJLXOzyj2yl1if/K0jR2vNTbxn3ph60TsZiBWrQOT&#10;ZMyn+weTKWeSXOP919PxNGJmD8kOfXinoGFxU/ASWrtAhDZxKlZnPnTxuzhKjhV1NaRd2BgVyzD2&#10;g9LUEN06TtlJSurYIFsJEkH5Ke/MlShVZ5qO6NcXNESn8hJYRNW1MQNuDxAl+jtuV2MfG9NUUuCQ&#10;OPpbQV3iEJ1uBBuGxKa2gM8lm5D3hesufkdMR0dk5hbKDX1ihE773snTmkg+Ez5cCiSx03enAQ4X&#10;tGgDbcGh33FWAX55zh7jSYPk5ayl4Sm4/7wUqDgz7y2p820+mcRpS4fJ9M2YDvjYc/vYY5fNMdCn&#10;yempcDJtY3wwO6tGaG5ozhfxVnIJK+nugsuAu8Nx6IaaXgqpFosURhPmRDizV05G8Mhq1M/1+kag&#10;65UWSKLnsBs0MXuitS42ZlpYLAPoOgnxgdeeb5rOJJj+JYnj//icoh7eu/kvAAAA//8DAFBLAwQU&#10;AAYACAAAACEAmTw3NeAAAAAJAQAADwAAAGRycy9kb3ducmV2LnhtbEyPQU+DQBCF7yb+h82YeLML&#10;S7QtZWiIST3oSWpivG1hCkR2Ftktpf/e9VSPk/flvW+y7Wx6MdHoOssI8SICQVzZuuMG4WO/e1iB&#10;cF5zrXvLhHAhB9v89ibTaW3P/E5T6RsRStilGqH1fkildFVLRruFHYhDdrSj0T6cYyPrUZ9Dueml&#10;iqInaXTHYaHVAz23VH2XJ4PwWA6f8X738lp4eflR8duxKL4mxPu7udiA8DT7Kwx/+kEd8uB0sCeu&#10;negRVJSogCIkKgERAKWWaxAHhGWyApln8v8H+S8AAAD//wMAUEsBAi0AFAAGAAgAAAAhALaDOJL+&#10;AAAA4QEAABMAAAAAAAAAAAAAAAAAAAAAAFtDb250ZW50X1R5cGVzXS54bWxQSwECLQAUAAYACAAA&#10;ACEAOP0h/9YAAACUAQAACwAAAAAAAAAAAAAAAAAvAQAAX3JlbHMvLnJlbHNQSwECLQAUAAYACAAA&#10;ACEAA0mSeocCAAA3BQAADgAAAAAAAAAAAAAAAAAuAgAAZHJzL2Uyb0RvYy54bWxQSwECLQAUAAYA&#10;CAAAACEAmTw3NeAAAAAJAQAADwAAAAAAAAAAAAAAAADhBAAAZHJzL2Rvd25yZXYueG1sUEsFBgAA&#10;AAAEAAQA8wAAAO4FAAAAAA==&#10;" adj="15172" fillcolor="black" strokeweight="2pt"/>
        </w:pict>
      </w: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u w:val="single"/>
          <w:rtl/>
        </w:rPr>
      </w:pPr>
      <w:r>
        <w:rPr>
          <w:noProof/>
        </w:rPr>
        <w:pict>
          <v:shape id="_x0000_s1066" type="#_x0000_t202" style="position:absolute;left:0;text-align:left;margin-left:22.6pt;margin-top:22.25pt;width:171.2pt;height:111.75pt;flip:x;z-index:251676672;visibility:visible;mso-wrap-distance-top:3.6pt;mso-wrap-distance-bottom:3.6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TiAQAIAAGAEAAAOAAAAZHJzL2Uyb0RvYy54bWysVM2O0zAQviPxDpbvNE3UbrdR09XSpYC0&#10;/EgLD+A6TmPheIztNilvwW05ckLaF8rrMHZLW37EAZGDNeMZfzPzzUxmV12jyFZYJ0EXNB0MKRGa&#10;Qyn1uqDv3y2fXFLiPNMlU6BFQXfC0av540ez1uQigxpUKSxBEO3y1hS09t7kSeJ4LRrmBmCERmMF&#10;tmEeVbtOSstaRG9Ukg2HF0kLtjQWuHAOb2/2RjqP+FUluH9TVU54ogqKufl42niuwpnMZyxfW2Zq&#10;yQ9psH/IomFSY9Aj1A3zjGys/A2qkdyCg8oPODQJVJXkItaA1aTDX6q5q5kRsRYkx5kjTe7/wfLX&#10;27eWyLKgowtKNGuwR/1D/6X/3D+Q/r7/1n/t70kWeGqNy9H9zuAD3z2FDvsda3bmFvgHRzQsaqbX&#10;4tpaaGvBSswzDS+Ts6d7HBdAVu0rKDEe23iIQF1lG1IpaV78gEaCCMbBzu2O3RKdJxwvs3QyykZo&#10;4mhLR+k0y8YxGssDUOiGsc4/F9CQIBTU4jjEQGx763xI7OQS3B0oWS6lUlGx69VCWbJlODrL+B3Q&#10;f3JTmrQFnY4x9t8hhvH7E0QjPe6Akk1BL49OLA8MPtNlnFDPpNrLmLLSB0oDi3s+fbfqYhcnIUCg&#10;ewXlDjm2sB95XFEUarCfKGlx3AvqPm6YFZSolxr7NE1HgUofldF4kqFizy2rcwvTHKEK6inZiwsf&#10;dyowoOEa+1nJyO8pk0PKOMaR9sPKhT0516PX6ccw/w4AAP//AwBQSwMEFAAGAAgAAAAhACg/4eHg&#10;AAAACQEAAA8AAABkcnMvZG93bnJldi54bWxMj8FOwzAQRO9I/IO1SNyoQ5qENMSpqkopl3CgFLi6&#10;8RJHxOsodtvw95gTnEarGc28LdezGdgZJ9dbEnC/iIAhtVb11Ak4vNZ3OTDnJSk5WEIB3+hgXV1f&#10;lbJQ9kIveN77joUScoUUoL0fC85dq9FIt7AjUvA+7WSkD+fUcTXJSyg3A4+jKONG9hQWtBxxq7H9&#10;2p+MgCe9St+e7aHhy91HLZt6t2qSdyFub+bNIzCPs/8Lwy9+QIcqMB3tiZRjg4AkjUMyaJICC/4y&#10;f8iAHQXEWR4Br0r+/4PqBwAA//8DAFBLAQItABQABgAIAAAAIQC2gziS/gAAAOEBAAATAAAAAAAA&#10;AAAAAAAAAAAAAABbQ29udGVudF9UeXBlc10ueG1sUEsBAi0AFAAGAAgAAAAhADj9If/WAAAAlAEA&#10;AAsAAAAAAAAAAAAAAAAALwEAAF9yZWxzLy5yZWxzUEsBAi0AFAAGAAgAAAAhAI+tOIBAAgAAYAQA&#10;AA4AAAAAAAAAAAAAAAAALgIAAGRycy9lMm9Eb2MueG1sUEsBAi0AFAAGAAgAAAAhACg/4eHgAAAA&#10;CQEAAA8AAAAAAAAAAAAAAAAAmgQAAGRycy9kb3ducmV2LnhtbFBLBQYAAAAABAAEAPMAAACnBQAA&#10;AAA=&#10;">
            <v:textbox>
              <w:txbxContent>
                <w:p w:rsidR="00FB7FCB" w:rsidRDefault="00FB7FCB" w:rsidP="006C0975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הצגת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נתונים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למטפל</w:t>
                  </w:r>
                  <w:r>
                    <w:rPr>
                      <w:rtl/>
                    </w:rPr>
                    <w:t xml:space="preserve">: </w:t>
                  </w:r>
                </w:p>
                <w:p w:rsidR="00FB7FCB" w:rsidRDefault="00FB7FCB" w:rsidP="006C0975">
                  <w:pPr>
                    <w:rPr>
                      <w:rtl/>
                    </w:rPr>
                  </w:pPr>
                  <w:r>
                    <w:rPr>
                      <w:rtl/>
                    </w:rPr>
                    <w:t>1.</w:t>
                  </w:r>
                  <w:r>
                    <w:rPr>
                      <w:rFonts w:hint="cs"/>
                      <w:rtl/>
                    </w:rPr>
                    <w:t>מפה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תלת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ממדית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של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המדרס</w:t>
                  </w:r>
                  <w:r>
                    <w:rPr>
                      <w:rtl/>
                    </w:rPr>
                    <w:t xml:space="preserve"> (</w:t>
                  </w:r>
                  <w:r>
                    <w:rPr>
                      <w:rFonts w:hint="cs"/>
                      <w:rtl/>
                    </w:rPr>
                    <w:t>מתקבל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מהאנקודרים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שבמנועים</w:t>
                  </w:r>
                  <w:r>
                    <w:rPr>
                      <w:rtl/>
                    </w:rPr>
                    <w:t>)</w:t>
                  </w:r>
                </w:p>
                <w:p w:rsidR="00FB7FCB" w:rsidRDefault="00FB7FCB" w:rsidP="006C0975">
                  <w:pPr>
                    <w:rPr>
                      <w:cs/>
                    </w:rPr>
                  </w:pPr>
                  <w:r>
                    <w:rPr>
                      <w:rtl/>
                    </w:rPr>
                    <w:t xml:space="preserve">2. </w:t>
                  </w:r>
                  <w:r>
                    <w:rPr>
                      <w:rFonts w:hint="cs"/>
                      <w:rtl/>
                    </w:rPr>
                    <w:t>מפה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של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יחס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פיזור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הלחצים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על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פני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כף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הרגל</w:t>
                  </w:r>
                  <w:r>
                    <w:rPr>
                      <w:rtl/>
                    </w:rPr>
                    <w:t xml:space="preserve"> (</w:t>
                  </w:r>
                  <w:r>
                    <w:rPr>
                      <w:rFonts w:hint="cs"/>
                      <w:rtl/>
                    </w:rPr>
                    <w:t>מתקבל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מחיישני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הלחץ</w:t>
                  </w:r>
                  <w:r>
                    <w:rPr>
                      <w:rtl/>
                    </w:rPr>
                    <w:t xml:space="preserve">)  </w:t>
                  </w:r>
                  <w:r>
                    <w:rPr>
                      <w:rFonts w:hint="cs"/>
                      <w:rtl/>
                    </w:rPr>
                    <w:t>בשלבים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השונים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של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הצעד</w:t>
                  </w:r>
                </w:p>
                <w:p w:rsidR="00FB7FCB" w:rsidRDefault="00FB7FCB" w:rsidP="006C0975">
                  <w:pPr>
                    <w:rPr>
                      <w:rtl/>
                    </w:rPr>
                  </w:pPr>
                </w:p>
                <w:p w:rsidR="00FB7FCB" w:rsidRDefault="00FB7FCB" w:rsidP="006C0975">
                  <w:pPr>
                    <w:rPr>
                      <w:rtl/>
                    </w:rPr>
                  </w:pPr>
                </w:p>
                <w:p w:rsidR="00FB7FCB" w:rsidRDefault="00FB7FCB" w:rsidP="006C0975"/>
              </w:txbxContent>
            </v:textbox>
            <w10:wrap type="square" anchorx="margin"/>
          </v:shape>
        </w:pict>
      </w:r>
      <w:r>
        <w:rPr>
          <w:noProof/>
        </w:rPr>
        <w:pict>
          <v:shape id="חץ למטה 41" o:spid="_x0000_s1067" type="#_x0000_t67" style="position:absolute;left:0;text-align:left;margin-left:360.55pt;margin-top:21.5pt;width:12.35pt;height:20.7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MTehgIAADcFAAAOAAAAZHJzL2Uyb0RvYy54bWysVM1uEzEQviPxDpbvdDchSSHqpopaFSFV&#10;paJFPbteu7vC6zFjJ5vwHEhwQNx4prwOY+9mW0q5IHJwPH/f/Ow3PjreNIatFfoabMFHBzlnykoo&#10;a3tX8A/XZy9eceaDsKUwYFXBt8rz48XzZ0etm6sxVGBKhYxArJ+3ruBVCG6eZV5WqhH+AJyyZNSA&#10;jQgk4l1WomgJvTHZOM9nWQtYOgSpvCftaWfki4SvtZLhndZeBWYKTrWFdGI6b+OZLY7E/A6Fq2rZ&#10;lyH+oYpG1JaSDlCnIgi2wvoPqKaWCB50OJDQZKB1LVXqgboZ5Y+6uaqEU6kXGo53w5j8/4OVF+tL&#10;ZHVZ8MmIMysa+ka7r7ufbPd992P3bfeFkZ6G1Do/J98rd4m95OkaO95obOI/9cI2abDbYbBqE5gk&#10;5Wh6mB9OOZNkGs9ezmYJM7sPdujDGwUNi5eCl9DaJSK0aaZife4DZSX/vR8JsaKuhnQLW6NiGca+&#10;V5oaoqzjFJ2opE4MsrUgEpQfR526EqXqVNOcfrFJSjB4JymBRVRdGzPg9gCRor/jdhC9bwxTiYFD&#10;YP63grrAwTtlBBuGwKa2gE8Fm7CfpO7894PpxhEncwvllj4xQsd97+RZTUM+Fz5cCiSy01rQAod3&#10;dGgDbcGhv3FWAX5+Sh/9iYNk5ayl5Sm4/7QSqDgzby2x8/VoMonbloTJ9HBMAj603D602FVzAvRp&#10;iIBUXbpG/2D2Wo3Q3NCeL2NWMgkrKXfBZcC9cBK6paaXQqrlMrnRhjkRzu2VkxE8TjXy53pzI9D1&#10;TAtE0QvYL5qYP+Ja5xsjLSxXAXSdiHg/137etJ2JMP1LEtf/oZy87t+7xS8AAAD//wMAUEsDBBQA&#10;BgAIAAAAIQCYkSDh3wAAAAkBAAAPAAAAZHJzL2Rvd25yZXYueG1sTI/LTsMwEEX3SPyDNUjsqJOQ&#10;kBLiVDzEhk2hrQRLN57GEbEdbKcNf8+wguVoru49p17NZmBH9KF3VkC6SIChbZ3qbSdgt32+WgIL&#10;UVolB2dRwDcGWDXnZ7WslDvZNzxuYseoxIZKCtAxjhXnodVoZFi4ES39Ds4bGen0HVdenqjcDDxL&#10;khtuZG9pQcsRHzW2n5vJCPh6168ufKindXd4cC/Z7G+LqRTi8mK+vwMWcY5/YfjFJ3RoiGnvJqsC&#10;GwSUWZpSVEB+TU4UKPOCXPYClnkBvKn5f4PmBwAA//8DAFBLAQItABQABgAIAAAAIQC2gziS/gAA&#10;AOEBAAATAAAAAAAAAAAAAAAAAAAAAABbQ29udGVudF9UeXBlc10ueG1sUEsBAi0AFAAGAAgAAAAh&#10;ADj9If/WAAAAlAEAAAsAAAAAAAAAAAAAAAAALwEAAF9yZWxzLy5yZWxzUEsBAi0AFAAGAAgAAAAh&#10;AJxQxN6GAgAANwUAAA4AAAAAAAAAAAAAAAAALgIAAGRycy9lMm9Eb2MueG1sUEsBAi0AFAAGAAgA&#10;AAAhAJiRIOHfAAAACQEAAA8AAAAAAAAAAAAAAAAA4AQAAGRycy9kb3ducmV2LnhtbFBLBQYAAAAA&#10;BAAEAPMAAADsBQAAAAA=&#10;" adj="15166" fillcolor="black" strokeweight="2pt"/>
        </w:pict>
      </w: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u w:val="single"/>
          <w:rtl/>
        </w:rPr>
      </w:pP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u w:val="single"/>
          <w:rtl/>
        </w:rPr>
      </w:pPr>
      <w:r>
        <w:rPr>
          <w:noProof/>
        </w:rPr>
        <w:pict>
          <v:shape id="_x0000_s1068" type="#_x0000_t202" style="position:absolute;left:0;text-align:left;margin-left:280.6pt;margin-top:7.4pt;width:165.05pt;height:138.35pt;flip:x;z-index:251668480;visibility:visible;mso-wrap-distance-top:3.6pt;mso-wrap-distance-bottom:3.6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tZ5QgIAAF8EAAAOAAAAZHJzL2Uyb0RvYy54bWysVM2O0zAQviPxDpbvNGna7LZR09XSpYC0&#10;/EgLD+A4TmPh2MZ2m5S34LYcOSHtC+V1GDulLX8XRA7WjGf8zcw3M1lcdY1AO2YsVzLH41GMEZNU&#10;lVxucvz+3frJDCPriCyJUJLleM8svlo+frRodcYSVStRMoMARNqs1TmundNZFFlas4bYkdJMgrFS&#10;piEOVLOJSkNaQG9ElMTxRdQqU2qjKLMWbm8GI14G/Kpi1L2pKsscEjmG3Fw4TTgLf0bLBck2huia&#10;00Ma5B+yaAiXEPQIdUMcQVvDf4NqODXKqsqNqGoiVVWcslADVDOOf6nmriaahVqAHKuPNNn/B0tf&#10;794axMscT6BTkjTQo/6h/9J/7h9Qf99/67/29yjxPLXaZuB+p+GB656qDvodarb6VtEPFkm1qonc&#10;sGtjVFszUkKeY/8yOns64FgPUrSvVAnxyNapANRVpkGV4PrFD2ggCEEc6Nz+2C3WOUThMonnF+NJ&#10;ihEF2+QyTWZpCEYyj+OboY11z5lqkBdybGAaQhyyu7XO53Vy8e5WCV6uuRBBMZtiJQzaEZicdfgO&#10;6D+5CYnaHM/TJB2o+CtEHL4/QTTcwQoI3uR4dnQimSfwmSzDgDrCxSBDykIeGPUkDnS6ruhCE2c+&#10;gGe7UOUeKDZqmHjYUBBqZT5h1MK059h+3BLDMBIvJbRpPp5O/XoEZZpeJqCYc0txbiGSAlSOHUaD&#10;uHJhpQJv+hraueaB31Mmh5RhigPth43za3KuB6/Tf2H5HQAA//8DAFBLAwQUAAYACAAAACEAlexZ&#10;fd8AAAAJAQAADwAAAGRycy9kb3ducmV2LnhtbEyPy07DMBBF90j8gzVIbBB1Wprm0TgVomLDroEP&#10;mNpTJ21sh9htA1+PWcFydI/uPVNtJtOzC42+c1bAfJYAIyud6qwW8PH++pgD8wGtwt5ZEvBFHjb1&#10;7U2FpXJXu6NLEzSLJdaXKKANYSg597Ilg37mBrIxO7jRYIjnqLka8RrLTc8XSbLiBjsbF1oc6KUl&#10;eWrORkCY623yIBv87HS2PB7etkdZfAtxfzc9r4EFmsIfDL/6UR3q6LR3Z6s86wWkabGKaAyelsAi&#10;kOdFBmwvIFukwOuK//+g/gEAAP//AwBQSwECLQAUAAYACAAAACEAtoM4kv4AAADhAQAAEwAAAAAA&#10;AAAAAAAAAAAAAAAAW0NvbnRlbnRfVHlwZXNdLnhtbFBLAQItABQABgAIAAAAIQA4/SH/1gAAAJQB&#10;AAALAAAAAAAAAAAAAAAAAC8BAABfcmVscy8ucmVsc1BLAQItABQABgAIAAAAIQCQ4tZ5QgIAAF8E&#10;AAAOAAAAAAAAAAAAAAAAAC4CAABkcnMvZTJvRG9jLnhtbFBLAQItABQABgAIAAAAIQCV7Fl93wAA&#10;AAkBAAAPAAAAAAAAAAAAAAAAAJwEAABkcnMvZG93bnJldi54bWxQSwUGAAAAAAQABADzAAAAqAUA&#10;AAAA&#10;">
            <v:textbox style="mso-fit-shape-to-text:t">
              <w:txbxContent>
                <w:p w:rsidR="00FB7FCB" w:rsidRDefault="00FB7FCB" w:rsidP="006C0975">
                  <w:pPr>
                    <w:rPr>
                      <w:cs/>
                    </w:rPr>
                  </w:pPr>
                  <w:r>
                    <w:rPr>
                      <w:rFonts w:hint="cs"/>
                      <w:rtl/>
                    </w:rPr>
                    <w:t>קבלת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פקודות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לשינוי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גבהי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משטחי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ההגבהה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מהמטפל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ושידור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לארדואינו</w:t>
                  </w:r>
                  <w:r>
                    <w:rPr>
                      <w:rtl/>
                    </w:rPr>
                    <w:t xml:space="preserve"> (</w:t>
                  </w:r>
                  <w:r>
                    <w:rPr>
                      <w:rFonts w:hint="cs"/>
                      <w:rtl/>
                    </w:rPr>
                    <w:t>צורת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ניתנת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הפקודות</w:t>
                  </w:r>
                  <w:r>
                    <w:rPr>
                      <w:rtl/>
                    </w:rPr>
                    <w:t xml:space="preserve"> – </w:t>
                  </w:r>
                  <w:r>
                    <w:rPr>
                      <w:rFonts w:hint="cs"/>
                      <w:rtl/>
                    </w:rPr>
                    <w:t>צבעים</w:t>
                  </w:r>
                  <w:r>
                    <w:rPr>
                      <w:rtl/>
                    </w:rPr>
                    <w:t xml:space="preserve">, </w:t>
                  </w:r>
                  <w:r>
                    <w:rPr>
                      <w:rFonts w:hint="cs"/>
                      <w:rtl/>
                    </w:rPr>
                    <w:t>מספרים</w:t>
                  </w:r>
                  <w:r>
                    <w:rPr>
                      <w:rtl/>
                    </w:rPr>
                    <w:t xml:space="preserve">, +-  </w:t>
                  </w:r>
                  <w:r>
                    <w:rPr>
                      <w:rFonts w:hint="cs"/>
                      <w:rtl/>
                    </w:rPr>
                    <w:t>וכדו</w:t>
                  </w:r>
                  <w:r>
                    <w:rPr>
                      <w:rtl/>
                    </w:rPr>
                    <w:t xml:space="preserve">' </w:t>
                  </w:r>
                  <w:r>
                    <w:rPr>
                      <w:rFonts w:hint="cs"/>
                      <w:rtl/>
                    </w:rPr>
                    <w:t>יוחלט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ע</w:t>
                  </w:r>
                  <w:r>
                    <w:rPr>
                      <w:rtl/>
                    </w:rPr>
                    <w:t>"</w:t>
                  </w:r>
                  <w:r>
                    <w:rPr>
                      <w:rFonts w:hint="cs"/>
                      <w:rtl/>
                    </w:rPr>
                    <w:t>י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הסטודנטיות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לפיזיותרפיה</w:t>
                  </w:r>
                  <w:r>
                    <w:rPr>
                      <w:rtl/>
                    </w:rPr>
                    <w:t>)</w:t>
                  </w:r>
                </w:p>
              </w:txbxContent>
            </v:textbox>
            <w10:wrap type="square" anchorx="margin"/>
          </v:shape>
        </w:pict>
      </w: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u w:val="single"/>
          <w:rtl/>
        </w:rPr>
      </w:pPr>
      <w:r>
        <w:rPr>
          <w:noProof/>
        </w:rPr>
        <w:pict>
          <v:shape id="חץ למטה 48" o:spid="_x0000_s1069" type="#_x0000_t67" style="position:absolute;left:0;text-align:left;margin-left:232.7pt;margin-top:5.1pt;width:13pt;height:26.3pt;rotation:-90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MyEkAIAAEYFAAAOAAAAZHJzL2Uyb0RvYy54bWysVM1uEzEQviPxDpbvdLNJ+kPUTRW1KkKq&#10;2ooW9ex67e4K22NsJ5vwHEhwQNx4prwOY3uzLaUnxB5Wnr9vZj7P+PhkrRVZCedbMBUt90aUCMOh&#10;bs1DRT/enr85osQHZmqmwIiKboSnJ/PXr447OxNjaEDVwhEEMX7W2Yo2IdhZUXjeCM38Hlhh0CjB&#10;aRZQdA9F7ViH6FoV49HooOjA1dYBF96j9iwb6TzhSyl4uJLSi0BURbG2kP4u/e/jv5gfs9mDY7Zp&#10;eV8G+4cqNGsNJh2gzlhgZOnav6B0yx14kGGPgy5AypaL1AN2U46edXPTMCtSL0iOtwNN/v/B8svV&#10;tSNtXdEp3pRhGu9o+237i2x/bH9uv2+/EtQjSZ31M/S9sdeulzweY8dr6TRxgMyWB3gj+CUisDWy&#10;TjxvBp7FOhCOyvJgfzI6pISjaTKZHE3KmKLIWBHTOh/eCdAkHipaQ2cWzkGXkNnqwofsv/PD4Fhg&#10;LimdwkaJiKTMByGxP8w6TtFpssSpcmTFcCbqT2VWN6wWWbWfesgJBu9UXgKLqLJVasDtAeLE/omb&#10;IXrfGCbSQA6BmaghxWNBOXDwThnBhCFQtwbcS92osGNSZv8dMZmOyMw91Bu88XRhuBDe8vMWSb5g&#10;Plwzh7OPStzncIU/qaCrKPQnShpwX17SR38cSbRS0uEuVdR/XjInKFHvDQ7r23I6jcuXhOn+4RgF&#10;99Ry/9RilvoU8GrKVF06Rv+gdlrpQN/h2i9iVjQxwzF3RXlwO+E05B3Hh4OLxSK54cJZFi7MjeUR&#10;PLIa5+d2fcec7Sct4Ihewm7v2OzZrGXfGGlgsQwg2zSIj7z2fOOypoHpH5b4GjyVk9fj8zf/DQAA&#10;//8DAFBLAwQUAAYACAAAACEA9l2OSN8AAAAJAQAADwAAAGRycy9kb3ducmV2LnhtbEyPQUvEMBCF&#10;74L/IYzgzU22tq6tTZciiAjC4lrwmjaxrdtMSpLdrf/e8aTH4X289025XezETsaH0aGE9UoAM9g5&#10;PWIvoXl/urkHFqJCrSaHRsK3CbCtLi9KVWh3xjdz2seeUQmGQkkYYpwLzkM3GKvCys0GKft03qpI&#10;p++59upM5XbiiRB33KoRaWFQs3kcTHfYH62Eepe33aYRh/TZ102OHy9fr+Ms5fXVUj8Ai2aJfzD8&#10;6pM6VOTUuiPqwCYJaZasCZWQ3GbACMhEugHWUpJnwKuS//+g+gEAAP//AwBQSwECLQAUAAYACAAA&#10;ACEAtoM4kv4AAADhAQAAEwAAAAAAAAAAAAAAAAAAAAAAW0NvbnRlbnRfVHlwZXNdLnhtbFBLAQIt&#10;ABQABgAIAAAAIQA4/SH/1gAAAJQBAAALAAAAAAAAAAAAAAAAAC8BAABfcmVscy8ucmVsc1BLAQIt&#10;ABQABgAIAAAAIQA34MyEkAIAAEYFAAAOAAAAAAAAAAAAAAAAAC4CAABkcnMvZTJvRG9jLnhtbFBL&#10;AQItABQABgAIAAAAIQD2XY5I3wAAAAkBAAAPAAAAAAAAAAAAAAAAAOoEAABkcnMvZG93bnJldi54&#10;bWxQSwUGAAAAAAQABADzAAAA9gUAAAAA&#10;" adj="16252" fillcolor="black" strokeweight="2pt"/>
        </w:pict>
      </w: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u w:val="single"/>
          <w:rtl/>
        </w:rPr>
      </w:pP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u w:val="single"/>
          <w:rtl/>
        </w:rPr>
      </w:pP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u w:val="single"/>
          <w:rtl/>
        </w:rPr>
      </w:pPr>
      <w:r>
        <w:rPr>
          <w:noProof/>
        </w:rPr>
        <w:pict>
          <v:shape id="חץ למטה 51" o:spid="_x0000_s1070" type="#_x0000_t67" style="position:absolute;left:0;text-align:left;margin-left:357.95pt;margin-top:7.55pt;width:12.35pt;height:20.7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3NGhgIAADcFAAAOAAAAZHJzL2Uyb0RvYy54bWysVM1uEzEQviPxDpbvdDehSSHqpopaFSFV&#10;bUWLena9dneF12PGTjbhOZDKAXHjmfI6jL2bbSnlgsjB8fx987Pf+PBo3Ri2UuhrsAUf7eWcKSuh&#10;rO1dwT9en756w5kPwpbCgFUF3yjPj+YvXxy2bqbGUIEpFTICsX7WuoJXIbhZlnlZqUb4PXDKklED&#10;NiKQiHdZiaIl9MZk4zyfZi1g6RCk8p60J52RzxO+1kqGC629CswUnGoL6cR03sYzmx+K2R0KV9Wy&#10;L0P8QxWNqC0lHaBORBBsifUfUE0tETzosCehyUDrWqrUA3Uzyp90c1UJp1IvNBzvhjH5/wcrz1eX&#10;yOqy4JMRZ1Y09I2299ufbPt9+2P7bfuVkZ6G1Do/I98rd4m95OkaO15rbOI/9cLWabCbYbBqHZgk&#10;5WhykB9MOJNkGk9fT6cJM3sIdujDOwUNi5eCl9DaBSK0aaZideYDZSX/nR8JsaKuhnQLG6NiGcZ+&#10;UJoaoqzjFJ2opI4NspUgEpSfRp26EqXqVJOcfrFJSjB4JymBRVRdGzPg9gCRor/jdhC9bwxTiYFD&#10;YP63grrAwTtlBBuGwKa2gM8Fm7CbpO78d4PpxhEncwvlhj4xQsd97+RpTUM+Ez5cCiSy01rQAocL&#10;OrSBtuDQ3zirAL88p4/+xEGyctbS8hTcf14KVJyZ95bY+Xa0vx+3LQn7k4MxCfjYcvvYYpfNMdCn&#10;IQJSdeka/YPZaTVCc0N7vohZySSspNwFlwF3wnHolppeCqkWi+RGG+ZEOLNXTkbwONXIn+v1jUDX&#10;My0QRc9ht2hi9oRrnW+MtLBYBtB1IuLDXPt503YmwvQvSVz/x3Lyenjv5r8AAAD//wMAUEsDBBQA&#10;BgAIAAAAIQAhBftH3wAAAAkBAAAPAAAAZHJzL2Rvd25yZXYueG1sTI/LTsMwEEX3SPyDNUjsqJOK&#10;JDTEqXiIDRugILVLN54mEfE42E4b/p5hBcvRPbr3TLWe7SCO6EPvSEG6SEAgNc701Cr4eH+6ugER&#10;oiajB0eo4BsDrOvzs0qXxp3oDY+b2AouoVBqBV2MYyllaDq0OizciMTZwXmrI5++lcbrE5fbQS6T&#10;JJdW98QLnR7xocPmczNZBV/b7tWFnXl8aQ/37nk5+1U2FUpdXsx3tyAizvEPhl99VoeanfZuIhPE&#10;oKBIsxWjHGQpCAaK6yQHsVeQ5TnIupL/P6h/AAAA//8DAFBLAQItABQABgAIAAAAIQC2gziS/gAA&#10;AOEBAAATAAAAAAAAAAAAAAAAAAAAAABbQ29udGVudF9UeXBlc10ueG1sUEsBAi0AFAAGAAgAAAAh&#10;ADj9If/WAAAAlAEAAAsAAAAAAAAAAAAAAAAALwEAAF9yZWxzLy5yZWxzUEsBAi0AFAAGAAgAAAAh&#10;AOYDc0aGAgAANwUAAA4AAAAAAAAAAAAAAAAALgIAAGRycy9lMm9Eb2MueG1sUEsBAi0AFAAGAAgA&#10;AAAhACEF+0ffAAAACQEAAA8AAAAAAAAAAAAAAAAA4AQAAGRycy9kb3ducmV2LnhtbFBLBQYAAAAA&#10;BAAEAPMAAADsBQAAAAA=&#10;" adj="15166" fillcolor="black" strokeweight="2pt"/>
        </w:pict>
      </w: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u w:val="single"/>
          <w:rtl/>
        </w:rPr>
      </w:pPr>
      <w:r>
        <w:rPr>
          <w:noProof/>
        </w:rPr>
        <w:pict>
          <v:shape id="_x0000_s1071" type="#_x0000_t202" style="position:absolute;left:0;text-align:left;margin-left:281.35pt;margin-top:16.45pt;width:165.05pt;height:137.6pt;flip:x;z-index:251669504;visibility:visible;mso-wrap-distance-top:3.6pt;mso-wrap-distance-bottom:3.6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+NfQwIAAF8EAAAOAAAAZHJzL2Uyb0RvYy54bWysVM2O0zAQviPxDpbvNGna7LZR09XSpYC0&#10;/EgLD+A4TmPh2MZ2m5S34LYcOSHtC+V1GDulLX8XRA7WjGf8zcw3M1lcdY1AO2YsVzLH41GMEZNU&#10;lVxucvz+3frJDCPriCyJUJLleM8svlo+frRodcYSVStRMoMARNqs1TmundNZFFlas4bYkdJMgrFS&#10;piEOVLOJSkNaQG9ElMTxRdQqU2qjKLMWbm8GI14G/Kpi1L2pKsscEjmG3Fw4TTgLf0bLBck2huia&#10;00Ma5B+yaAiXEPQIdUMcQVvDf4NqODXKqsqNqGoiVVWcslADVDOOf6nmriaahVqAHKuPNNn/B0tf&#10;794axMscT+YYSdJAj/qH/kv/uX9A/X3/rf/a36PE89Rqm4H7nYYHrnuqOuh3qNnqW0U/WCTVqiZy&#10;w66NUW3NSAl5jv3L6OzpgGM9SNG+UiXEI1unAlBXmQZVgusXP6CBIARxoHP7Y7dY5xCFyySeX4wn&#10;KUYUbJPLNJmlIRjJPI5vhjbWPWeqQV7IsYFpCHHI7tY6n9fJxbtbJXi55kIExWyKlTBoR2By1uE7&#10;oP/kJiRqczxPk3Sg4q8Qcfj+BNFwBysgeJPj2dGJZJ7AZ7IMA+oIF4MMKQt5YNSTONDpuqILTZz7&#10;AJ7tQpV7oNioYeJhQ0GolfmEUQvTnmP7cUsMw0i8lNCm+Xg69esRlGl6mYBizi3FuYVIClA5dhgN&#10;4sqFlQq86Wto55oHfk+ZHFKGKQ60HzbOr8m5HrxO/4XldwAAAP//AwBQSwMEFAAGAAgAAAAhABPE&#10;9eHeAAAACQEAAA8AAABkcnMvZG93bnJldi54bWxMj0FOwzAQRfdI3MEaJDaI2i7QpiFOhajYsCNw&#10;ANeeOinxOMRuGzg97gp2M5qnP+9X68n37Ihj7AIpkDMBDMkE25FT8PH+clsAi0mT1X0gVPCNEdb1&#10;5UWlSxtO9IbHJjmWQyiWWkGb0lByHk2LXsdZGJDybRdGr1NeR8ftqE853Pd8LsSCe91R/tDqAZ9b&#10;NJ/NwStI0m3EjWn0V+eW9/vd62ZvVj9KXV9NT4/AEk7pD4azflaHOjttw4FsZL2Ch4WUGVVwJ5bA&#10;MlCs5BzY9jwUwOuK/29Q/wIAAP//AwBQSwECLQAUAAYACAAAACEAtoM4kv4AAADhAQAAEwAAAAAA&#10;AAAAAAAAAAAAAAAAW0NvbnRlbnRfVHlwZXNdLnhtbFBLAQItABQABgAIAAAAIQA4/SH/1gAAAJQB&#10;AAALAAAAAAAAAAAAAAAAAC8BAABfcmVscy8ucmVsc1BLAQItABQABgAIAAAAIQBFK+NfQwIAAF8E&#10;AAAOAAAAAAAAAAAAAAAAAC4CAABkcnMvZTJvRG9jLnhtbFBLAQItABQABgAIAAAAIQATxPXh3gAA&#10;AAkBAAAPAAAAAAAAAAAAAAAAAJ0EAABkcnMvZG93bnJldi54bWxQSwUGAAAAAAQABADzAAAAqAUA&#10;AAAA&#10;">
            <v:textbox style="mso-fit-shape-to-text:t">
              <w:txbxContent>
                <w:p w:rsidR="00FB7FCB" w:rsidRDefault="00FB7FCB" w:rsidP="006C0975">
                  <w:pPr>
                    <w:rPr>
                      <w:cs/>
                    </w:rPr>
                  </w:pPr>
                  <w:r>
                    <w:rPr>
                      <w:rFonts w:hint="cs"/>
                      <w:rtl/>
                    </w:rPr>
                    <w:t>מילוי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הפקודות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יצטרך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להתבצע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באיטרציות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כי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כל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הגבהה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תשנה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את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הנתונים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שהתקבלו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מאזורים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שכבר</w:t>
                  </w:r>
                  <w:r>
                    <w:rPr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שונו</w:t>
                  </w:r>
                  <w:r>
                    <w:rPr>
                      <w:rtl/>
                    </w:rPr>
                    <w:t>.</w:t>
                  </w:r>
                </w:p>
              </w:txbxContent>
            </v:textbox>
            <w10:wrap type="square" anchorx="margin"/>
          </v:shape>
        </w:pict>
      </w: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u w:val="single"/>
          <w:rtl/>
        </w:rPr>
      </w:pP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u w:val="single"/>
          <w:rtl/>
        </w:rPr>
      </w:pP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u w:val="single"/>
          <w:rtl/>
        </w:rPr>
      </w:pP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u w:val="single"/>
          <w:rtl/>
        </w:rPr>
      </w:pP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u w:val="single"/>
          <w:rtl/>
        </w:rPr>
      </w:pP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u w:val="single"/>
          <w:rtl/>
        </w:rPr>
      </w:pP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u w:val="single"/>
          <w:rtl/>
        </w:rPr>
      </w:pP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u w:val="single"/>
          <w:rtl/>
        </w:rPr>
      </w:pP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rtl/>
        </w:rPr>
      </w:pPr>
      <w:r w:rsidRPr="00BB3164">
        <w:rPr>
          <w:rFonts w:cs="David" w:hint="cs"/>
          <w:color w:val="000000"/>
          <w:sz w:val="24"/>
          <w:szCs w:val="24"/>
          <w:rtl/>
        </w:rPr>
        <w:t>לא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נצפה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מהתוכנה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לאבחן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פתולוגיות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ולתת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מענה</w:t>
      </w:r>
      <w:r w:rsidRPr="00BB3164">
        <w:rPr>
          <w:rFonts w:cs="David"/>
          <w:color w:val="000000"/>
          <w:sz w:val="24"/>
          <w:szCs w:val="24"/>
          <w:rtl/>
        </w:rPr>
        <w:t xml:space="preserve">, </w:t>
      </w:r>
      <w:r w:rsidRPr="00BB3164">
        <w:rPr>
          <w:rFonts w:cs="David" w:hint="cs"/>
          <w:color w:val="000000"/>
          <w:sz w:val="24"/>
          <w:szCs w:val="24"/>
          <w:rtl/>
        </w:rPr>
        <w:t>המטפל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יעשה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זאת</w:t>
      </w:r>
      <w:r w:rsidRPr="00BB3164">
        <w:rPr>
          <w:rFonts w:cs="David"/>
          <w:color w:val="000000"/>
          <w:sz w:val="24"/>
          <w:szCs w:val="24"/>
          <w:rtl/>
        </w:rPr>
        <w:t>.</w:t>
      </w: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u w:val="single"/>
          <w:rtl/>
        </w:rPr>
      </w:pP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u w:val="single"/>
          <w:rtl/>
        </w:rPr>
      </w:pPr>
    </w:p>
    <w:p w:rsidR="00FB7FCB" w:rsidRPr="00BB3164" w:rsidRDefault="00FB7FCB" w:rsidP="006C0975">
      <w:pPr>
        <w:spacing w:after="200" w:line="240" w:lineRule="auto"/>
        <w:rPr>
          <w:rFonts w:cs="David"/>
          <w:color w:val="000000"/>
          <w:sz w:val="24"/>
          <w:szCs w:val="24"/>
          <w:u w:val="single"/>
          <w:rtl/>
        </w:rPr>
      </w:pPr>
    </w:p>
    <w:p w:rsidR="00FB7FCB" w:rsidRPr="00BB3164" w:rsidRDefault="00FB7FCB" w:rsidP="006C0975">
      <w:pPr>
        <w:spacing w:after="200" w:line="240" w:lineRule="auto"/>
        <w:rPr>
          <w:rFonts w:ascii="Times New Roman" w:hAnsi="Times New Roman" w:cs="David"/>
          <w:sz w:val="24"/>
          <w:szCs w:val="24"/>
        </w:rPr>
      </w:pPr>
      <w:r w:rsidRPr="00BB3164">
        <w:rPr>
          <w:rFonts w:cs="David" w:hint="cs"/>
          <w:color w:val="000000"/>
          <w:sz w:val="24"/>
          <w:szCs w:val="24"/>
          <w:u w:val="single"/>
          <w:rtl/>
        </w:rPr>
        <w:t>שלב</w:t>
      </w:r>
      <w:r w:rsidRPr="00BB3164">
        <w:rPr>
          <w:rFonts w:cs="David"/>
          <w:color w:val="000000"/>
          <w:sz w:val="24"/>
          <w:szCs w:val="24"/>
          <w:u w:val="single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u w:val="single"/>
          <w:rtl/>
        </w:rPr>
        <w:t>א</w:t>
      </w:r>
      <w:r w:rsidRPr="00BB3164">
        <w:rPr>
          <w:rFonts w:cs="David"/>
          <w:color w:val="000000"/>
          <w:sz w:val="24"/>
          <w:szCs w:val="24"/>
          <w:u w:val="single"/>
          <w:rtl/>
        </w:rPr>
        <w:t xml:space="preserve">' </w:t>
      </w:r>
      <w:r w:rsidRPr="00BB3164">
        <w:rPr>
          <w:rFonts w:cs="David" w:hint="cs"/>
          <w:color w:val="000000"/>
          <w:sz w:val="24"/>
          <w:szCs w:val="24"/>
          <w:u w:val="single"/>
          <w:rtl/>
        </w:rPr>
        <w:t>בפרויקט</w:t>
      </w:r>
    </w:p>
    <w:p w:rsidR="00FB7FCB" w:rsidRPr="00BB3164" w:rsidRDefault="00FB7FCB" w:rsidP="006C0975">
      <w:pPr>
        <w:numPr>
          <w:ilvl w:val="0"/>
          <w:numId w:val="1"/>
        </w:numPr>
        <w:spacing w:after="0" w:line="240" w:lineRule="auto"/>
        <w:textAlignment w:val="baseline"/>
        <w:rPr>
          <w:rFonts w:cs="David"/>
          <w:color w:val="000000"/>
          <w:sz w:val="24"/>
          <w:szCs w:val="24"/>
          <w:rtl/>
        </w:rPr>
      </w:pPr>
      <w:r w:rsidRPr="00BB3164">
        <w:rPr>
          <w:rFonts w:cs="David" w:hint="cs"/>
          <w:color w:val="000000"/>
          <w:sz w:val="24"/>
          <w:szCs w:val="24"/>
          <w:rtl/>
        </w:rPr>
        <w:t>איבחון</w:t>
      </w:r>
      <w:r w:rsidRPr="00BB3164">
        <w:rPr>
          <w:rFonts w:cs="David"/>
          <w:color w:val="000000"/>
          <w:sz w:val="24"/>
          <w:szCs w:val="24"/>
          <w:rtl/>
        </w:rPr>
        <w:t xml:space="preserve"> -  </w:t>
      </w:r>
      <w:r w:rsidRPr="00BB3164">
        <w:rPr>
          <w:rFonts w:cs="David" w:hint="cs"/>
          <w:color w:val="000000"/>
          <w:sz w:val="24"/>
          <w:szCs w:val="24"/>
          <w:rtl/>
        </w:rPr>
        <w:t>הצגת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הנתונים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שמגיעים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מחיישני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הלחץ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והזווית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כנתונים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יבשים</w:t>
      </w:r>
      <w:r w:rsidRPr="00BB3164">
        <w:rPr>
          <w:rFonts w:cs="David"/>
          <w:color w:val="000000"/>
          <w:sz w:val="24"/>
          <w:szCs w:val="24"/>
          <w:rtl/>
        </w:rPr>
        <w:t>.</w:t>
      </w:r>
    </w:p>
    <w:p w:rsidR="00FB7FCB" w:rsidRPr="00BB3164" w:rsidRDefault="00FB7FCB" w:rsidP="006C0975">
      <w:pPr>
        <w:numPr>
          <w:ilvl w:val="0"/>
          <w:numId w:val="1"/>
        </w:numPr>
        <w:spacing w:after="0" w:line="240" w:lineRule="auto"/>
        <w:textAlignment w:val="baseline"/>
        <w:rPr>
          <w:rFonts w:cs="David"/>
          <w:color w:val="000000"/>
          <w:sz w:val="24"/>
          <w:szCs w:val="24"/>
          <w:rtl/>
        </w:rPr>
      </w:pPr>
      <w:r w:rsidRPr="00BB3164">
        <w:rPr>
          <w:rFonts w:cs="David" w:hint="cs"/>
          <w:color w:val="000000"/>
          <w:sz w:val="24"/>
          <w:szCs w:val="24"/>
          <w:rtl/>
        </w:rPr>
        <w:t>הצגה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של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תמונת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מצב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והתאמתה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לפתולוגיות</w:t>
      </w:r>
      <w:r w:rsidRPr="00BB3164">
        <w:rPr>
          <w:rFonts w:cs="David"/>
          <w:color w:val="000000"/>
          <w:sz w:val="24"/>
          <w:szCs w:val="24"/>
          <w:rtl/>
        </w:rPr>
        <w:t xml:space="preserve"> (</w:t>
      </w:r>
      <w:r w:rsidRPr="00BB3164">
        <w:rPr>
          <w:rFonts w:cs="David" w:hint="cs"/>
          <w:color w:val="000000"/>
          <w:sz w:val="24"/>
          <w:szCs w:val="24"/>
          <w:rtl/>
        </w:rPr>
        <w:t>נקודתיות</w:t>
      </w:r>
      <w:r w:rsidRPr="00BB3164">
        <w:rPr>
          <w:rFonts w:cs="David"/>
          <w:color w:val="000000"/>
          <w:sz w:val="24"/>
          <w:szCs w:val="24"/>
          <w:rtl/>
        </w:rPr>
        <w:t xml:space="preserve">) </w:t>
      </w:r>
      <w:r w:rsidRPr="00BB3164">
        <w:rPr>
          <w:rFonts w:cs="David" w:hint="cs"/>
          <w:color w:val="000000"/>
          <w:sz w:val="24"/>
          <w:szCs w:val="24"/>
          <w:rtl/>
        </w:rPr>
        <w:t>השמורות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במערכת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</w:p>
    <w:p w:rsidR="00FB7FCB" w:rsidRPr="00BB3164" w:rsidRDefault="00FB7FCB" w:rsidP="006C0975">
      <w:pPr>
        <w:numPr>
          <w:ilvl w:val="0"/>
          <w:numId w:val="1"/>
        </w:numPr>
        <w:spacing w:after="0" w:line="240" w:lineRule="auto"/>
        <w:textAlignment w:val="baseline"/>
        <w:rPr>
          <w:rFonts w:cs="David"/>
          <w:color w:val="000000"/>
          <w:sz w:val="24"/>
          <w:szCs w:val="24"/>
          <w:rtl/>
        </w:rPr>
      </w:pPr>
      <w:r w:rsidRPr="00BB3164">
        <w:rPr>
          <w:rFonts w:cs="David" w:hint="cs"/>
          <w:color w:val="000000"/>
          <w:sz w:val="24"/>
          <w:szCs w:val="24"/>
          <w:rtl/>
        </w:rPr>
        <w:t>שליחת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פקודות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מהמערכת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אל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המדרס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לצורך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תיקון</w:t>
      </w:r>
      <w:r w:rsidRPr="00BB3164">
        <w:rPr>
          <w:rFonts w:cs="David"/>
          <w:color w:val="000000"/>
          <w:sz w:val="24"/>
          <w:szCs w:val="24"/>
          <w:rtl/>
        </w:rPr>
        <w:t xml:space="preserve">, </w:t>
      </w:r>
      <w:r w:rsidRPr="00BB3164">
        <w:rPr>
          <w:rFonts w:cs="David" w:hint="cs"/>
          <w:color w:val="000000"/>
          <w:sz w:val="24"/>
          <w:szCs w:val="24"/>
          <w:rtl/>
        </w:rPr>
        <w:t>כולל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יכולת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ליצירת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תבניות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ידועות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מראש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כאופציה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ראשונית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לתיקון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ובדיקת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תגובה</w:t>
      </w:r>
    </w:p>
    <w:p w:rsidR="00FB7FCB" w:rsidRPr="00BB3164" w:rsidRDefault="00FB7FCB" w:rsidP="006C0975">
      <w:pPr>
        <w:numPr>
          <w:ilvl w:val="0"/>
          <w:numId w:val="1"/>
        </w:numPr>
        <w:spacing w:after="200" w:line="240" w:lineRule="auto"/>
        <w:textAlignment w:val="baseline"/>
        <w:rPr>
          <w:rFonts w:cs="David"/>
          <w:color w:val="000000"/>
          <w:sz w:val="24"/>
          <w:szCs w:val="24"/>
          <w:rtl/>
        </w:rPr>
      </w:pPr>
      <w:r w:rsidRPr="00BB3164">
        <w:rPr>
          <w:rFonts w:cs="David" w:hint="cs"/>
          <w:color w:val="000000"/>
          <w:sz w:val="24"/>
          <w:szCs w:val="24"/>
          <w:rtl/>
        </w:rPr>
        <w:t>יצירת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ממשק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משתמש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נוח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לתפעול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של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היכולות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הנ</w:t>
      </w:r>
      <w:r w:rsidRPr="00BB3164">
        <w:rPr>
          <w:rFonts w:cs="David"/>
          <w:color w:val="000000"/>
          <w:sz w:val="24"/>
          <w:szCs w:val="24"/>
          <w:rtl/>
        </w:rPr>
        <w:t>"</w:t>
      </w:r>
      <w:r w:rsidRPr="00BB3164">
        <w:rPr>
          <w:rFonts w:cs="David" w:hint="cs"/>
          <w:color w:val="000000"/>
          <w:sz w:val="24"/>
          <w:szCs w:val="24"/>
          <w:rtl/>
        </w:rPr>
        <w:t>ל</w:t>
      </w:r>
    </w:p>
    <w:p w:rsidR="00FB7FCB" w:rsidRPr="00BB3164" w:rsidRDefault="00FB7FCB" w:rsidP="006C0975">
      <w:pPr>
        <w:bidi w:val="0"/>
        <w:spacing w:after="0" w:line="240" w:lineRule="auto"/>
        <w:rPr>
          <w:rFonts w:ascii="Times New Roman" w:hAnsi="Times New Roman" w:cs="David"/>
          <w:sz w:val="24"/>
          <w:szCs w:val="24"/>
          <w:rtl/>
        </w:rPr>
      </w:pPr>
    </w:p>
    <w:p w:rsidR="00FB7FCB" w:rsidRPr="00BB3164" w:rsidRDefault="00FB7FCB" w:rsidP="006C0975">
      <w:pPr>
        <w:spacing w:after="200" w:line="240" w:lineRule="auto"/>
        <w:rPr>
          <w:rFonts w:ascii="Times New Roman" w:hAnsi="Times New Roman" w:cs="David"/>
          <w:sz w:val="24"/>
          <w:szCs w:val="24"/>
        </w:rPr>
      </w:pPr>
      <w:r w:rsidRPr="00BB3164">
        <w:rPr>
          <w:rFonts w:cs="David" w:hint="cs"/>
          <w:color w:val="000000"/>
          <w:sz w:val="24"/>
          <w:szCs w:val="24"/>
          <w:u w:val="single"/>
          <w:rtl/>
        </w:rPr>
        <w:t>שלב</w:t>
      </w:r>
      <w:r w:rsidRPr="00BB3164">
        <w:rPr>
          <w:rFonts w:cs="David"/>
          <w:color w:val="000000"/>
          <w:sz w:val="24"/>
          <w:szCs w:val="24"/>
          <w:u w:val="single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u w:val="single"/>
          <w:rtl/>
        </w:rPr>
        <w:t>ב</w:t>
      </w:r>
      <w:r w:rsidRPr="00BB3164">
        <w:rPr>
          <w:rFonts w:cs="David"/>
          <w:color w:val="000000"/>
          <w:sz w:val="24"/>
          <w:szCs w:val="24"/>
          <w:u w:val="single"/>
          <w:rtl/>
        </w:rPr>
        <w:t xml:space="preserve">' </w:t>
      </w:r>
      <w:r w:rsidRPr="00BB3164">
        <w:rPr>
          <w:rFonts w:cs="David" w:hint="cs"/>
          <w:color w:val="000000"/>
          <w:sz w:val="24"/>
          <w:szCs w:val="24"/>
          <w:u w:val="single"/>
          <w:rtl/>
        </w:rPr>
        <w:t>של</w:t>
      </w:r>
      <w:r w:rsidRPr="00BB3164">
        <w:rPr>
          <w:rFonts w:cs="David"/>
          <w:color w:val="000000"/>
          <w:sz w:val="24"/>
          <w:szCs w:val="24"/>
          <w:u w:val="single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u w:val="single"/>
          <w:rtl/>
        </w:rPr>
        <w:t>הפרויקט</w:t>
      </w:r>
    </w:p>
    <w:p w:rsidR="00FB7FCB" w:rsidRPr="00BB3164" w:rsidRDefault="00FB7FCB" w:rsidP="006C0975">
      <w:pPr>
        <w:numPr>
          <w:ilvl w:val="0"/>
          <w:numId w:val="2"/>
        </w:numPr>
        <w:spacing w:after="0" w:line="240" w:lineRule="auto"/>
        <w:textAlignment w:val="baseline"/>
        <w:rPr>
          <w:rFonts w:cs="David"/>
          <w:color w:val="000000"/>
          <w:sz w:val="24"/>
          <w:szCs w:val="24"/>
          <w:rtl/>
        </w:rPr>
      </w:pPr>
      <w:r w:rsidRPr="00BB3164">
        <w:rPr>
          <w:rFonts w:cs="David" w:hint="cs"/>
          <w:color w:val="000000"/>
          <w:sz w:val="24"/>
          <w:szCs w:val="24"/>
          <w:rtl/>
        </w:rPr>
        <w:t>הצעת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אפיון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לבעיה</w:t>
      </w:r>
      <w:r w:rsidRPr="00BB3164">
        <w:rPr>
          <w:rFonts w:cs="David"/>
          <w:color w:val="000000"/>
          <w:sz w:val="24"/>
          <w:szCs w:val="24"/>
          <w:rtl/>
        </w:rPr>
        <w:t>/</w:t>
      </w:r>
      <w:r w:rsidRPr="00BB3164">
        <w:rPr>
          <w:rFonts w:cs="David" w:hint="cs"/>
          <w:color w:val="000000"/>
          <w:sz w:val="24"/>
          <w:szCs w:val="24"/>
          <w:rtl/>
        </w:rPr>
        <w:t>ות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אפשריות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על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פי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הנתונים</w:t>
      </w:r>
      <w:r w:rsidRPr="00BB3164">
        <w:rPr>
          <w:rFonts w:cs="David"/>
          <w:color w:val="000000"/>
          <w:sz w:val="24"/>
          <w:szCs w:val="24"/>
          <w:rtl/>
        </w:rPr>
        <w:t>.</w:t>
      </w:r>
    </w:p>
    <w:p w:rsidR="00FB7FCB" w:rsidRPr="00BB3164" w:rsidRDefault="00FB7FCB" w:rsidP="006C0975">
      <w:pPr>
        <w:numPr>
          <w:ilvl w:val="0"/>
          <w:numId w:val="3"/>
        </w:numPr>
        <w:spacing w:after="0" w:line="240" w:lineRule="auto"/>
        <w:textAlignment w:val="baseline"/>
        <w:rPr>
          <w:rFonts w:cs="David"/>
          <w:color w:val="000000"/>
          <w:sz w:val="24"/>
          <w:szCs w:val="24"/>
          <w:rtl/>
        </w:rPr>
      </w:pPr>
      <w:r w:rsidRPr="00BB3164">
        <w:rPr>
          <w:rFonts w:cs="David" w:hint="cs"/>
          <w:color w:val="000000"/>
          <w:sz w:val="24"/>
          <w:szCs w:val="24"/>
          <w:rtl/>
        </w:rPr>
        <w:t>הצגת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תמונה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ויזואלית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של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מצב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הלחצים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על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כף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הרגל</w:t>
      </w:r>
      <w:r w:rsidRPr="00BB3164">
        <w:rPr>
          <w:rFonts w:cs="David"/>
          <w:color w:val="000000"/>
          <w:sz w:val="24"/>
          <w:szCs w:val="24"/>
          <w:rtl/>
        </w:rPr>
        <w:t xml:space="preserve"> (</w:t>
      </w:r>
      <w:r w:rsidRPr="00BB3164">
        <w:rPr>
          <w:rFonts w:cs="David" w:hint="cs"/>
          <w:color w:val="000000"/>
          <w:sz w:val="24"/>
          <w:szCs w:val="24"/>
          <w:rtl/>
        </w:rPr>
        <w:t>במצב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סטטי</w:t>
      </w:r>
      <w:r w:rsidRPr="00BB3164">
        <w:rPr>
          <w:rFonts w:cs="David"/>
          <w:color w:val="000000"/>
          <w:sz w:val="24"/>
          <w:szCs w:val="24"/>
          <w:rtl/>
        </w:rPr>
        <w:t xml:space="preserve">). </w:t>
      </w:r>
      <w:r w:rsidRPr="00BB3164">
        <w:rPr>
          <w:rFonts w:cs="David" w:hint="cs"/>
          <w:color w:val="000000"/>
          <w:sz w:val="24"/>
          <w:szCs w:val="24"/>
          <w:rtl/>
        </w:rPr>
        <w:t>לשקול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אפשרות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שימוש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ב</w:t>
      </w:r>
      <w:r w:rsidRPr="00BB3164">
        <w:rPr>
          <w:rFonts w:cs="David"/>
          <w:color w:val="000000"/>
          <w:sz w:val="24"/>
          <w:szCs w:val="24"/>
        </w:rPr>
        <w:t>MATLAB</w:t>
      </w:r>
      <w:r w:rsidRPr="00BB3164">
        <w:rPr>
          <w:rFonts w:cs="David"/>
          <w:color w:val="000000"/>
          <w:sz w:val="24"/>
          <w:szCs w:val="24"/>
          <w:rtl/>
        </w:rPr>
        <w:t>.</w:t>
      </w:r>
    </w:p>
    <w:p w:rsidR="00FB7FCB" w:rsidRPr="00BB3164" w:rsidRDefault="00FB7FCB" w:rsidP="006C0975">
      <w:pPr>
        <w:numPr>
          <w:ilvl w:val="0"/>
          <w:numId w:val="4"/>
        </w:numPr>
        <w:spacing w:after="200" w:line="240" w:lineRule="auto"/>
        <w:textAlignment w:val="baseline"/>
        <w:rPr>
          <w:rFonts w:cs="David"/>
          <w:color w:val="000000"/>
          <w:sz w:val="24"/>
          <w:szCs w:val="24"/>
          <w:rtl/>
        </w:rPr>
      </w:pPr>
      <w:r w:rsidRPr="00BB3164">
        <w:rPr>
          <w:rFonts w:cs="David" w:hint="cs"/>
          <w:color w:val="000000"/>
          <w:sz w:val="24"/>
          <w:szCs w:val="24"/>
          <w:rtl/>
        </w:rPr>
        <w:t>אופציונאלי</w:t>
      </w:r>
      <w:r w:rsidRPr="00BB3164">
        <w:rPr>
          <w:rFonts w:cs="David"/>
          <w:color w:val="000000"/>
          <w:sz w:val="24"/>
          <w:szCs w:val="24"/>
          <w:rtl/>
        </w:rPr>
        <w:t xml:space="preserve"> (</w:t>
      </w:r>
      <w:r w:rsidRPr="00BB3164">
        <w:rPr>
          <w:rFonts w:cs="David" w:hint="cs"/>
          <w:color w:val="000000"/>
          <w:sz w:val="24"/>
          <w:szCs w:val="24"/>
          <w:rtl/>
        </w:rPr>
        <w:t>לפי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לו</w:t>
      </w:r>
      <w:r w:rsidRPr="00BB3164">
        <w:rPr>
          <w:rFonts w:cs="David"/>
          <w:color w:val="000000"/>
          <w:sz w:val="24"/>
          <w:szCs w:val="24"/>
          <w:rtl/>
        </w:rPr>
        <w:t>"</w:t>
      </w:r>
      <w:r w:rsidRPr="00BB3164">
        <w:rPr>
          <w:rFonts w:cs="David" w:hint="cs"/>
          <w:color w:val="000000"/>
          <w:sz w:val="24"/>
          <w:szCs w:val="24"/>
          <w:rtl/>
        </w:rPr>
        <w:t>ז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וניתוח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יכולות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בהמשך</w:t>
      </w:r>
      <w:r w:rsidRPr="00BB3164">
        <w:rPr>
          <w:rFonts w:cs="David"/>
          <w:color w:val="000000"/>
          <w:sz w:val="24"/>
          <w:szCs w:val="24"/>
          <w:rtl/>
        </w:rPr>
        <w:t xml:space="preserve">) : </w:t>
      </w:r>
      <w:r w:rsidRPr="00BB3164">
        <w:rPr>
          <w:rFonts w:cs="David" w:hint="cs"/>
          <w:color w:val="000000"/>
          <w:sz w:val="24"/>
          <w:szCs w:val="24"/>
          <w:rtl/>
        </w:rPr>
        <w:t>הכנסת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בעיה</w:t>
      </w:r>
      <w:r w:rsidRPr="00BB3164">
        <w:rPr>
          <w:rFonts w:cs="David"/>
          <w:color w:val="000000"/>
          <w:sz w:val="24"/>
          <w:szCs w:val="24"/>
          <w:rtl/>
        </w:rPr>
        <w:t>/</w:t>
      </w:r>
      <w:r w:rsidRPr="00BB3164">
        <w:rPr>
          <w:rFonts w:cs="David" w:hint="cs"/>
          <w:color w:val="000000"/>
          <w:sz w:val="24"/>
          <w:szCs w:val="24"/>
          <w:rtl/>
        </w:rPr>
        <w:t>כאב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של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המטופל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והצעת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טיפול</w:t>
      </w:r>
      <w:r w:rsidRPr="00BB3164">
        <w:rPr>
          <w:rFonts w:cs="David"/>
          <w:color w:val="000000"/>
          <w:sz w:val="24"/>
          <w:szCs w:val="24"/>
          <w:rtl/>
        </w:rPr>
        <w:t>/</w:t>
      </w:r>
      <w:r w:rsidRPr="00BB3164">
        <w:rPr>
          <w:rFonts w:cs="David" w:hint="cs"/>
          <w:color w:val="000000"/>
          <w:sz w:val="24"/>
          <w:szCs w:val="24"/>
          <w:rtl/>
        </w:rPr>
        <w:t>בדיקה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לשיפור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</w:p>
    <w:p w:rsidR="00FB7FCB" w:rsidRPr="00BB3164" w:rsidRDefault="00FB7FCB" w:rsidP="006C0975">
      <w:pPr>
        <w:spacing w:after="200" w:line="240" w:lineRule="auto"/>
        <w:rPr>
          <w:rFonts w:ascii="Times New Roman" w:hAnsi="Times New Roman" w:cs="David"/>
          <w:sz w:val="24"/>
          <w:szCs w:val="24"/>
          <w:rtl/>
        </w:rPr>
      </w:pPr>
      <w:r w:rsidRPr="00BB3164">
        <w:rPr>
          <w:rFonts w:cs="David" w:hint="cs"/>
          <w:color w:val="000000"/>
          <w:sz w:val="24"/>
          <w:szCs w:val="24"/>
          <w:u w:val="single"/>
          <w:rtl/>
        </w:rPr>
        <w:t>שלב</w:t>
      </w:r>
      <w:r w:rsidRPr="00BB3164">
        <w:rPr>
          <w:rFonts w:cs="David"/>
          <w:color w:val="000000"/>
          <w:sz w:val="24"/>
          <w:szCs w:val="24"/>
          <w:u w:val="single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u w:val="single"/>
          <w:rtl/>
        </w:rPr>
        <w:t>ג</w:t>
      </w:r>
      <w:r w:rsidRPr="00BB3164">
        <w:rPr>
          <w:rFonts w:cs="David"/>
          <w:color w:val="000000"/>
          <w:sz w:val="24"/>
          <w:szCs w:val="24"/>
          <w:u w:val="single"/>
          <w:rtl/>
        </w:rPr>
        <w:t>' (</w:t>
      </w:r>
      <w:r w:rsidRPr="00BB3164">
        <w:rPr>
          <w:rFonts w:cs="David" w:hint="cs"/>
          <w:color w:val="000000"/>
          <w:sz w:val="24"/>
          <w:szCs w:val="24"/>
          <w:u w:val="single"/>
          <w:rtl/>
        </w:rPr>
        <w:t>צריך</w:t>
      </w:r>
      <w:r w:rsidRPr="00BB3164">
        <w:rPr>
          <w:rFonts w:cs="David"/>
          <w:color w:val="000000"/>
          <w:sz w:val="24"/>
          <w:szCs w:val="24"/>
          <w:u w:val="single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u w:val="single"/>
          <w:rtl/>
        </w:rPr>
        <w:t>להישקל</w:t>
      </w:r>
      <w:r w:rsidRPr="00BB3164">
        <w:rPr>
          <w:rFonts w:cs="David"/>
          <w:color w:val="000000"/>
          <w:sz w:val="24"/>
          <w:szCs w:val="24"/>
          <w:u w:val="single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u w:val="single"/>
          <w:rtl/>
        </w:rPr>
        <w:t>בהמשך</w:t>
      </w:r>
      <w:r w:rsidRPr="00BB3164">
        <w:rPr>
          <w:rFonts w:cs="David"/>
          <w:color w:val="000000"/>
          <w:sz w:val="24"/>
          <w:szCs w:val="24"/>
          <w:u w:val="single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u w:val="single"/>
          <w:rtl/>
        </w:rPr>
        <w:t>אם</w:t>
      </w:r>
      <w:r w:rsidRPr="00BB3164">
        <w:rPr>
          <w:rFonts w:cs="David"/>
          <w:color w:val="000000"/>
          <w:sz w:val="24"/>
          <w:szCs w:val="24"/>
          <w:u w:val="single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u w:val="single"/>
          <w:rtl/>
        </w:rPr>
        <w:t>אפשרי</w:t>
      </w:r>
      <w:r w:rsidRPr="00BB3164">
        <w:rPr>
          <w:rFonts w:cs="David"/>
          <w:color w:val="000000"/>
          <w:sz w:val="24"/>
          <w:szCs w:val="24"/>
          <w:u w:val="single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u w:val="single"/>
          <w:rtl/>
        </w:rPr>
        <w:t>ואם</w:t>
      </w:r>
      <w:r w:rsidRPr="00BB3164">
        <w:rPr>
          <w:rFonts w:cs="David"/>
          <w:color w:val="000000"/>
          <w:sz w:val="24"/>
          <w:szCs w:val="24"/>
          <w:u w:val="single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u w:val="single"/>
          <w:rtl/>
        </w:rPr>
        <w:t>נצרך</w:t>
      </w:r>
      <w:r w:rsidRPr="00BB3164">
        <w:rPr>
          <w:rFonts w:cs="David"/>
          <w:color w:val="000000"/>
          <w:sz w:val="24"/>
          <w:szCs w:val="24"/>
          <w:u w:val="single"/>
          <w:rtl/>
        </w:rPr>
        <w:t>)</w:t>
      </w:r>
    </w:p>
    <w:p w:rsidR="00FB7FCB" w:rsidRPr="00BB3164" w:rsidRDefault="00FB7FCB" w:rsidP="006C0975">
      <w:pPr>
        <w:numPr>
          <w:ilvl w:val="0"/>
          <w:numId w:val="5"/>
        </w:numPr>
        <w:spacing w:after="200" w:line="240" w:lineRule="auto"/>
        <w:textAlignment w:val="baseline"/>
        <w:rPr>
          <w:rFonts w:cs="David"/>
          <w:color w:val="000000"/>
          <w:sz w:val="24"/>
          <w:szCs w:val="24"/>
          <w:rtl/>
        </w:rPr>
      </w:pPr>
      <w:r w:rsidRPr="00BB3164">
        <w:rPr>
          <w:rFonts w:cs="David" w:hint="cs"/>
          <w:color w:val="000000"/>
          <w:sz w:val="24"/>
          <w:szCs w:val="24"/>
          <w:rtl/>
        </w:rPr>
        <w:t>הצגת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תמונה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עדכנית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של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הלחצים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ב</w:t>
      </w:r>
      <w:r w:rsidRPr="00BB3164">
        <w:rPr>
          <w:rFonts w:cs="David"/>
          <w:color w:val="000000"/>
          <w:sz w:val="24"/>
          <w:szCs w:val="24"/>
        </w:rPr>
        <w:t>live</w:t>
      </w:r>
      <w:r w:rsidRPr="00BB3164">
        <w:rPr>
          <w:rFonts w:cs="David"/>
          <w:color w:val="000000"/>
          <w:sz w:val="24"/>
          <w:szCs w:val="24"/>
          <w:rtl/>
        </w:rPr>
        <w:t xml:space="preserve"> , </w:t>
      </w:r>
      <w:r w:rsidRPr="00BB3164">
        <w:rPr>
          <w:rFonts w:cs="David" w:hint="cs"/>
          <w:color w:val="000000"/>
          <w:sz w:val="24"/>
          <w:szCs w:val="24"/>
          <w:rtl/>
        </w:rPr>
        <w:t>גם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בזמן</w:t>
      </w:r>
      <w:r w:rsidRPr="00BB3164">
        <w:rPr>
          <w:rFonts w:cs="David"/>
          <w:color w:val="000000"/>
          <w:sz w:val="24"/>
          <w:szCs w:val="24"/>
          <w:rtl/>
        </w:rPr>
        <w:t xml:space="preserve"> </w:t>
      </w:r>
      <w:r w:rsidRPr="00BB3164">
        <w:rPr>
          <w:rFonts w:cs="David" w:hint="cs"/>
          <w:color w:val="000000"/>
          <w:sz w:val="24"/>
          <w:szCs w:val="24"/>
          <w:rtl/>
        </w:rPr>
        <w:t>הליכה</w:t>
      </w:r>
      <w:r w:rsidRPr="00BB3164">
        <w:rPr>
          <w:rFonts w:cs="David"/>
          <w:color w:val="000000"/>
          <w:sz w:val="24"/>
          <w:szCs w:val="24"/>
          <w:rtl/>
        </w:rPr>
        <w:t>.</w:t>
      </w:r>
    </w:p>
    <w:p w:rsidR="00FB7FCB" w:rsidRPr="00BB3164" w:rsidRDefault="00FB7FCB" w:rsidP="006C0975">
      <w:pPr>
        <w:bidi w:val="0"/>
        <w:rPr>
          <w:rFonts w:cs="David"/>
          <w:sz w:val="24"/>
          <w:szCs w:val="24"/>
          <w:rtl/>
        </w:rPr>
      </w:pPr>
    </w:p>
    <w:p w:rsidR="00FB7FCB" w:rsidRPr="00BB3164" w:rsidRDefault="00FB7FCB">
      <w:pPr>
        <w:rPr>
          <w:rFonts w:cs="David"/>
          <w:sz w:val="24"/>
          <w:szCs w:val="24"/>
          <w:rtl/>
        </w:rPr>
      </w:pPr>
    </w:p>
    <w:p w:rsidR="00FB7FCB" w:rsidRPr="00BB3164" w:rsidRDefault="00FB7FCB">
      <w:pPr>
        <w:rPr>
          <w:rFonts w:cs="David"/>
          <w:sz w:val="24"/>
          <w:szCs w:val="24"/>
          <w:rtl/>
        </w:rPr>
      </w:pPr>
    </w:p>
    <w:p w:rsidR="00FB7FCB" w:rsidRPr="00BB3164" w:rsidRDefault="00FB7FCB">
      <w:pPr>
        <w:rPr>
          <w:rFonts w:cs="David"/>
          <w:sz w:val="24"/>
          <w:szCs w:val="24"/>
          <w:rtl/>
        </w:rPr>
      </w:pPr>
    </w:p>
    <w:p w:rsidR="00FB7FCB" w:rsidRPr="00BB3164" w:rsidRDefault="00FB7FCB">
      <w:pPr>
        <w:rPr>
          <w:rFonts w:cs="David"/>
          <w:sz w:val="24"/>
          <w:szCs w:val="24"/>
          <w:rtl/>
        </w:rPr>
      </w:pPr>
    </w:p>
    <w:p w:rsidR="00FB7FCB" w:rsidRPr="00BB3164" w:rsidRDefault="00FB7FCB">
      <w:pPr>
        <w:rPr>
          <w:rFonts w:cs="David"/>
          <w:sz w:val="24"/>
          <w:szCs w:val="24"/>
        </w:rPr>
      </w:pPr>
      <w:bookmarkStart w:id="0" w:name="_GoBack"/>
      <w:bookmarkEnd w:id="0"/>
    </w:p>
    <w:sectPr w:rsidR="00FB7FCB" w:rsidRPr="00BB3164" w:rsidSect="003957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D7D0C"/>
    <w:multiLevelType w:val="multilevel"/>
    <w:tmpl w:val="155255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1CDE2F77"/>
    <w:multiLevelType w:val="hybridMultilevel"/>
    <w:tmpl w:val="5192D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6DB25FD"/>
    <w:multiLevelType w:val="multilevel"/>
    <w:tmpl w:val="2DF68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76F42D90"/>
    <w:multiLevelType w:val="multilevel"/>
    <w:tmpl w:val="3626C5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3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3">
    <w:abstractNumId w:val="3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4">
    <w:abstractNumId w:val="3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5">
    <w:abstractNumId w:val="0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72AC"/>
    <w:rsid w:val="001741C0"/>
    <w:rsid w:val="001956CE"/>
    <w:rsid w:val="002D1466"/>
    <w:rsid w:val="002F162A"/>
    <w:rsid w:val="0030221C"/>
    <w:rsid w:val="00395752"/>
    <w:rsid w:val="003F0DDC"/>
    <w:rsid w:val="005456DC"/>
    <w:rsid w:val="006272AC"/>
    <w:rsid w:val="006C0975"/>
    <w:rsid w:val="006D4236"/>
    <w:rsid w:val="006E0704"/>
    <w:rsid w:val="00793361"/>
    <w:rsid w:val="00891C9B"/>
    <w:rsid w:val="00A37D66"/>
    <w:rsid w:val="00BB3164"/>
    <w:rsid w:val="00D55C85"/>
    <w:rsid w:val="00EA31E5"/>
    <w:rsid w:val="00F940CD"/>
    <w:rsid w:val="00FA78F4"/>
    <w:rsid w:val="00FB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7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2AC"/>
    <w:pPr>
      <w:bidi/>
      <w:spacing w:after="160" w:line="259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5456D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5456DC"/>
    <w:rPr>
      <w:rFonts w:cs="Times New Roman"/>
    </w:rPr>
  </w:style>
  <w:style w:type="character" w:customStyle="1" w:styleId="il">
    <w:name w:val="il"/>
    <w:basedOn w:val="DefaultParagraphFont"/>
    <w:uiPriority w:val="99"/>
    <w:rsid w:val="005456D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6C0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C0975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DefaultParagraphFont"/>
    <w:uiPriority w:val="99"/>
    <w:rsid w:val="00BB3164"/>
    <w:rPr>
      <w:rFonts w:cs="Times New Roman"/>
    </w:rPr>
  </w:style>
  <w:style w:type="paragraph" w:styleId="ListParagraph">
    <w:name w:val="List Paragraph"/>
    <w:basedOn w:val="Normal"/>
    <w:uiPriority w:val="99"/>
    <w:qFormat/>
    <w:rsid w:val="00BB3164"/>
    <w:pPr>
      <w:bidi w:val="0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956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he.wikipedia.org/wiki/%D7%92%D7%91%D7%A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87</TotalTime>
  <Pages>6</Pages>
  <Words>778</Words>
  <Characters>3894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RuthEdri</dc:creator>
  <cp:keywords/>
  <dc:description/>
  <cp:lastModifiedBy>גרסטל</cp:lastModifiedBy>
  <cp:revision>3</cp:revision>
  <dcterms:created xsi:type="dcterms:W3CDTF">2016-05-20T09:00:00Z</dcterms:created>
  <dcterms:modified xsi:type="dcterms:W3CDTF">2016-05-20T15:46:00Z</dcterms:modified>
</cp:coreProperties>
</file>